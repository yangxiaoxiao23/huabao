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90" w:rsidRDefault="00CD1290">
      <w:pPr>
        <w:jc w:val="center"/>
        <w:rPr>
          <w:rFonts w:ascii="宋体"/>
          <w:b/>
          <w:sz w:val="84"/>
          <w:szCs w:val="84"/>
        </w:rPr>
      </w:pPr>
    </w:p>
    <w:p w:rsidR="00CD1290" w:rsidRDefault="00CD1290">
      <w:pPr>
        <w:jc w:val="center"/>
        <w:rPr>
          <w:rFonts w:ascii="宋体"/>
          <w:b/>
          <w:sz w:val="84"/>
          <w:szCs w:val="84"/>
        </w:rPr>
      </w:pPr>
    </w:p>
    <w:p w:rsidR="00CD1290" w:rsidRDefault="00CD1290">
      <w:pPr>
        <w:jc w:val="center"/>
        <w:rPr>
          <w:rFonts w:ascii="宋体"/>
          <w:b/>
          <w:sz w:val="84"/>
          <w:szCs w:val="84"/>
        </w:rPr>
      </w:pPr>
    </w:p>
    <w:p w:rsidR="00CD1290" w:rsidRDefault="00CD1290">
      <w:pPr>
        <w:jc w:val="center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 w:hint="eastAsia"/>
          <w:sz w:val="72"/>
          <w:szCs w:val="72"/>
        </w:rPr>
        <w:t>活宝</w:t>
      </w:r>
      <w:r>
        <w:rPr>
          <w:rFonts w:ascii="黑体" w:eastAsia="黑体" w:hAnsi="宋体"/>
          <w:sz w:val="72"/>
          <w:szCs w:val="72"/>
        </w:rPr>
        <w:t>APP</w:t>
      </w:r>
    </w:p>
    <w:p w:rsidR="00CD1290" w:rsidRDefault="00CD1290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/>
          <w:sz w:val="72"/>
          <w:szCs w:val="72"/>
        </w:rPr>
        <w:t xml:space="preserve"> API</w:t>
      </w:r>
      <w:r>
        <w:rPr>
          <w:rFonts w:ascii="黑体" w:eastAsia="黑体" w:hAnsi="宋体" w:hint="eastAsia"/>
          <w:b/>
          <w:sz w:val="84"/>
          <w:szCs w:val="84"/>
        </w:rPr>
        <w:t>接口文档</w:t>
      </w:r>
    </w:p>
    <w:p w:rsidR="00CD1290" w:rsidRDefault="00CD1290">
      <w:pPr>
        <w:rPr>
          <w:rFonts w:ascii="宋体"/>
        </w:rPr>
      </w:pPr>
    </w:p>
    <w:p w:rsidR="00CD1290" w:rsidRDefault="00CD1290">
      <w:pPr>
        <w:rPr>
          <w:rFonts w:ascii="宋体"/>
        </w:rPr>
      </w:pPr>
    </w:p>
    <w:p w:rsidR="00CD1290" w:rsidRDefault="00CD1290">
      <w:pPr>
        <w:rPr>
          <w:rFonts w:ascii="宋体"/>
        </w:rPr>
      </w:pPr>
    </w:p>
    <w:p w:rsidR="00CD1290" w:rsidRDefault="00CD1290">
      <w:pPr>
        <w:rPr>
          <w:rFonts w:ascii="宋体"/>
        </w:rPr>
      </w:pPr>
    </w:p>
    <w:p w:rsidR="00CD1290" w:rsidRDefault="00CD1290">
      <w:pPr>
        <w:rPr>
          <w:rFonts w:ascii="宋体"/>
        </w:rPr>
      </w:pPr>
    </w:p>
    <w:p w:rsidR="00CD1290" w:rsidRDefault="00CD1290">
      <w:pPr>
        <w:rPr>
          <w:rFonts w:ascii="宋体"/>
        </w:rPr>
      </w:pPr>
    </w:p>
    <w:p w:rsidR="00CD1290" w:rsidRDefault="00CD1290">
      <w:pPr>
        <w:rPr>
          <w:rFonts w:ascii="宋体"/>
        </w:rPr>
      </w:pPr>
    </w:p>
    <w:p w:rsidR="00CD1290" w:rsidRDefault="00CD1290">
      <w:pPr>
        <w:rPr>
          <w:rFonts w:ascii="宋体"/>
        </w:rPr>
      </w:pPr>
    </w:p>
    <w:p w:rsidR="00CD1290" w:rsidRDefault="00CD1290">
      <w:pPr>
        <w:rPr>
          <w:rFonts w:ascii="宋体"/>
        </w:rPr>
      </w:pPr>
    </w:p>
    <w:p w:rsidR="00CD1290" w:rsidRDefault="00CD1290">
      <w:pPr>
        <w:rPr>
          <w:rFonts w:ascii="宋体"/>
        </w:rPr>
      </w:pPr>
    </w:p>
    <w:p w:rsidR="00CD1290" w:rsidRDefault="00CD1290">
      <w:pPr>
        <w:rPr>
          <w:rFonts w:ascii="宋体"/>
        </w:rPr>
      </w:pPr>
    </w:p>
    <w:p w:rsidR="00CD1290" w:rsidRDefault="00CD1290">
      <w:pPr>
        <w:rPr>
          <w:rFonts w:ascii="宋体"/>
          <w:b/>
        </w:rPr>
      </w:pPr>
      <w:r>
        <w:rPr>
          <w:rFonts w:ascii="宋体" w:hAnsi="宋体" w:hint="eastAsia"/>
          <w:b/>
        </w:rPr>
        <w:t>文档信息</w:t>
      </w:r>
    </w:p>
    <w:tbl>
      <w:tblPr>
        <w:tblW w:w="852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660"/>
        <w:gridCol w:w="2126"/>
        <w:gridCol w:w="3736"/>
      </w:tblGrid>
      <w:tr w:rsidR="00CD1290">
        <w:tc>
          <w:tcPr>
            <w:tcW w:w="2660" w:type="dxa"/>
            <w:vMerge w:val="restart"/>
          </w:tcPr>
          <w:p w:rsidR="00CD1290" w:rsidRDefault="00CD1290">
            <w:r>
              <w:rPr>
                <w:rFonts w:hint="eastAsia"/>
              </w:rPr>
              <w:t>文件状态</w:t>
            </w:r>
            <w:r>
              <w:t>:</w:t>
            </w:r>
          </w:p>
          <w:p w:rsidR="00CD1290" w:rsidRDefault="00CD1290">
            <w:pPr>
              <w:ind w:firstLineChars="100" w:firstLine="210"/>
            </w:pPr>
            <w:r>
              <w:t>[]</w:t>
            </w:r>
            <w:r>
              <w:rPr>
                <w:rFonts w:hint="eastAsia"/>
              </w:rPr>
              <w:t>草稿</w:t>
            </w:r>
          </w:p>
          <w:p w:rsidR="00CD1290" w:rsidRDefault="00CD1290">
            <w:pPr>
              <w:ind w:firstLineChars="100" w:firstLine="210"/>
            </w:pPr>
            <w:r>
              <w:t>[  ]</w:t>
            </w:r>
            <w:r>
              <w:rPr>
                <w:rFonts w:hint="eastAsia"/>
              </w:rPr>
              <w:t>正式发布</w:t>
            </w:r>
          </w:p>
          <w:p w:rsidR="00CD1290" w:rsidRDefault="00CD1290">
            <w:pPr>
              <w:ind w:firstLineChars="100" w:firstLine="210"/>
            </w:pPr>
            <w:r>
              <w:t>[</w:t>
            </w:r>
            <w:r>
              <w:rPr>
                <w:rFonts w:ascii="宋体" w:hAnsi="宋体" w:hint="eastAsia"/>
              </w:rPr>
              <w:t>√</w:t>
            </w:r>
            <w:r>
              <w:t xml:space="preserve"> 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2126" w:type="dxa"/>
            <w:shd w:val="clear" w:color="auto" w:fill="FFFF00"/>
          </w:tcPr>
          <w:p w:rsidR="00CD1290" w:rsidRDefault="00CD1290">
            <w:r>
              <w:rPr>
                <w:rFonts w:hint="eastAsia"/>
              </w:rPr>
              <w:t>文件标识：</w:t>
            </w:r>
          </w:p>
        </w:tc>
        <w:tc>
          <w:tcPr>
            <w:tcW w:w="3736" w:type="dxa"/>
          </w:tcPr>
          <w:p w:rsidR="00CD1290" w:rsidRDefault="00CD1290"/>
        </w:tc>
      </w:tr>
      <w:tr w:rsidR="00CD1290">
        <w:tc>
          <w:tcPr>
            <w:tcW w:w="2660" w:type="dxa"/>
            <w:vMerge/>
          </w:tcPr>
          <w:p w:rsidR="00CD1290" w:rsidRDefault="00CD1290"/>
        </w:tc>
        <w:tc>
          <w:tcPr>
            <w:tcW w:w="2126" w:type="dxa"/>
            <w:shd w:val="clear" w:color="auto" w:fill="FFFF00"/>
          </w:tcPr>
          <w:p w:rsidR="00CD1290" w:rsidRDefault="00CD1290">
            <w:r>
              <w:rPr>
                <w:rFonts w:hint="eastAsia"/>
              </w:rPr>
              <w:t>当前版本：</w:t>
            </w:r>
          </w:p>
        </w:tc>
        <w:tc>
          <w:tcPr>
            <w:tcW w:w="3736" w:type="dxa"/>
          </w:tcPr>
          <w:p w:rsidR="00CD1290" w:rsidRDefault="00CD1290">
            <w:r>
              <w:t>1.1</w:t>
            </w:r>
          </w:p>
        </w:tc>
      </w:tr>
      <w:tr w:rsidR="00CD1290">
        <w:tc>
          <w:tcPr>
            <w:tcW w:w="2660" w:type="dxa"/>
            <w:vMerge/>
          </w:tcPr>
          <w:p w:rsidR="00CD1290" w:rsidRDefault="00CD1290"/>
        </w:tc>
        <w:tc>
          <w:tcPr>
            <w:tcW w:w="2126" w:type="dxa"/>
            <w:shd w:val="clear" w:color="auto" w:fill="FFFF00"/>
          </w:tcPr>
          <w:p w:rsidR="00CD1290" w:rsidRDefault="00CD1290">
            <w:r>
              <w:rPr>
                <w:rFonts w:hint="eastAsia"/>
              </w:rPr>
              <w:t>作者：</w:t>
            </w:r>
          </w:p>
        </w:tc>
        <w:tc>
          <w:tcPr>
            <w:tcW w:w="3736" w:type="dxa"/>
          </w:tcPr>
          <w:p w:rsidR="00CD1290" w:rsidRDefault="00CD1290">
            <w:r>
              <w:rPr>
                <w:rFonts w:hint="eastAsia"/>
              </w:rPr>
              <w:t>陈伟，黄才宝，陆文耀</w:t>
            </w:r>
          </w:p>
        </w:tc>
      </w:tr>
      <w:tr w:rsidR="00CD1290">
        <w:tc>
          <w:tcPr>
            <w:tcW w:w="2660" w:type="dxa"/>
            <w:vMerge/>
          </w:tcPr>
          <w:p w:rsidR="00CD1290" w:rsidRDefault="00CD1290"/>
        </w:tc>
        <w:tc>
          <w:tcPr>
            <w:tcW w:w="2126" w:type="dxa"/>
            <w:shd w:val="clear" w:color="auto" w:fill="FFFF00"/>
          </w:tcPr>
          <w:p w:rsidR="00CD1290" w:rsidRDefault="00CD1290">
            <w:r>
              <w:rPr>
                <w:rFonts w:hint="eastAsia"/>
              </w:rPr>
              <w:t>审核人：</w:t>
            </w:r>
          </w:p>
        </w:tc>
        <w:tc>
          <w:tcPr>
            <w:tcW w:w="3736" w:type="dxa"/>
          </w:tcPr>
          <w:p w:rsidR="00CD1290" w:rsidRDefault="00CD1290"/>
        </w:tc>
      </w:tr>
      <w:tr w:rsidR="00CD1290">
        <w:tc>
          <w:tcPr>
            <w:tcW w:w="2660" w:type="dxa"/>
            <w:vMerge/>
          </w:tcPr>
          <w:p w:rsidR="00CD1290" w:rsidRDefault="00CD1290"/>
        </w:tc>
        <w:tc>
          <w:tcPr>
            <w:tcW w:w="2126" w:type="dxa"/>
            <w:shd w:val="clear" w:color="auto" w:fill="FFFF00"/>
          </w:tcPr>
          <w:p w:rsidR="00CD1290" w:rsidRDefault="00CD1290">
            <w:r>
              <w:rPr>
                <w:rFonts w:hint="eastAsia"/>
              </w:rPr>
              <w:t>完成日期：</w:t>
            </w:r>
          </w:p>
        </w:tc>
        <w:tc>
          <w:tcPr>
            <w:tcW w:w="3736" w:type="dxa"/>
          </w:tcPr>
          <w:p w:rsidR="00CD1290" w:rsidRDefault="00CD1290"/>
        </w:tc>
      </w:tr>
    </w:tbl>
    <w:p w:rsidR="00CD1290" w:rsidRDefault="00CD1290"/>
    <w:p w:rsidR="00CD1290" w:rsidRDefault="00CD1290">
      <w:r>
        <w:t>s</w:t>
      </w:r>
    </w:p>
    <w:p w:rsidR="00CD1290" w:rsidRDefault="00CD1290"/>
    <w:p w:rsidR="00CD1290" w:rsidRDefault="00CD1290"/>
    <w:p w:rsidR="00CD1290" w:rsidRDefault="00CD1290"/>
    <w:tbl>
      <w:tblPr>
        <w:tblW w:w="852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4"/>
        <w:gridCol w:w="1704"/>
        <w:gridCol w:w="1704"/>
        <w:gridCol w:w="1705"/>
        <w:gridCol w:w="1705"/>
      </w:tblGrid>
      <w:tr w:rsidR="00CD1290">
        <w:tc>
          <w:tcPr>
            <w:tcW w:w="1704" w:type="dxa"/>
            <w:shd w:val="clear" w:color="FFFF00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版本状态</w:t>
            </w:r>
          </w:p>
        </w:tc>
        <w:tc>
          <w:tcPr>
            <w:tcW w:w="1704" w:type="dxa"/>
            <w:shd w:val="clear" w:color="FFFF00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04" w:type="dxa"/>
            <w:shd w:val="clear" w:color="FFFF00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705" w:type="dxa"/>
            <w:shd w:val="clear" w:color="FFFF00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705" w:type="dxa"/>
            <w:shd w:val="clear" w:color="FFFF00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1290">
        <w:tc>
          <w:tcPr>
            <w:tcW w:w="1704" w:type="dxa"/>
          </w:tcPr>
          <w:p w:rsidR="00CD1290" w:rsidRDefault="00CD1290">
            <w:r>
              <w:t>1.0</w:t>
            </w:r>
          </w:p>
        </w:tc>
        <w:tc>
          <w:tcPr>
            <w:tcW w:w="1704" w:type="dxa"/>
          </w:tcPr>
          <w:p w:rsidR="00CD1290" w:rsidRDefault="00CD1290">
            <w:r>
              <w:rPr>
                <w:rFonts w:hint="eastAsia"/>
              </w:rPr>
              <w:t>金向平，陈伟</w:t>
            </w:r>
          </w:p>
        </w:tc>
        <w:tc>
          <w:tcPr>
            <w:tcW w:w="1704" w:type="dxa"/>
          </w:tcPr>
          <w:p w:rsidR="00CD1290" w:rsidRDefault="00CD1290"/>
        </w:tc>
        <w:tc>
          <w:tcPr>
            <w:tcW w:w="1705" w:type="dxa"/>
          </w:tcPr>
          <w:p w:rsidR="00CD1290" w:rsidRDefault="00CD1290">
            <w:pPr>
              <w:jc w:val="center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9"/>
                <w:attr w:name="Year" w:val="2014"/>
              </w:smartTagPr>
              <w:r>
                <w:t>2014-09-13</w:t>
              </w:r>
            </w:smartTag>
          </w:p>
        </w:tc>
        <w:tc>
          <w:tcPr>
            <w:tcW w:w="1705" w:type="dxa"/>
          </w:tcPr>
          <w:p w:rsidR="00CD1290" w:rsidRDefault="00CD1290"/>
        </w:tc>
      </w:tr>
      <w:tr w:rsidR="00CD1290">
        <w:tc>
          <w:tcPr>
            <w:tcW w:w="1704" w:type="dxa"/>
          </w:tcPr>
          <w:p w:rsidR="00CD1290" w:rsidRDefault="00CD1290">
            <w:r>
              <w:t>1.1</w:t>
            </w:r>
          </w:p>
        </w:tc>
        <w:tc>
          <w:tcPr>
            <w:tcW w:w="1704" w:type="dxa"/>
          </w:tcPr>
          <w:p w:rsidR="00CD1290" w:rsidRDefault="00CD1290">
            <w:r>
              <w:rPr>
                <w:rFonts w:hint="eastAsia"/>
              </w:rPr>
              <w:t>黄才宝，陆文耀</w:t>
            </w:r>
          </w:p>
        </w:tc>
        <w:tc>
          <w:tcPr>
            <w:tcW w:w="1704" w:type="dxa"/>
          </w:tcPr>
          <w:p w:rsidR="00CD1290" w:rsidRDefault="00CD1290">
            <w:r>
              <w:rPr>
                <w:rFonts w:hint="eastAsia"/>
              </w:rPr>
              <w:t>陈伟</w:t>
            </w:r>
          </w:p>
        </w:tc>
        <w:tc>
          <w:tcPr>
            <w:tcW w:w="1705" w:type="dxa"/>
          </w:tcPr>
          <w:p w:rsidR="00CD1290" w:rsidRDefault="00CD1290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9"/>
                <w:attr w:name="Year" w:val="2014"/>
              </w:smartTagPr>
              <w:r>
                <w:t>2014-09-26</w:t>
              </w:r>
            </w:smartTag>
          </w:p>
        </w:tc>
        <w:tc>
          <w:tcPr>
            <w:tcW w:w="1705" w:type="dxa"/>
          </w:tcPr>
          <w:p w:rsidR="00CD1290" w:rsidRDefault="00CD1290"/>
        </w:tc>
      </w:tr>
      <w:tr w:rsidR="00CD1290">
        <w:tc>
          <w:tcPr>
            <w:tcW w:w="1704" w:type="dxa"/>
          </w:tcPr>
          <w:p w:rsidR="00CD1290" w:rsidRDefault="00CD1290"/>
        </w:tc>
        <w:tc>
          <w:tcPr>
            <w:tcW w:w="1704" w:type="dxa"/>
          </w:tcPr>
          <w:p w:rsidR="00CD1290" w:rsidRDefault="00CD1290"/>
        </w:tc>
        <w:tc>
          <w:tcPr>
            <w:tcW w:w="1704" w:type="dxa"/>
          </w:tcPr>
          <w:p w:rsidR="00CD1290" w:rsidRDefault="00CD1290"/>
        </w:tc>
        <w:tc>
          <w:tcPr>
            <w:tcW w:w="1705" w:type="dxa"/>
          </w:tcPr>
          <w:p w:rsidR="00CD1290" w:rsidRDefault="00CD1290"/>
        </w:tc>
        <w:tc>
          <w:tcPr>
            <w:tcW w:w="1705" w:type="dxa"/>
          </w:tcPr>
          <w:p w:rsidR="00CD1290" w:rsidRDefault="00CD1290"/>
        </w:tc>
      </w:tr>
    </w:tbl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>
      <w:pPr>
        <w:jc w:val="center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目</w:t>
      </w:r>
      <w:r>
        <w:rPr>
          <w:rFonts w:ascii="华文中宋" w:eastAsia="华文中宋" w:hAnsi="华文中宋"/>
          <w:b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sz w:val="28"/>
          <w:szCs w:val="28"/>
        </w:rPr>
        <w:t>录</w:t>
      </w:r>
    </w:p>
    <w:p w:rsidR="00CD1290" w:rsidRDefault="00CD1290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r>
        <w:rPr>
          <w:rFonts w:ascii="华文中宋" w:eastAsia="华文中宋" w:hAnsi="华文中宋"/>
          <w:b/>
          <w:sz w:val="32"/>
          <w:szCs w:val="32"/>
        </w:rPr>
        <w:fldChar w:fldCharType="begin"/>
      </w:r>
      <w:r>
        <w:rPr>
          <w:rFonts w:ascii="华文中宋" w:eastAsia="华文中宋" w:hAnsi="华文中宋"/>
          <w:b/>
          <w:sz w:val="32"/>
          <w:szCs w:val="32"/>
        </w:rPr>
        <w:instrText>TOC \o "1-3" \h \z \u</w:instrText>
      </w:r>
      <w:r>
        <w:rPr>
          <w:rFonts w:ascii="华文中宋" w:eastAsia="华文中宋" w:hAnsi="华文中宋"/>
          <w:b/>
          <w:sz w:val="32"/>
          <w:szCs w:val="32"/>
        </w:rPr>
        <w:fldChar w:fldCharType="separate"/>
      </w:r>
      <w:hyperlink w:anchor="_Toc399495282" w:history="1">
        <w:r w:rsidRPr="00852912">
          <w:rPr>
            <w:rStyle w:val="Hyperlink"/>
            <w:noProof/>
          </w:rPr>
          <w:t>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83" w:history="1">
        <w:r w:rsidRPr="00852912">
          <w:rPr>
            <w:rStyle w:val="Hyperlink"/>
            <w:noProof/>
          </w:rPr>
          <w:t>1.1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84" w:history="1">
        <w:r w:rsidRPr="00852912">
          <w:rPr>
            <w:rStyle w:val="Hyperlink"/>
            <w:noProof/>
          </w:rPr>
          <w:t>1.2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85" w:history="1">
        <w:r w:rsidRPr="00852912">
          <w:rPr>
            <w:rStyle w:val="Hyperlink"/>
            <w:rFonts w:hint="eastAsia"/>
            <w:noProof/>
          </w:rPr>
          <w:t>本</w:t>
        </w:r>
        <w:r w:rsidRPr="00852912">
          <w:rPr>
            <w:rStyle w:val="Hyperlink"/>
            <w:noProof/>
          </w:rPr>
          <w:t>api</w:t>
        </w:r>
        <w:r w:rsidRPr="00852912">
          <w:rPr>
            <w:rStyle w:val="Hyperlink"/>
            <w:rFonts w:hint="eastAsia"/>
            <w:noProof/>
          </w:rPr>
          <w:t>文档中所有接口均采用</w:t>
        </w:r>
        <w:r w:rsidRPr="00852912">
          <w:rPr>
            <w:rStyle w:val="Hyperlink"/>
            <w:noProof/>
          </w:rPr>
          <w:t>HTTP</w:t>
        </w:r>
        <w:r w:rsidRPr="00852912">
          <w:rPr>
            <w:rStyle w:val="Hyperlink"/>
            <w:rFonts w:hint="eastAsia"/>
            <w:noProof/>
          </w:rPr>
          <w:t>协议，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86" w:history="1">
        <w:r w:rsidRPr="00852912">
          <w:rPr>
            <w:rStyle w:val="Hyperlink"/>
            <w:noProof/>
          </w:rPr>
          <w:t>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输入输出规范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87" w:history="1">
        <w:r w:rsidRPr="00852912">
          <w:rPr>
            <w:rStyle w:val="Hyperlink"/>
            <w:noProof/>
          </w:rPr>
          <w:t>2.1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输入格式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88" w:history="1">
        <w:r w:rsidRPr="00852912">
          <w:rPr>
            <w:rStyle w:val="Hyperlink"/>
            <w:noProof/>
          </w:rPr>
          <w:t>2.2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返回结果统一规范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89" w:history="1">
        <w:r w:rsidRPr="00852912">
          <w:rPr>
            <w:rStyle w:val="Hyperlink"/>
            <w:noProof/>
          </w:rPr>
          <w:t>2.3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公共错误返回码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90" w:history="1">
        <w:r w:rsidRPr="00852912">
          <w:rPr>
            <w:rStyle w:val="Hyperlink"/>
            <w:noProof/>
          </w:rPr>
          <w:t>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用户相关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91" w:history="1">
        <w:r w:rsidRPr="00852912">
          <w:rPr>
            <w:rStyle w:val="Hyperlink"/>
            <w:noProof/>
          </w:rPr>
          <w:t>3.1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获取手机验证码</w:t>
        </w:r>
        <w:r w:rsidRPr="00852912">
          <w:rPr>
            <w:rStyle w:val="Hyperlink"/>
            <w:noProof/>
          </w:rPr>
          <w:t>(/v1/user/getCode)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92" w:history="1">
        <w:r w:rsidRPr="00852912">
          <w:rPr>
            <w:rStyle w:val="Hyperlink"/>
            <w:noProof/>
          </w:rPr>
          <w:t>3.1.1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93" w:history="1">
        <w:r w:rsidRPr="00852912">
          <w:rPr>
            <w:rStyle w:val="Hyperlink"/>
            <w:noProof/>
          </w:rPr>
          <w:t>3.1.2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94" w:history="1">
        <w:r w:rsidRPr="00852912">
          <w:rPr>
            <w:rStyle w:val="Hyperlink"/>
            <w:noProof/>
          </w:rPr>
          <w:t>3.1.3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95" w:history="1">
        <w:r w:rsidRPr="00852912">
          <w:rPr>
            <w:rStyle w:val="Hyperlink"/>
            <w:noProof/>
          </w:rPr>
          <w:t>3.2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注册</w:t>
        </w:r>
        <w:r w:rsidRPr="00852912">
          <w:rPr>
            <w:rStyle w:val="Hyperlink"/>
            <w:noProof/>
          </w:rPr>
          <w:t>(/v1/user/register)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96" w:history="1">
        <w:r w:rsidRPr="00852912">
          <w:rPr>
            <w:rStyle w:val="Hyperlink"/>
            <w:noProof/>
          </w:rPr>
          <w:t>3.2.1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97" w:history="1">
        <w:r w:rsidRPr="00852912">
          <w:rPr>
            <w:rStyle w:val="Hyperlink"/>
            <w:noProof/>
          </w:rPr>
          <w:t>3.2.2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98" w:history="1">
        <w:r w:rsidRPr="00852912">
          <w:rPr>
            <w:rStyle w:val="Hyperlink"/>
            <w:noProof/>
          </w:rPr>
          <w:t>3.2.3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299" w:history="1">
        <w:r w:rsidRPr="00852912">
          <w:rPr>
            <w:rStyle w:val="Hyperlink"/>
            <w:noProof/>
          </w:rPr>
          <w:t>3.2.4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_Toc399495299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00" w:history="1">
        <w:r w:rsidRPr="00852912">
          <w:rPr>
            <w:rStyle w:val="Hyperlink"/>
            <w:noProof/>
          </w:rPr>
          <w:t>3.3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登陆</w:t>
        </w:r>
        <w:r w:rsidRPr="00852912">
          <w:rPr>
            <w:rStyle w:val="Hyperlink"/>
            <w:noProof/>
          </w:rPr>
          <w:t>(/v1/user/login)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01" w:history="1">
        <w:r w:rsidRPr="00852912">
          <w:rPr>
            <w:rStyle w:val="Hyperlink"/>
            <w:noProof/>
          </w:rPr>
          <w:t>3.3.1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02" w:history="1">
        <w:r w:rsidRPr="00852912">
          <w:rPr>
            <w:rStyle w:val="Hyperlink"/>
            <w:noProof/>
          </w:rPr>
          <w:t>3.3.2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03" w:history="1">
        <w:r w:rsidRPr="00852912">
          <w:rPr>
            <w:rStyle w:val="Hyperlink"/>
            <w:noProof/>
          </w:rPr>
          <w:t>3.3.3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04" w:history="1">
        <w:r w:rsidRPr="00852912">
          <w:rPr>
            <w:rStyle w:val="Hyperlink"/>
            <w:noProof/>
          </w:rPr>
          <w:t>3.3.4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05" w:history="1">
        <w:r w:rsidRPr="00852912">
          <w:rPr>
            <w:rStyle w:val="Hyperlink"/>
            <w:noProof/>
          </w:rPr>
          <w:t>3.4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获取用户基本信息</w:t>
        </w:r>
        <w:r w:rsidRPr="00852912">
          <w:rPr>
            <w:rStyle w:val="Hyperlink"/>
            <w:noProof/>
          </w:rPr>
          <w:t>(/v1/user/getInfo)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06" w:history="1">
        <w:r w:rsidRPr="00852912">
          <w:rPr>
            <w:rStyle w:val="Hyperlink"/>
            <w:noProof/>
          </w:rPr>
          <w:t>3.4.1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07" w:history="1">
        <w:r w:rsidRPr="00852912">
          <w:rPr>
            <w:rStyle w:val="Hyperlink"/>
            <w:noProof/>
          </w:rPr>
          <w:t>3.4.2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08" w:history="1">
        <w:r w:rsidRPr="00852912">
          <w:rPr>
            <w:rStyle w:val="Hyperlink"/>
            <w:noProof/>
          </w:rPr>
          <w:t>3.4.3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09" w:history="1">
        <w:r w:rsidRPr="00852912">
          <w:rPr>
            <w:rStyle w:val="Hyperlink"/>
            <w:noProof/>
          </w:rPr>
          <w:t>3.5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业主实名认证</w:t>
        </w:r>
        <w:r w:rsidRPr="00852912">
          <w:rPr>
            <w:rStyle w:val="Hyperlink"/>
            <w:noProof/>
          </w:rPr>
          <w:t>(/v1/user/authorize)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10" w:history="1">
        <w:r w:rsidRPr="00852912">
          <w:rPr>
            <w:rStyle w:val="Hyperlink"/>
            <w:noProof/>
          </w:rPr>
          <w:t>3.5.1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11" w:history="1">
        <w:r w:rsidRPr="00852912">
          <w:rPr>
            <w:rStyle w:val="Hyperlink"/>
            <w:noProof/>
          </w:rPr>
          <w:t>3.5.2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12" w:history="1">
        <w:r w:rsidRPr="00852912">
          <w:rPr>
            <w:rStyle w:val="Hyperlink"/>
            <w:noProof/>
          </w:rPr>
          <w:t>3.5.3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13" w:history="1">
        <w:r w:rsidRPr="00852912">
          <w:rPr>
            <w:rStyle w:val="Hyperlink"/>
            <w:noProof/>
          </w:rPr>
          <w:t>3.6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更新用户信息</w:t>
        </w:r>
        <w:r w:rsidRPr="00852912">
          <w:rPr>
            <w:rStyle w:val="Hyperlink"/>
            <w:noProof/>
          </w:rPr>
          <w:t>(/v1/user/update)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14" w:history="1">
        <w:r w:rsidRPr="00852912">
          <w:rPr>
            <w:rStyle w:val="Hyperlink"/>
            <w:noProof/>
          </w:rPr>
          <w:t>3.6.1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15" w:history="1">
        <w:r w:rsidRPr="00852912">
          <w:rPr>
            <w:rStyle w:val="Hyperlink"/>
            <w:noProof/>
          </w:rPr>
          <w:t>3.6.2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16" w:history="1">
        <w:r w:rsidRPr="00852912">
          <w:rPr>
            <w:rStyle w:val="Hyperlink"/>
            <w:noProof/>
          </w:rPr>
          <w:t>3.6.3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17" w:history="1">
        <w:r w:rsidRPr="00852912">
          <w:rPr>
            <w:rStyle w:val="Hyperlink"/>
            <w:noProof/>
          </w:rPr>
          <w:t>3.7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找回密码重置</w:t>
        </w:r>
        <w:r w:rsidRPr="00852912">
          <w:rPr>
            <w:rStyle w:val="Hyperlink"/>
            <w:noProof/>
          </w:rPr>
          <w:t>(/v1/user/resetPwd)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18" w:history="1">
        <w:r w:rsidRPr="00852912">
          <w:rPr>
            <w:rStyle w:val="Hyperlink"/>
            <w:noProof/>
          </w:rPr>
          <w:t>3.7.1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19" w:history="1">
        <w:r w:rsidRPr="00852912">
          <w:rPr>
            <w:rStyle w:val="Hyperlink"/>
            <w:noProof/>
          </w:rPr>
          <w:t>3.7.2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20" w:history="1">
        <w:r w:rsidRPr="00852912">
          <w:rPr>
            <w:rStyle w:val="Hyperlink"/>
            <w:noProof/>
          </w:rPr>
          <w:t>3.7.3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21" w:history="1">
        <w:r w:rsidRPr="00852912">
          <w:rPr>
            <w:rStyle w:val="Hyperlink"/>
            <w:noProof/>
          </w:rPr>
          <w:t>3.8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退出登陆</w:t>
        </w:r>
        <w:r w:rsidRPr="00852912">
          <w:rPr>
            <w:rStyle w:val="Hyperlink"/>
            <w:noProof/>
          </w:rPr>
          <w:t>(/v1/user/logout)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22" w:history="1">
        <w:r w:rsidRPr="00852912">
          <w:rPr>
            <w:rStyle w:val="Hyperlink"/>
            <w:noProof/>
          </w:rPr>
          <w:t>3.8.1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23" w:history="1">
        <w:r w:rsidRPr="00852912">
          <w:rPr>
            <w:rStyle w:val="Hyperlink"/>
            <w:noProof/>
          </w:rPr>
          <w:t>3.8.2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24" w:history="1">
        <w:r w:rsidRPr="00852912">
          <w:rPr>
            <w:rStyle w:val="Hyperlink"/>
            <w:noProof/>
          </w:rPr>
          <w:t>3.9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获取小区列表</w:t>
        </w:r>
        <w:r w:rsidRPr="00852912">
          <w:rPr>
            <w:rStyle w:val="Hyperlink"/>
            <w:noProof/>
          </w:rPr>
          <w:t>(/v1/user/getAllComs)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25" w:history="1">
        <w:r w:rsidRPr="00852912">
          <w:rPr>
            <w:rStyle w:val="Hyperlink"/>
            <w:noProof/>
          </w:rPr>
          <w:t>3.9.1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26" w:history="1">
        <w:r w:rsidRPr="00852912">
          <w:rPr>
            <w:rStyle w:val="Hyperlink"/>
            <w:noProof/>
          </w:rPr>
          <w:t>3.9.2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27" w:history="1">
        <w:r w:rsidRPr="00852912">
          <w:rPr>
            <w:rStyle w:val="Hyperlink"/>
            <w:noProof/>
          </w:rPr>
          <w:t>3.9.3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28" w:history="1">
        <w:r w:rsidRPr="00852912">
          <w:rPr>
            <w:rStyle w:val="Hyperlink"/>
            <w:noProof/>
          </w:rPr>
          <w:t>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账户相关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29" w:history="1">
        <w:r w:rsidRPr="00852912">
          <w:rPr>
            <w:rStyle w:val="Hyperlink"/>
            <w:noProof/>
          </w:rPr>
          <w:t>4.1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用户中心</w:t>
        </w:r>
        <w:r w:rsidRPr="00852912">
          <w:rPr>
            <w:rStyle w:val="Hyperlink"/>
            <w:noProof/>
          </w:rPr>
          <w:t>(/v1/account/ucenter)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30" w:history="1">
        <w:r w:rsidRPr="00852912">
          <w:rPr>
            <w:rStyle w:val="Hyperlink"/>
            <w:noProof/>
          </w:rPr>
          <w:t>4.1.1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31" w:history="1">
        <w:r w:rsidRPr="00852912">
          <w:rPr>
            <w:rStyle w:val="Hyperlink"/>
            <w:noProof/>
          </w:rPr>
          <w:t>4.1.2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32" w:history="1">
        <w:r w:rsidRPr="00852912">
          <w:rPr>
            <w:rStyle w:val="Hyperlink"/>
            <w:noProof/>
          </w:rPr>
          <w:t>4.1.3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33" w:history="1">
        <w:r w:rsidRPr="00852912">
          <w:rPr>
            <w:rStyle w:val="Hyperlink"/>
            <w:noProof/>
          </w:rPr>
          <w:t>4.2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账户余额明细查看</w:t>
        </w:r>
        <w:r w:rsidRPr="00852912">
          <w:rPr>
            <w:rStyle w:val="Hyperlink"/>
            <w:noProof/>
          </w:rPr>
          <w:t>(/v1/account/moneyLog)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34" w:history="1">
        <w:r w:rsidRPr="00852912">
          <w:rPr>
            <w:rStyle w:val="Hyperlink"/>
            <w:noProof/>
          </w:rPr>
          <w:t>4.2.1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35" w:history="1">
        <w:r w:rsidRPr="00852912">
          <w:rPr>
            <w:rStyle w:val="Hyperlink"/>
            <w:noProof/>
          </w:rPr>
          <w:t>4.2.2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36" w:history="1">
        <w:r w:rsidRPr="00852912">
          <w:rPr>
            <w:rStyle w:val="Hyperlink"/>
            <w:noProof/>
          </w:rPr>
          <w:t>4.2.3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37" w:history="1">
        <w:r w:rsidRPr="00852912">
          <w:rPr>
            <w:rStyle w:val="Hyperlink"/>
            <w:noProof/>
          </w:rPr>
          <w:t>4.3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绑定银行卡</w:t>
        </w:r>
        <w:r w:rsidRPr="00852912">
          <w:rPr>
            <w:rStyle w:val="Hyperlink"/>
            <w:noProof/>
          </w:rPr>
          <w:t>(/v1/account/addBank)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38" w:history="1">
        <w:r w:rsidRPr="00852912">
          <w:rPr>
            <w:rStyle w:val="Hyperlink"/>
            <w:noProof/>
          </w:rPr>
          <w:t>4.3.1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39" w:history="1">
        <w:r w:rsidRPr="00852912">
          <w:rPr>
            <w:rStyle w:val="Hyperlink"/>
            <w:noProof/>
          </w:rPr>
          <w:t>4.3.2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40" w:history="1">
        <w:r w:rsidRPr="00852912">
          <w:rPr>
            <w:rStyle w:val="Hyperlink"/>
            <w:noProof/>
          </w:rPr>
          <w:t>4.3.3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41" w:history="1">
        <w:r w:rsidRPr="00852912">
          <w:rPr>
            <w:rStyle w:val="Hyperlink"/>
            <w:noProof/>
          </w:rPr>
          <w:t>4.4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易联支持的银行卡类型表</w:t>
        </w:r>
        <w:r w:rsidRPr="00852912">
          <w:rPr>
            <w:rStyle w:val="Hyperlink"/>
            <w:noProof/>
          </w:rPr>
          <w:t>(/v1/account/yilianBanks)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42" w:history="1">
        <w:r w:rsidRPr="00852912">
          <w:rPr>
            <w:rStyle w:val="Hyperlink"/>
            <w:noProof/>
          </w:rPr>
          <w:t>4.4.1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43" w:history="1">
        <w:r w:rsidRPr="00852912">
          <w:rPr>
            <w:rStyle w:val="Hyperlink"/>
            <w:noProof/>
          </w:rPr>
          <w:t>4.4.2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44" w:history="1">
        <w:r w:rsidRPr="00852912">
          <w:rPr>
            <w:rStyle w:val="Hyperlink"/>
            <w:noProof/>
          </w:rPr>
          <w:t>4.4.3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45" w:history="1">
        <w:r w:rsidRPr="00852912">
          <w:rPr>
            <w:rStyle w:val="Hyperlink"/>
            <w:noProof/>
          </w:rPr>
          <w:t>4.5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易联代扣我的银行卡列表</w:t>
        </w:r>
        <w:r w:rsidRPr="00852912">
          <w:rPr>
            <w:rStyle w:val="Hyperlink"/>
            <w:noProof/>
          </w:rPr>
          <w:t>(/v1/account/myYilianCards)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46" w:history="1">
        <w:r w:rsidRPr="00852912">
          <w:rPr>
            <w:rStyle w:val="Hyperlink"/>
            <w:noProof/>
          </w:rPr>
          <w:t>4.5.1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47" w:history="1">
        <w:r w:rsidRPr="00852912">
          <w:rPr>
            <w:rStyle w:val="Hyperlink"/>
            <w:noProof/>
          </w:rPr>
          <w:t>4.5.2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48" w:history="1">
        <w:r w:rsidRPr="00852912">
          <w:rPr>
            <w:rStyle w:val="Hyperlink"/>
            <w:noProof/>
          </w:rPr>
          <w:t>4.5.3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49" w:history="1">
        <w:r w:rsidRPr="00852912">
          <w:rPr>
            <w:rStyle w:val="Hyperlink"/>
            <w:noProof/>
          </w:rPr>
          <w:t>4.6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代扣充值使用新的银行卡</w:t>
        </w:r>
        <w:r w:rsidRPr="00852912">
          <w:rPr>
            <w:rStyle w:val="Hyperlink"/>
            <w:noProof/>
          </w:rPr>
          <w:t>(/v1/account/yilianAdd)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50" w:history="1">
        <w:r w:rsidRPr="00852912">
          <w:rPr>
            <w:rStyle w:val="Hyperlink"/>
            <w:noProof/>
          </w:rPr>
          <w:t>4.6.1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51" w:history="1">
        <w:r w:rsidRPr="00852912">
          <w:rPr>
            <w:rStyle w:val="Hyperlink"/>
            <w:noProof/>
          </w:rPr>
          <w:t>4.6.2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52" w:history="1">
        <w:r w:rsidRPr="00852912">
          <w:rPr>
            <w:rStyle w:val="Hyperlink"/>
            <w:noProof/>
          </w:rPr>
          <w:t>4.6.3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53" w:history="1">
        <w:r w:rsidRPr="00852912">
          <w:rPr>
            <w:rStyle w:val="Hyperlink"/>
            <w:noProof/>
          </w:rPr>
          <w:t>4.7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代扣充值使用已添加过的银行卡</w:t>
        </w:r>
        <w:r w:rsidRPr="00852912">
          <w:rPr>
            <w:rStyle w:val="Hyperlink"/>
            <w:noProof/>
          </w:rPr>
          <w:t>(/v1/account/yilianRecharge)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54" w:history="1">
        <w:r w:rsidRPr="00852912">
          <w:rPr>
            <w:rStyle w:val="Hyperlink"/>
            <w:noProof/>
          </w:rPr>
          <w:t>4.7.1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55" w:history="1">
        <w:r w:rsidRPr="00852912">
          <w:rPr>
            <w:rStyle w:val="Hyperlink"/>
            <w:noProof/>
          </w:rPr>
          <w:t>4.7.2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56" w:history="1">
        <w:r w:rsidRPr="00852912">
          <w:rPr>
            <w:rStyle w:val="Hyperlink"/>
            <w:noProof/>
          </w:rPr>
          <w:t>4.7.3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57" w:history="1">
        <w:r w:rsidRPr="00852912">
          <w:rPr>
            <w:rStyle w:val="Hyperlink"/>
            <w:noProof/>
          </w:rPr>
          <w:t>4.8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提现申请</w:t>
        </w:r>
        <w:r w:rsidRPr="00852912">
          <w:rPr>
            <w:rStyle w:val="Hyperlink"/>
            <w:noProof/>
          </w:rPr>
          <w:t>(/v1/account/withdraw)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58" w:history="1">
        <w:r w:rsidRPr="00852912">
          <w:rPr>
            <w:rStyle w:val="Hyperlink"/>
            <w:noProof/>
          </w:rPr>
          <w:t>4.8.1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59" w:history="1">
        <w:r w:rsidRPr="00852912">
          <w:rPr>
            <w:rStyle w:val="Hyperlink"/>
            <w:noProof/>
          </w:rPr>
          <w:t>4.8.2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60" w:history="1">
        <w:r w:rsidRPr="00852912">
          <w:rPr>
            <w:rStyle w:val="Hyperlink"/>
            <w:noProof/>
          </w:rPr>
          <w:t>4.8.3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61" w:history="1">
        <w:r w:rsidRPr="00852912">
          <w:rPr>
            <w:rStyle w:val="Hyperlink"/>
            <w:noProof/>
          </w:rPr>
          <w:t>5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管理处相关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62" w:history="1">
        <w:r w:rsidRPr="00852912">
          <w:rPr>
            <w:rStyle w:val="Hyperlink"/>
            <w:noProof/>
          </w:rPr>
          <w:t>5.1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获取小区的资讯列表</w:t>
        </w:r>
        <w:r w:rsidRPr="00852912">
          <w:rPr>
            <w:rStyle w:val="Hyperlink"/>
            <w:noProof/>
          </w:rPr>
          <w:t>(/v1/manage/getNews)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63" w:history="1">
        <w:r w:rsidRPr="00852912">
          <w:rPr>
            <w:rStyle w:val="Hyperlink"/>
            <w:noProof/>
          </w:rPr>
          <w:t>5.1.1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64" w:history="1">
        <w:r w:rsidRPr="00852912">
          <w:rPr>
            <w:rStyle w:val="Hyperlink"/>
            <w:noProof/>
          </w:rPr>
          <w:t>5.1.2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65" w:history="1">
        <w:r w:rsidRPr="00852912">
          <w:rPr>
            <w:rStyle w:val="Hyperlink"/>
            <w:noProof/>
          </w:rPr>
          <w:t>5.1.3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66" w:history="1">
        <w:r w:rsidRPr="00852912">
          <w:rPr>
            <w:rStyle w:val="Hyperlink"/>
            <w:noProof/>
          </w:rPr>
          <w:t>5.1.4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67" w:history="1">
        <w:r w:rsidRPr="00852912">
          <w:rPr>
            <w:rStyle w:val="Hyperlink"/>
            <w:noProof/>
          </w:rPr>
          <w:t>5.2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获取我的报修记录</w:t>
        </w:r>
        <w:r w:rsidRPr="00852912">
          <w:rPr>
            <w:rStyle w:val="Hyperlink"/>
            <w:noProof/>
          </w:rPr>
          <w:t>(/v1/manage/myMaintain)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68" w:history="1">
        <w:r w:rsidRPr="00852912">
          <w:rPr>
            <w:rStyle w:val="Hyperlink"/>
            <w:noProof/>
          </w:rPr>
          <w:t>5.2.1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69" w:history="1">
        <w:r w:rsidRPr="00852912">
          <w:rPr>
            <w:rStyle w:val="Hyperlink"/>
            <w:noProof/>
          </w:rPr>
          <w:t>5.2.2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70" w:history="1">
        <w:r w:rsidRPr="00852912">
          <w:rPr>
            <w:rStyle w:val="Hyperlink"/>
            <w:noProof/>
          </w:rPr>
          <w:t>5.2.3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71" w:history="1">
        <w:r w:rsidRPr="00852912">
          <w:rPr>
            <w:rStyle w:val="Hyperlink"/>
            <w:noProof/>
          </w:rPr>
          <w:t>5.3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添加报修</w:t>
        </w:r>
        <w:r w:rsidRPr="00852912">
          <w:rPr>
            <w:rStyle w:val="Hyperlink"/>
            <w:noProof/>
          </w:rPr>
          <w:t>(/v1/manage/addMaintain)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72" w:history="1">
        <w:r w:rsidRPr="00852912">
          <w:rPr>
            <w:rStyle w:val="Hyperlink"/>
            <w:noProof/>
          </w:rPr>
          <w:t>5.3.1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73" w:history="1">
        <w:r w:rsidRPr="00852912">
          <w:rPr>
            <w:rStyle w:val="Hyperlink"/>
            <w:noProof/>
          </w:rPr>
          <w:t>5.3.2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74" w:history="1">
        <w:r w:rsidRPr="00852912">
          <w:rPr>
            <w:rStyle w:val="Hyperlink"/>
            <w:noProof/>
          </w:rPr>
          <w:t>5.3.3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75" w:history="1">
        <w:r w:rsidRPr="00852912">
          <w:rPr>
            <w:rStyle w:val="Hyperlink"/>
            <w:noProof/>
          </w:rPr>
          <w:t>5.4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获取我的投诉建议记录</w:t>
        </w:r>
        <w:r w:rsidRPr="00852912">
          <w:rPr>
            <w:rStyle w:val="Hyperlink"/>
            <w:noProof/>
          </w:rPr>
          <w:t>(/v1/manage/mySuggestion)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76" w:history="1">
        <w:r w:rsidRPr="00852912">
          <w:rPr>
            <w:rStyle w:val="Hyperlink"/>
            <w:noProof/>
          </w:rPr>
          <w:t>5.4.1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77" w:history="1">
        <w:r w:rsidRPr="00852912">
          <w:rPr>
            <w:rStyle w:val="Hyperlink"/>
            <w:noProof/>
          </w:rPr>
          <w:t>5.4.2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78" w:history="1">
        <w:r w:rsidRPr="00852912">
          <w:rPr>
            <w:rStyle w:val="Hyperlink"/>
            <w:noProof/>
          </w:rPr>
          <w:t>5.4.3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79" w:history="1">
        <w:r w:rsidRPr="00852912">
          <w:rPr>
            <w:rStyle w:val="Hyperlink"/>
            <w:noProof/>
          </w:rPr>
          <w:t>5.5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添加建议投诉</w:t>
        </w:r>
        <w:r w:rsidRPr="00852912">
          <w:rPr>
            <w:rStyle w:val="Hyperlink"/>
            <w:noProof/>
          </w:rPr>
          <w:t>(/v1/manage/addSuggestion)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80" w:history="1">
        <w:r w:rsidRPr="00852912">
          <w:rPr>
            <w:rStyle w:val="Hyperlink"/>
            <w:noProof/>
          </w:rPr>
          <w:t>5.5.1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81" w:history="1">
        <w:r w:rsidRPr="00852912">
          <w:rPr>
            <w:rStyle w:val="Hyperlink"/>
            <w:noProof/>
          </w:rPr>
          <w:t>5.5.2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82" w:history="1">
        <w:r w:rsidRPr="00852912">
          <w:rPr>
            <w:rStyle w:val="Hyperlink"/>
            <w:noProof/>
          </w:rPr>
          <w:t>5.5.3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83" w:history="1">
        <w:r w:rsidRPr="00852912">
          <w:rPr>
            <w:rStyle w:val="Hyperlink"/>
            <w:noProof/>
          </w:rPr>
          <w:t>6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钱罐子相关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84" w:history="1">
        <w:r w:rsidRPr="00852912">
          <w:rPr>
            <w:rStyle w:val="Hyperlink"/>
            <w:noProof/>
          </w:rPr>
          <w:t>6.1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获取理财产品列表</w:t>
        </w:r>
        <w:r w:rsidRPr="00852912">
          <w:rPr>
            <w:rStyle w:val="Hyperlink"/>
            <w:noProof/>
          </w:rPr>
          <w:t>(/v1/wealth/getOnSaleList)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85" w:history="1">
        <w:r w:rsidRPr="00852912">
          <w:rPr>
            <w:rStyle w:val="Hyperlink"/>
            <w:noProof/>
          </w:rPr>
          <w:t>6.1.1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86" w:history="1">
        <w:r w:rsidRPr="00852912">
          <w:rPr>
            <w:rStyle w:val="Hyperlink"/>
            <w:noProof/>
          </w:rPr>
          <w:t>6.1.2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87" w:history="1">
        <w:r w:rsidRPr="00852912">
          <w:rPr>
            <w:rStyle w:val="Hyperlink"/>
            <w:noProof/>
          </w:rPr>
          <w:t>6.1.3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88" w:history="1">
        <w:r w:rsidRPr="00852912">
          <w:rPr>
            <w:rStyle w:val="Hyperlink"/>
            <w:noProof/>
          </w:rPr>
          <w:t>6.1.4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89" w:history="1">
        <w:r w:rsidRPr="00852912">
          <w:rPr>
            <w:rStyle w:val="Hyperlink"/>
            <w:noProof/>
          </w:rPr>
          <w:t>6.2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理财产品详情页</w:t>
        </w:r>
        <w:r w:rsidRPr="00852912">
          <w:rPr>
            <w:rStyle w:val="Hyperlink"/>
            <w:noProof/>
          </w:rPr>
          <w:t>(/v1/wealth/getProductDetail)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90" w:history="1">
        <w:r w:rsidRPr="00852912">
          <w:rPr>
            <w:rStyle w:val="Hyperlink"/>
            <w:noProof/>
          </w:rPr>
          <w:t>6.2.1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91" w:history="1">
        <w:r w:rsidRPr="00852912">
          <w:rPr>
            <w:rStyle w:val="Hyperlink"/>
            <w:noProof/>
          </w:rPr>
          <w:t>6.2.2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92" w:history="1">
        <w:r w:rsidRPr="00852912">
          <w:rPr>
            <w:rStyle w:val="Hyperlink"/>
            <w:noProof/>
          </w:rPr>
          <w:t>6.2.3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93" w:history="1">
        <w:r w:rsidRPr="00852912">
          <w:rPr>
            <w:rStyle w:val="Hyperlink"/>
            <w:noProof/>
          </w:rPr>
          <w:t>6.2.4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94" w:history="1">
        <w:r w:rsidRPr="00852912">
          <w:rPr>
            <w:rStyle w:val="Hyperlink"/>
            <w:noProof/>
          </w:rPr>
          <w:t>6.3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获取用户投资列表</w:t>
        </w:r>
        <w:r w:rsidRPr="00852912">
          <w:rPr>
            <w:rStyle w:val="Hyperlink"/>
            <w:noProof/>
          </w:rPr>
          <w:t>(/v1/wealth/getUserOrders)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95" w:history="1">
        <w:r w:rsidRPr="00852912">
          <w:rPr>
            <w:rStyle w:val="Hyperlink"/>
            <w:noProof/>
          </w:rPr>
          <w:t>6.3.1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96" w:history="1">
        <w:r w:rsidRPr="00852912">
          <w:rPr>
            <w:rStyle w:val="Hyperlink"/>
            <w:noProof/>
          </w:rPr>
          <w:t>6.3.2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97" w:history="1">
        <w:r w:rsidRPr="00852912">
          <w:rPr>
            <w:rStyle w:val="Hyperlink"/>
            <w:noProof/>
          </w:rPr>
          <w:t>6.3.3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98" w:history="1">
        <w:r w:rsidRPr="00852912">
          <w:rPr>
            <w:rStyle w:val="Hyperlink"/>
            <w:noProof/>
          </w:rPr>
          <w:t>6.4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获取用户投资订单详情</w:t>
        </w:r>
        <w:r w:rsidRPr="00852912">
          <w:rPr>
            <w:rStyle w:val="Hyperlink"/>
            <w:noProof/>
          </w:rPr>
          <w:t>(/v1/wealth/getOrderDetail)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399" w:history="1">
        <w:r w:rsidRPr="00852912">
          <w:rPr>
            <w:rStyle w:val="Hyperlink"/>
            <w:noProof/>
          </w:rPr>
          <w:t>6.4.1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_Toc399495399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00" w:history="1">
        <w:r w:rsidRPr="00852912">
          <w:rPr>
            <w:rStyle w:val="Hyperlink"/>
            <w:noProof/>
          </w:rPr>
          <w:t>6.4.2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01" w:history="1">
        <w:r w:rsidRPr="00852912">
          <w:rPr>
            <w:rStyle w:val="Hyperlink"/>
            <w:noProof/>
          </w:rPr>
          <w:t>6.4.3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02" w:history="1">
        <w:r w:rsidRPr="00852912">
          <w:rPr>
            <w:rStyle w:val="Hyperlink"/>
            <w:noProof/>
          </w:rPr>
          <w:t>6.4.4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03" w:history="1">
        <w:r w:rsidRPr="00852912">
          <w:rPr>
            <w:rStyle w:val="Hyperlink"/>
            <w:noProof/>
          </w:rPr>
          <w:t>6.5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认购产品</w:t>
        </w:r>
        <w:r w:rsidRPr="00852912">
          <w:rPr>
            <w:rStyle w:val="Hyperlink"/>
            <w:noProof/>
          </w:rPr>
          <w:t>(/v1/wealth/buyProduct)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04" w:history="1">
        <w:r w:rsidRPr="00852912">
          <w:rPr>
            <w:rStyle w:val="Hyperlink"/>
            <w:noProof/>
          </w:rPr>
          <w:t>6.5.1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05" w:history="1">
        <w:r w:rsidRPr="00852912">
          <w:rPr>
            <w:rStyle w:val="Hyperlink"/>
            <w:noProof/>
          </w:rPr>
          <w:t>6.5.2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06" w:history="1">
        <w:r w:rsidRPr="00852912">
          <w:rPr>
            <w:rStyle w:val="Hyperlink"/>
            <w:noProof/>
          </w:rPr>
          <w:t>6.5.3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07" w:history="1">
        <w:r w:rsidRPr="00852912">
          <w:rPr>
            <w:rStyle w:val="Hyperlink"/>
            <w:noProof/>
          </w:rPr>
          <w:t>6.6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赎回</w:t>
        </w:r>
        <w:r w:rsidRPr="00852912">
          <w:rPr>
            <w:rStyle w:val="Hyperlink"/>
            <w:noProof/>
          </w:rPr>
          <w:t>(/v1/wealth/redeem)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08" w:history="1">
        <w:r w:rsidRPr="00852912">
          <w:rPr>
            <w:rStyle w:val="Hyperlink"/>
            <w:noProof/>
          </w:rPr>
          <w:t>6.6.1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09" w:history="1">
        <w:r w:rsidRPr="00852912">
          <w:rPr>
            <w:rStyle w:val="Hyperlink"/>
            <w:noProof/>
          </w:rPr>
          <w:t>6.6.2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10" w:history="1">
        <w:r w:rsidRPr="00852912">
          <w:rPr>
            <w:rStyle w:val="Hyperlink"/>
            <w:noProof/>
          </w:rPr>
          <w:t>6.6.3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11" w:history="1">
        <w:r w:rsidRPr="00852912">
          <w:rPr>
            <w:rStyle w:val="Hyperlink"/>
            <w:noProof/>
          </w:rPr>
          <w:t>7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邻居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12" w:history="1">
        <w:r w:rsidRPr="00852912">
          <w:rPr>
            <w:rStyle w:val="Hyperlink"/>
            <w:noProof/>
          </w:rPr>
          <w:t>7.1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获取邻居帖子主题列表（</w:t>
        </w:r>
        <w:r w:rsidRPr="00852912">
          <w:rPr>
            <w:rStyle w:val="Hyperlink"/>
            <w:noProof/>
          </w:rPr>
          <w:t>/v1/neighbour/getTheme</w:t>
        </w:r>
        <w:r w:rsidRPr="008529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13" w:history="1">
        <w:r w:rsidRPr="00852912">
          <w:rPr>
            <w:rStyle w:val="Hyperlink"/>
            <w:noProof/>
          </w:rPr>
          <w:t>7.1.1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14" w:history="1">
        <w:r w:rsidRPr="00852912">
          <w:rPr>
            <w:rStyle w:val="Hyperlink"/>
            <w:noProof/>
          </w:rPr>
          <w:t>7.1.2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15" w:history="1">
        <w:r w:rsidRPr="00852912">
          <w:rPr>
            <w:rStyle w:val="Hyperlink"/>
            <w:noProof/>
          </w:rPr>
          <w:t>7.1.3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16" w:history="1">
        <w:r w:rsidRPr="00852912">
          <w:rPr>
            <w:rStyle w:val="Hyperlink"/>
            <w:noProof/>
          </w:rPr>
          <w:t>7.1.4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17" w:history="1">
        <w:r w:rsidRPr="00852912">
          <w:rPr>
            <w:rStyle w:val="Hyperlink"/>
            <w:noProof/>
          </w:rPr>
          <w:t>7.2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查看主题（</w:t>
        </w:r>
        <w:r w:rsidRPr="00852912">
          <w:rPr>
            <w:rStyle w:val="Hyperlink"/>
            <w:noProof/>
          </w:rPr>
          <w:t>/v1/neighbour/getThemeInfoById</w:t>
        </w:r>
        <w:r w:rsidRPr="008529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18" w:history="1">
        <w:r w:rsidRPr="00852912">
          <w:rPr>
            <w:rStyle w:val="Hyperlink"/>
            <w:noProof/>
          </w:rPr>
          <w:t>7.2.1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19" w:history="1">
        <w:r w:rsidRPr="00852912">
          <w:rPr>
            <w:rStyle w:val="Hyperlink"/>
            <w:noProof/>
          </w:rPr>
          <w:t>7.2.2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20" w:history="1">
        <w:r w:rsidRPr="00852912">
          <w:rPr>
            <w:rStyle w:val="Hyperlink"/>
            <w:noProof/>
          </w:rPr>
          <w:t>7.2.3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21" w:history="1">
        <w:r w:rsidRPr="00852912">
          <w:rPr>
            <w:rStyle w:val="Hyperlink"/>
            <w:noProof/>
          </w:rPr>
          <w:t>7.2.4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22" w:history="1">
        <w:r w:rsidRPr="00852912">
          <w:rPr>
            <w:rStyle w:val="Hyperlink"/>
            <w:noProof/>
          </w:rPr>
          <w:t>7.3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添加主题（</w:t>
        </w:r>
        <w:r w:rsidRPr="00852912">
          <w:rPr>
            <w:rStyle w:val="Hyperlink"/>
            <w:noProof/>
          </w:rPr>
          <w:t>/v1/neighbour/addTheme</w:t>
        </w:r>
        <w:r w:rsidRPr="008529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23" w:history="1">
        <w:r w:rsidRPr="00852912">
          <w:rPr>
            <w:rStyle w:val="Hyperlink"/>
            <w:noProof/>
          </w:rPr>
          <w:t>7.3.1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24" w:history="1">
        <w:r w:rsidRPr="00852912">
          <w:rPr>
            <w:rStyle w:val="Hyperlink"/>
            <w:noProof/>
          </w:rPr>
          <w:t>7.3.2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25" w:history="1">
        <w:r w:rsidRPr="00852912">
          <w:rPr>
            <w:rStyle w:val="Hyperlink"/>
            <w:noProof/>
          </w:rPr>
          <w:t>7.3.3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26" w:history="1">
        <w:r w:rsidRPr="00852912">
          <w:rPr>
            <w:rStyle w:val="Hyperlink"/>
            <w:noProof/>
          </w:rPr>
          <w:t>7.3.4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27" w:history="1">
        <w:r w:rsidRPr="00852912">
          <w:rPr>
            <w:rStyle w:val="Hyperlink"/>
            <w:noProof/>
          </w:rPr>
          <w:t>7.4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添加主题新的回复（</w:t>
        </w:r>
        <w:r w:rsidRPr="00852912">
          <w:rPr>
            <w:rStyle w:val="Hyperlink"/>
            <w:noProof/>
          </w:rPr>
          <w:t>/v1/neighbour/ addThemeReply</w:t>
        </w:r>
        <w:r w:rsidRPr="008529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28" w:history="1">
        <w:r w:rsidRPr="00852912">
          <w:rPr>
            <w:rStyle w:val="Hyperlink"/>
            <w:noProof/>
          </w:rPr>
          <w:t>7.4.1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29" w:history="1">
        <w:r w:rsidRPr="00852912">
          <w:rPr>
            <w:rStyle w:val="Hyperlink"/>
            <w:noProof/>
          </w:rPr>
          <w:t>7.4.2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30" w:history="1">
        <w:r w:rsidRPr="00852912">
          <w:rPr>
            <w:rStyle w:val="Hyperlink"/>
            <w:noProof/>
          </w:rPr>
          <w:t>7.4.3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31" w:history="1">
        <w:r w:rsidRPr="00852912">
          <w:rPr>
            <w:rStyle w:val="Hyperlink"/>
            <w:noProof/>
          </w:rPr>
          <w:t>7.4.4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32" w:history="1">
        <w:r w:rsidRPr="00852912">
          <w:rPr>
            <w:rStyle w:val="Hyperlink"/>
            <w:noProof/>
          </w:rPr>
          <w:t>8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家政服务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33" w:history="1">
        <w:r w:rsidRPr="00852912">
          <w:rPr>
            <w:rStyle w:val="Hyperlink"/>
            <w:noProof/>
          </w:rPr>
          <w:t>8.1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家政列表（</w:t>
        </w:r>
        <w:r w:rsidRPr="00852912">
          <w:rPr>
            <w:rStyle w:val="Hyperlink"/>
            <w:noProof/>
          </w:rPr>
          <w:t>/v1/housekeeping/getHKList</w:t>
        </w:r>
        <w:r w:rsidRPr="008529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34" w:history="1">
        <w:r w:rsidRPr="00852912">
          <w:rPr>
            <w:rStyle w:val="Hyperlink"/>
            <w:noProof/>
          </w:rPr>
          <w:t>8.1.1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35" w:history="1">
        <w:r w:rsidRPr="00852912">
          <w:rPr>
            <w:rStyle w:val="Hyperlink"/>
            <w:noProof/>
          </w:rPr>
          <w:t>8.1.2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36" w:history="1">
        <w:r w:rsidRPr="00852912">
          <w:rPr>
            <w:rStyle w:val="Hyperlink"/>
            <w:noProof/>
          </w:rPr>
          <w:t>8.1.3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37" w:history="1">
        <w:r w:rsidRPr="00852912">
          <w:rPr>
            <w:rStyle w:val="Hyperlink"/>
            <w:noProof/>
          </w:rPr>
          <w:t>8.1.4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38" w:history="1">
        <w:r w:rsidRPr="00852912">
          <w:rPr>
            <w:rStyle w:val="Hyperlink"/>
            <w:noProof/>
          </w:rPr>
          <w:t>8.2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查询指定家政信息（</w:t>
        </w:r>
        <w:r w:rsidRPr="00852912">
          <w:rPr>
            <w:rStyle w:val="Hyperlink"/>
            <w:noProof/>
          </w:rPr>
          <w:t>/v1/housekeeping/getHKByID?id=1</w:t>
        </w:r>
        <w:r w:rsidRPr="008529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39" w:history="1">
        <w:r w:rsidRPr="00852912">
          <w:rPr>
            <w:rStyle w:val="Hyperlink"/>
            <w:noProof/>
          </w:rPr>
          <w:t>8.2.1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40" w:history="1">
        <w:r w:rsidRPr="00852912">
          <w:rPr>
            <w:rStyle w:val="Hyperlink"/>
            <w:noProof/>
          </w:rPr>
          <w:t>8.2.2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41" w:history="1">
        <w:r w:rsidRPr="00852912">
          <w:rPr>
            <w:rStyle w:val="Hyperlink"/>
            <w:noProof/>
          </w:rPr>
          <w:t>8.2.3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42" w:history="1">
        <w:r w:rsidRPr="00852912">
          <w:rPr>
            <w:rStyle w:val="Hyperlink"/>
            <w:noProof/>
          </w:rPr>
          <w:t>8.2.4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43" w:history="1">
        <w:r w:rsidRPr="00852912">
          <w:rPr>
            <w:rStyle w:val="Hyperlink"/>
            <w:noProof/>
          </w:rPr>
          <w:t>9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生鲜团购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44" w:history="1">
        <w:r w:rsidRPr="00852912">
          <w:rPr>
            <w:rStyle w:val="Hyperlink"/>
            <w:noProof/>
          </w:rPr>
          <w:t>9.1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取得团购列表信息（</w:t>
        </w:r>
        <w:r w:rsidRPr="00852912">
          <w:rPr>
            <w:rStyle w:val="Hyperlink"/>
            <w:noProof/>
          </w:rPr>
          <w:t>/v1/groupon/getGrouponList</w:t>
        </w:r>
        <w:r w:rsidRPr="008529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45" w:history="1">
        <w:r w:rsidRPr="00852912">
          <w:rPr>
            <w:rStyle w:val="Hyperlink"/>
            <w:noProof/>
          </w:rPr>
          <w:t>9.1.1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46" w:history="1">
        <w:r w:rsidRPr="00852912">
          <w:rPr>
            <w:rStyle w:val="Hyperlink"/>
            <w:noProof/>
          </w:rPr>
          <w:t>9.1.2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47" w:history="1">
        <w:r w:rsidRPr="00852912">
          <w:rPr>
            <w:rStyle w:val="Hyperlink"/>
            <w:noProof/>
          </w:rPr>
          <w:t>9.1.3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48" w:history="1">
        <w:r w:rsidRPr="00852912">
          <w:rPr>
            <w:rStyle w:val="Hyperlink"/>
            <w:noProof/>
          </w:rPr>
          <w:t>9.1.4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49" w:history="1">
        <w:r w:rsidRPr="00852912">
          <w:rPr>
            <w:rStyle w:val="Hyperlink"/>
            <w:noProof/>
          </w:rPr>
          <w:t>9.2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取得团购详细信息（</w:t>
        </w:r>
        <w:r w:rsidRPr="00852912">
          <w:rPr>
            <w:rStyle w:val="Hyperlink"/>
            <w:noProof/>
          </w:rPr>
          <w:t>/v1/groupon/getGrouponDetail</w:t>
        </w:r>
        <w:r w:rsidRPr="008529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50" w:history="1">
        <w:r w:rsidRPr="00852912">
          <w:rPr>
            <w:rStyle w:val="Hyperlink"/>
            <w:noProof/>
          </w:rPr>
          <w:t>9.2.1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51" w:history="1">
        <w:r w:rsidRPr="00852912">
          <w:rPr>
            <w:rStyle w:val="Hyperlink"/>
            <w:noProof/>
          </w:rPr>
          <w:t>9.2.2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52" w:history="1">
        <w:r w:rsidRPr="00852912">
          <w:rPr>
            <w:rStyle w:val="Hyperlink"/>
            <w:noProof/>
          </w:rPr>
          <w:t>9.2.3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53" w:history="1">
        <w:r w:rsidRPr="00852912">
          <w:rPr>
            <w:rStyle w:val="Hyperlink"/>
            <w:noProof/>
          </w:rPr>
          <w:t>9.2.4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54" w:history="1">
        <w:r w:rsidRPr="00852912">
          <w:rPr>
            <w:rStyle w:val="Hyperlink"/>
            <w:noProof/>
          </w:rPr>
          <w:t>9.3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取得商品详细信息（</w:t>
        </w:r>
        <w:r w:rsidRPr="00852912">
          <w:rPr>
            <w:rStyle w:val="Hyperlink"/>
            <w:noProof/>
          </w:rPr>
          <w:t>/v1/groupon/getGoodsDetail</w:t>
        </w:r>
        <w:r w:rsidRPr="008529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55" w:history="1">
        <w:r w:rsidRPr="00852912">
          <w:rPr>
            <w:rStyle w:val="Hyperlink"/>
            <w:noProof/>
          </w:rPr>
          <w:t>9.3.1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56" w:history="1">
        <w:r w:rsidRPr="00852912">
          <w:rPr>
            <w:rStyle w:val="Hyperlink"/>
            <w:noProof/>
          </w:rPr>
          <w:t>9.3.2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57" w:history="1">
        <w:r w:rsidRPr="00852912">
          <w:rPr>
            <w:rStyle w:val="Hyperlink"/>
            <w:noProof/>
          </w:rPr>
          <w:t>9.3.3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58" w:history="1">
        <w:r w:rsidRPr="00852912">
          <w:rPr>
            <w:rStyle w:val="Hyperlink"/>
            <w:noProof/>
          </w:rPr>
          <w:t>9.3.4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59" w:history="1">
        <w:r w:rsidRPr="00852912">
          <w:rPr>
            <w:rStyle w:val="Hyperlink"/>
            <w:noProof/>
          </w:rPr>
          <w:t>9.4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提交订单信息（</w:t>
        </w:r>
        <w:r w:rsidRPr="00852912">
          <w:rPr>
            <w:rStyle w:val="Hyperlink"/>
            <w:noProof/>
          </w:rPr>
          <w:t>/v1/groupon/submitOrder</w:t>
        </w:r>
        <w:r w:rsidRPr="008529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60" w:history="1">
        <w:r w:rsidRPr="00852912">
          <w:rPr>
            <w:rStyle w:val="Hyperlink"/>
            <w:noProof/>
          </w:rPr>
          <w:t>9.4.1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61" w:history="1">
        <w:r w:rsidRPr="00852912">
          <w:rPr>
            <w:rStyle w:val="Hyperlink"/>
            <w:noProof/>
          </w:rPr>
          <w:t>9.4.2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62" w:history="1">
        <w:r w:rsidRPr="00852912">
          <w:rPr>
            <w:rStyle w:val="Hyperlink"/>
            <w:noProof/>
          </w:rPr>
          <w:t>9.4.3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63" w:history="1">
        <w:r w:rsidRPr="00852912">
          <w:rPr>
            <w:rStyle w:val="Hyperlink"/>
            <w:noProof/>
          </w:rPr>
          <w:t>9.4.4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64" w:history="1">
        <w:r w:rsidRPr="00852912">
          <w:rPr>
            <w:rStyle w:val="Hyperlink"/>
            <w:noProof/>
          </w:rPr>
          <w:t>9.5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提交购买用户信息（</w:t>
        </w:r>
        <w:r w:rsidRPr="00852912">
          <w:rPr>
            <w:rStyle w:val="Hyperlink"/>
            <w:noProof/>
          </w:rPr>
          <w:t>/v1/groupon/submitUser</w:t>
        </w:r>
        <w:r w:rsidRPr="008529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65" w:history="1">
        <w:r w:rsidRPr="00852912">
          <w:rPr>
            <w:rStyle w:val="Hyperlink"/>
            <w:noProof/>
          </w:rPr>
          <w:t>9.5.1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66" w:history="1">
        <w:r w:rsidRPr="00852912">
          <w:rPr>
            <w:rStyle w:val="Hyperlink"/>
            <w:noProof/>
          </w:rPr>
          <w:t>9.5.2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67" w:history="1">
        <w:r w:rsidRPr="00852912">
          <w:rPr>
            <w:rStyle w:val="Hyperlink"/>
            <w:noProof/>
          </w:rPr>
          <w:t>9.5.3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68" w:history="1">
        <w:r w:rsidRPr="00852912">
          <w:rPr>
            <w:rStyle w:val="Hyperlink"/>
            <w:noProof/>
          </w:rPr>
          <w:t>9.5.4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1"/>
        <w:tabs>
          <w:tab w:val="left" w:pos="84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69" w:history="1">
        <w:r w:rsidRPr="00852912">
          <w:rPr>
            <w:rStyle w:val="Hyperlink"/>
            <w:noProof/>
          </w:rPr>
          <w:t>10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首页黄页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70" w:history="1">
        <w:r w:rsidRPr="00852912">
          <w:rPr>
            <w:rStyle w:val="Hyperlink"/>
            <w:noProof/>
          </w:rPr>
          <w:t>10.1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获取首页黄页信息（</w:t>
        </w:r>
        <w:r w:rsidRPr="00852912">
          <w:rPr>
            <w:rStyle w:val="Hyperlink"/>
            <w:noProof/>
          </w:rPr>
          <w:t>/v1/yellowpages/getYellowPagesList</w:t>
        </w:r>
        <w:r w:rsidRPr="008529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71" w:history="1">
        <w:r w:rsidRPr="00852912">
          <w:rPr>
            <w:rStyle w:val="Hyperlink"/>
            <w:noProof/>
          </w:rPr>
          <w:t>10.1.1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72" w:history="1">
        <w:r w:rsidRPr="00852912">
          <w:rPr>
            <w:rStyle w:val="Hyperlink"/>
            <w:noProof/>
          </w:rPr>
          <w:t>10.1.2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73" w:history="1">
        <w:r w:rsidRPr="00852912">
          <w:rPr>
            <w:rStyle w:val="Hyperlink"/>
            <w:noProof/>
          </w:rPr>
          <w:t>10.1.3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74" w:history="1">
        <w:r w:rsidRPr="00852912">
          <w:rPr>
            <w:rStyle w:val="Hyperlink"/>
            <w:noProof/>
          </w:rPr>
          <w:t>10.1.4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1"/>
        <w:tabs>
          <w:tab w:val="left" w:pos="84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75" w:history="1">
        <w:r w:rsidRPr="00852912">
          <w:rPr>
            <w:rStyle w:val="Hyperlink"/>
            <w:noProof/>
          </w:rPr>
          <w:t>11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首页费用查询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76" w:history="1">
        <w:r w:rsidRPr="00852912">
          <w:rPr>
            <w:rStyle w:val="Hyperlink"/>
            <w:noProof/>
          </w:rPr>
          <w:t>11.1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获取首页费用（</w:t>
        </w:r>
        <w:r w:rsidRPr="00852912">
          <w:rPr>
            <w:rStyle w:val="Hyperlink"/>
            <w:noProof/>
          </w:rPr>
          <w:t>/v1/querycost/getAllQUeryCost</w:t>
        </w:r>
        <w:r w:rsidRPr="008529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77" w:history="1">
        <w:r w:rsidRPr="00852912">
          <w:rPr>
            <w:rStyle w:val="Hyperlink"/>
            <w:noProof/>
          </w:rPr>
          <w:t>11.1.1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78" w:history="1">
        <w:r w:rsidRPr="00852912">
          <w:rPr>
            <w:rStyle w:val="Hyperlink"/>
            <w:noProof/>
          </w:rPr>
          <w:t>11.1.2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79" w:history="1">
        <w:r w:rsidRPr="00852912">
          <w:rPr>
            <w:rStyle w:val="Hyperlink"/>
            <w:noProof/>
          </w:rPr>
          <w:t>11.1.3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80" w:history="1">
        <w:r w:rsidRPr="00852912">
          <w:rPr>
            <w:rStyle w:val="Hyperlink"/>
            <w:noProof/>
          </w:rPr>
          <w:t>11.1.4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1"/>
        <w:tabs>
          <w:tab w:val="left" w:pos="84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81" w:history="1">
        <w:r w:rsidRPr="00852912">
          <w:rPr>
            <w:rStyle w:val="Hyperlink"/>
            <w:noProof/>
          </w:rPr>
          <w:t>12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首页小区资讯</w:t>
        </w:r>
        <w:r w:rsidRPr="00852912">
          <w:rPr>
            <w:rStyle w:val="Hyperlink"/>
            <w:noProof/>
          </w:rPr>
          <w:t xml:space="preserve"> (/v1/news/)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82" w:history="1">
        <w:r w:rsidRPr="00852912">
          <w:rPr>
            <w:rStyle w:val="Hyperlink"/>
            <w:noProof/>
          </w:rPr>
          <w:t>12.1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获取资讯请求说明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83" w:history="1">
        <w:r w:rsidRPr="00852912">
          <w:rPr>
            <w:rStyle w:val="Hyperlink"/>
            <w:noProof/>
          </w:rPr>
          <w:t>12.1.1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84" w:history="1">
        <w:r w:rsidRPr="00852912">
          <w:rPr>
            <w:rStyle w:val="Hyperlink"/>
            <w:noProof/>
          </w:rPr>
          <w:t>12.1.2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85" w:history="1">
        <w:r w:rsidRPr="00852912">
          <w:rPr>
            <w:rStyle w:val="Hyperlink"/>
            <w:noProof/>
          </w:rPr>
          <w:t>12.1.3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86" w:history="1">
        <w:r w:rsidRPr="00852912">
          <w:rPr>
            <w:rStyle w:val="Hyperlink"/>
            <w:noProof/>
          </w:rPr>
          <w:t>12.1.4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2"/>
        <w:tabs>
          <w:tab w:val="left" w:pos="126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87" w:history="1">
        <w:r w:rsidRPr="00852912">
          <w:rPr>
            <w:rStyle w:val="Hyperlink"/>
            <w:noProof/>
          </w:rPr>
          <w:t>12.2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更新资讯的阅读数说明</w:t>
        </w:r>
        <w:r w:rsidRPr="00852912">
          <w:rPr>
            <w:rStyle w:val="Hyperlink"/>
            <w:noProof/>
          </w:rPr>
          <w:t>(</w:t>
        </w:r>
        <w:r w:rsidRPr="00852912">
          <w:rPr>
            <w:rStyle w:val="Hyperlink"/>
            <w:rFonts w:hint="eastAsia"/>
            <w:noProof/>
          </w:rPr>
          <w:t>只累加阅读数</w:t>
        </w:r>
        <w:r w:rsidRPr="00852912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88" w:history="1">
        <w:r w:rsidRPr="00852912">
          <w:rPr>
            <w:rStyle w:val="Hyperlink"/>
            <w:noProof/>
          </w:rPr>
          <w:t>12.2.1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89" w:history="1">
        <w:r w:rsidRPr="00852912">
          <w:rPr>
            <w:rStyle w:val="Hyperlink"/>
            <w:noProof/>
          </w:rPr>
          <w:t>12.2.2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90" w:history="1">
        <w:r w:rsidRPr="00852912">
          <w:rPr>
            <w:rStyle w:val="Hyperlink"/>
            <w:noProof/>
          </w:rPr>
          <w:t>12.2.3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pStyle w:val="TOC3"/>
        <w:tabs>
          <w:tab w:val="left" w:pos="168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99495491" w:history="1">
        <w:r w:rsidRPr="00852912">
          <w:rPr>
            <w:rStyle w:val="Hyperlink"/>
            <w:noProof/>
          </w:rPr>
          <w:t>12.2.4</w:t>
        </w:r>
        <w:r>
          <w:rPr>
            <w:rFonts w:ascii="Times New Roman" w:hAnsi="Times New Roman"/>
            <w:noProof/>
            <w:szCs w:val="24"/>
          </w:rPr>
          <w:tab/>
        </w:r>
        <w:r w:rsidRPr="008529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_Toc399495491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D1290" w:rsidRDefault="00CD1290">
      <w:pPr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/>
          <w:b/>
          <w:sz w:val="32"/>
          <w:szCs w:val="32"/>
        </w:rPr>
        <w:fldChar w:fldCharType="end"/>
      </w:r>
    </w:p>
    <w:p w:rsidR="00CD1290" w:rsidRPr="009E756E" w:rsidRDefault="00CD1290">
      <w:pPr>
        <w:rPr>
          <w:rFonts w:ascii="华文中宋" w:eastAsia="华文中宋" w:hAnsi="华文中宋"/>
          <w:b/>
          <w:sz w:val="32"/>
          <w:szCs w:val="32"/>
        </w:rPr>
      </w:pPr>
    </w:p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/>
    <w:p w:rsidR="00CD1290" w:rsidRDefault="00CD1290">
      <w:pPr>
        <w:pStyle w:val="Heading1"/>
        <w:numPr>
          <w:ilvl w:val="0"/>
          <w:numId w:val="21"/>
        </w:numPr>
        <w:ind w:left="431" w:hanging="431"/>
      </w:pPr>
      <w:bookmarkStart w:id="0" w:name="_Toc317795583"/>
      <w:bookmarkStart w:id="1" w:name="_Toc399495282"/>
      <w:r>
        <w:rPr>
          <w:rFonts w:hint="eastAsia"/>
        </w:rPr>
        <w:t>引言</w:t>
      </w:r>
      <w:bookmarkEnd w:id="0"/>
      <w:bookmarkEnd w:id="1"/>
    </w:p>
    <w:p w:rsidR="00CD1290" w:rsidRDefault="00CD1290">
      <w:pPr>
        <w:pStyle w:val="Heading2"/>
        <w:numPr>
          <w:ilvl w:val="1"/>
          <w:numId w:val="21"/>
        </w:numPr>
        <w:ind w:left="578" w:hanging="578"/>
      </w:pPr>
      <w:bookmarkStart w:id="2" w:name="_Toc317795584"/>
      <w:bookmarkStart w:id="3" w:name="_Toc399495283"/>
      <w:r>
        <w:rPr>
          <w:rFonts w:hint="eastAsia"/>
        </w:rPr>
        <w:t>编写目的</w:t>
      </w:r>
      <w:bookmarkEnd w:id="2"/>
      <w:bookmarkEnd w:id="3"/>
    </w:p>
    <w:p w:rsidR="00CD1290" w:rsidRDefault="00CD1290">
      <w:pPr>
        <w:ind w:left="578"/>
      </w:pPr>
      <w:r>
        <w:rPr>
          <w:rFonts w:hint="eastAsia"/>
        </w:rPr>
        <w:t>为</w:t>
      </w:r>
      <w:r>
        <w:t>api</w:t>
      </w:r>
      <w:r>
        <w:rPr>
          <w:rFonts w:hint="eastAsia"/>
        </w:rPr>
        <w:t>的使用者提供帮助。</w:t>
      </w:r>
    </w:p>
    <w:p w:rsidR="00CD1290" w:rsidRDefault="00CD1290"/>
    <w:p w:rsidR="00CD1290" w:rsidRDefault="00CD1290">
      <w:pPr>
        <w:pStyle w:val="Heading2"/>
        <w:numPr>
          <w:ilvl w:val="1"/>
          <w:numId w:val="21"/>
        </w:numPr>
        <w:ind w:left="578" w:hanging="578"/>
      </w:pPr>
      <w:bookmarkStart w:id="4" w:name="_Toc317795586"/>
      <w:bookmarkStart w:id="5" w:name="_Toc399495284"/>
      <w:r>
        <w:rPr>
          <w:rFonts w:hint="eastAsia"/>
        </w:rPr>
        <w:t>定义</w:t>
      </w:r>
      <w:bookmarkEnd w:id="4"/>
      <w:bookmarkEnd w:id="5"/>
    </w:p>
    <w:p w:rsidR="00CD1290" w:rsidRPr="000B1B71" w:rsidRDefault="00CD1290">
      <w:pPr>
        <w:pStyle w:val="Heading3"/>
        <w:numPr>
          <w:ilvl w:val="2"/>
          <w:numId w:val="0"/>
        </w:numPr>
        <w:tabs>
          <w:tab w:val="clear" w:pos="918"/>
        </w:tabs>
        <w:rPr>
          <w:rFonts w:ascii="Calibri" w:eastAsia="宋体" w:hAnsi="Calibri"/>
          <w:kern w:val="2"/>
          <w:sz w:val="18"/>
          <w:szCs w:val="18"/>
        </w:rPr>
      </w:pPr>
      <w:bookmarkStart w:id="6" w:name="_Toc21256"/>
      <w:bookmarkStart w:id="7" w:name="_Toc17999"/>
      <w:bookmarkStart w:id="8" w:name="_Toc16400"/>
      <w:bookmarkStart w:id="9" w:name="_Toc4221"/>
      <w:bookmarkStart w:id="10" w:name="_Toc28714"/>
      <w:bookmarkStart w:id="11" w:name="_Toc392171154"/>
      <w:bookmarkStart w:id="12" w:name="_Toc26482"/>
      <w:bookmarkStart w:id="13" w:name="_Toc398385692"/>
      <w:bookmarkStart w:id="14" w:name="_Toc398391149"/>
      <w:bookmarkStart w:id="15" w:name="_Toc399323058"/>
      <w:bookmarkStart w:id="16" w:name="_Toc399495285"/>
      <w:r w:rsidRPr="000B1B71">
        <w:rPr>
          <w:rFonts w:ascii="Calibri" w:eastAsia="宋体" w:hAnsi="Calibri" w:hint="eastAsia"/>
          <w:kern w:val="2"/>
          <w:sz w:val="18"/>
          <w:szCs w:val="18"/>
        </w:rPr>
        <w:t>本</w:t>
      </w:r>
      <w:r w:rsidRPr="000B1B71">
        <w:rPr>
          <w:rFonts w:ascii="Calibri" w:eastAsia="宋体" w:hAnsi="Calibri"/>
          <w:kern w:val="2"/>
          <w:sz w:val="18"/>
          <w:szCs w:val="18"/>
        </w:rPr>
        <w:t>api</w:t>
      </w:r>
      <w:r w:rsidRPr="000B1B71">
        <w:rPr>
          <w:rFonts w:ascii="Calibri" w:eastAsia="宋体" w:hAnsi="Calibri" w:hint="eastAsia"/>
          <w:kern w:val="2"/>
          <w:sz w:val="18"/>
          <w:szCs w:val="18"/>
        </w:rPr>
        <w:t>文档中</w:t>
      </w:r>
      <w:bookmarkEnd w:id="6"/>
      <w:bookmarkEnd w:id="7"/>
      <w:bookmarkEnd w:id="8"/>
      <w:bookmarkEnd w:id="9"/>
      <w:bookmarkEnd w:id="10"/>
      <w:bookmarkEnd w:id="11"/>
      <w:bookmarkEnd w:id="12"/>
      <w:r w:rsidRPr="000B1B71">
        <w:rPr>
          <w:rFonts w:ascii="Calibri" w:eastAsia="宋体" w:hAnsi="Calibri" w:hint="eastAsia"/>
          <w:kern w:val="2"/>
          <w:sz w:val="18"/>
          <w:szCs w:val="18"/>
        </w:rPr>
        <w:t>所有接口均采用</w:t>
      </w:r>
      <w:r w:rsidRPr="000B1B71">
        <w:rPr>
          <w:rFonts w:ascii="Calibri" w:eastAsia="宋体" w:hAnsi="Calibri"/>
          <w:kern w:val="2"/>
          <w:sz w:val="18"/>
          <w:szCs w:val="18"/>
        </w:rPr>
        <w:t>HTTP</w:t>
      </w:r>
      <w:r w:rsidRPr="000B1B71">
        <w:rPr>
          <w:rFonts w:ascii="Calibri" w:eastAsia="宋体" w:hAnsi="Calibri" w:hint="eastAsia"/>
          <w:kern w:val="2"/>
          <w:sz w:val="18"/>
          <w:szCs w:val="18"/>
        </w:rPr>
        <w:t>协议，</w:t>
      </w:r>
      <w:bookmarkEnd w:id="13"/>
      <w:bookmarkEnd w:id="14"/>
      <w:bookmarkEnd w:id="15"/>
      <w:bookmarkEnd w:id="16"/>
    </w:p>
    <w:p w:rsidR="00CD1290" w:rsidRPr="000B1B71" w:rsidRDefault="00CD1290" w:rsidP="000B1B71">
      <w:pPr>
        <w:pStyle w:val="Heading4"/>
        <w:ind w:left="0" w:firstLine="0"/>
        <w:rPr>
          <w:sz w:val="18"/>
          <w:szCs w:val="18"/>
        </w:rPr>
      </w:pPr>
      <w:r w:rsidRPr="000B1B71">
        <w:rPr>
          <w:rFonts w:hint="eastAsia"/>
          <w:sz w:val="18"/>
          <w:szCs w:val="18"/>
        </w:rPr>
        <w:t>开发环境的</w:t>
      </w:r>
      <w:r w:rsidRPr="000B1B71">
        <w:rPr>
          <w:sz w:val="18"/>
          <w:szCs w:val="18"/>
        </w:rPr>
        <w:t>host</w:t>
      </w:r>
      <w:r w:rsidRPr="000B1B71">
        <w:rPr>
          <w:rFonts w:hint="eastAsia"/>
          <w:sz w:val="18"/>
          <w:szCs w:val="18"/>
        </w:rPr>
        <w:t>为</w:t>
      </w:r>
      <w:r w:rsidRPr="000B1B71">
        <w:rPr>
          <w:sz w:val="18"/>
          <w:szCs w:val="18"/>
        </w:rPr>
        <w:t xml:space="preserve"> test.community.com, </w:t>
      </w:r>
      <w:r w:rsidRPr="000B1B71">
        <w:rPr>
          <w:rFonts w:hint="eastAsia"/>
          <w:sz w:val="18"/>
          <w:szCs w:val="18"/>
        </w:rPr>
        <w:t>绑定指向到</w:t>
      </w:r>
      <w:r w:rsidRPr="000B1B71">
        <w:rPr>
          <w:sz w:val="18"/>
          <w:szCs w:val="18"/>
        </w:rPr>
        <w:t>192.168.0.13</w:t>
      </w:r>
      <w:r w:rsidRPr="000B1B71">
        <w:rPr>
          <w:rFonts w:hint="eastAsia"/>
          <w:sz w:val="18"/>
          <w:szCs w:val="18"/>
        </w:rPr>
        <w:t>，</w:t>
      </w:r>
      <w:r w:rsidRPr="000B1B71">
        <w:rPr>
          <w:sz w:val="18"/>
          <w:szCs w:val="18"/>
        </w:rPr>
        <w:t xml:space="preserve"> port</w:t>
      </w:r>
      <w:r w:rsidRPr="000B1B71">
        <w:rPr>
          <w:rFonts w:hint="eastAsia"/>
          <w:sz w:val="18"/>
          <w:szCs w:val="18"/>
        </w:rPr>
        <w:t>为</w:t>
      </w:r>
      <w:r w:rsidRPr="000B1B71">
        <w:rPr>
          <w:sz w:val="18"/>
          <w:szCs w:val="18"/>
        </w:rPr>
        <w:t>80</w:t>
      </w:r>
      <w:r w:rsidRPr="000B1B71">
        <w:rPr>
          <w:rFonts w:hint="eastAsia"/>
          <w:sz w:val="18"/>
          <w:szCs w:val="18"/>
        </w:rPr>
        <w:t>端口</w:t>
      </w:r>
    </w:p>
    <w:p w:rsidR="00CD1290" w:rsidRDefault="00CD1290">
      <w:pPr>
        <w:pStyle w:val="Heading1"/>
        <w:numPr>
          <w:ilvl w:val="0"/>
          <w:numId w:val="21"/>
        </w:numPr>
        <w:ind w:left="431" w:hanging="431"/>
      </w:pPr>
      <w:bookmarkStart w:id="17" w:name="_Toc399495286"/>
      <w:r>
        <w:rPr>
          <w:rFonts w:hint="eastAsia"/>
        </w:rPr>
        <w:t>输入输出规范</w:t>
      </w:r>
      <w:bookmarkEnd w:id="17"/>
    </w:p>
    <w:p w:rsidR="00CD1290" w:rsidRDefault="00CD1290">
      <w:pPr>
        <w:pStyle w:val="Heading2"/>
        <w:numPr>
          <w:ilvl w:val="1"/>
          <w:numId w:val="21"/>
        </w:numPr>
        <w:ind w:left="578" w:hanging="578"/>
      </w:pPr>
      <w:bookmarkStart w:id="18" w:name="_Toc399495287"/>
      <w:r>
        <w:rPr>
          <w:rFonts w:hint="eastAsia"/>
        </w:rPr>
        <w:t>输入格式</w:t>
      </w:r>
      <w:bookmarkEnd w:id="18"/>
    </w:p>
    <w:p w:rsidR="00CD1290" w:rsidRDefault="00CD1290" w:rsidP="00AA3BBE">
      <w:pPr>
        <w:spacing w:line="36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所有需要以小区为区分的</w:t>
      </w:r>
      <w:r>
        <w:rPr>
          <w:sz w:val="18"/>
          <w:szCs w:val="18"/>
        </w:rPr>
        <w:t>api</w:t>
      </w:r>
      <w:r>
        <w:rPr>
          <w:rFonts w:hint="eastAsia"/>
          <w:sz w:val="18"/>
          <w:szCs w:val="18"/>
        </w:rPr>
        <w:t>中，统一需要</w:t>
      </w:r>
      <w:r>
        <w:rPr>
          <w:sz w:val="18"/>
          <w:szCs w:val="18"/>
        </w:rPr>
        <w:t>community_id</w:t>
      </w:r>
      <w:r>
        <w:rPr>
          <w:rFonts w:hint="eastAsia"/>
          <w:sz w:val="18"/>
          <w:szCs w:val="18"/>
        </w:rPr>
        <w:t>参数，标识小区</w:t>
      </w:r>
      <w:r>
        <w:rPr>
          <w:sz w:val="18"/>
          <w:szCs w:val="18"/>
        </w:rPr>
        <w:t>id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 w:rsidRPr="00AA3BBE">
        <w:rPr>
          <w:rFonts w:hint="eastAsia"/>
          <w:sz w:val="18"/>
          <w:szCs w:val="18"/>
        </w:rPr>
        <w:t>每个接口在</w:t>
      </w:r>
      <w:r w:rsidRPr="00AA3BBE">
        <w:rPr>
          <w:sz w:val="18"/>
          <w:szCs w:val="18"/>
        </w:rPr>
        <w:t>HTTP Header</w:t>
      </w:r>
      <w:r w:rsidRPr="00AA3BBE">
        <w:rPr>
          <w:rFonts w:hint="eastAsia"/>
          <w:sz w:val="18"/>
          <w:szCs w:val="18"/>
        </w:rPr>
        <w:t>中都必须存储</w:t>
      </w:r>
      <w:r w:rsidRPr="00AA3BBE">
        <w:rPr>
          <w:sz w:val="18"/>
          <w:szCs w:val="18"/>
        </w:rPr>
        <w:t>Authorization</w:t>
      </w:r>
      <w:r w:rsidRPr="00AA3BBE">
        <w:rPr>
          <w:rFonts w:hint="eastAsia"/>
          <w:sz w:val="18"/>
          <w:szCs w:val="18"/>
        </w:rPr>
        <w:t>参数，如下所示：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B36F89"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167.25pt">
            <v:imagedata r:id="rId7" o:title=""/>
          </v:shape>
        </w:pic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具体值示例为：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>OAuth (oauth_consumer_key=35G65672Khm441,oauth_token=bb2477de7a3e49174d10b706f0b9f17d0543818c6,oauth_nonce=4362478231,oauth_sign_type=HMAC-SHA1,oauth_signature=FO3GNrheTYc5Di5Z5gStJYJMBFE=,)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 xml:space="preserve">oauth_consumer_key  </w:t>
      </w:r>
      <w:r w:rsidRPr="00AA3BBE">
        <w:rPr>
          <w:rFonts w:hint="eastAsia"/>
          <w:sz w:val="18"/>
          <w:szCs w:val="18"/>
        </w:rPr>
        <w:t>一个应用固定</w:t>
      </w:r>
      <w:r w:rsidRPr="00AA3BBE">
        <w:rPr>
          <w:sz w:val="18"/>
          <w:szCs w:val="18"/>
        </w:rPr>
        <w:t>key</w:t>
      </w:r>
      <w:r w:rsidRPr="00AA3BBE">
        <w:rPr>
          <w:rFonts w:hint="eastAsia"/>
          <w:sz w:val="18"/>
          <w:szCs w:val="18"/>
        </w:rPr>
        <w:t>，暂由后台分配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 xml:space="preserve">oauth_sign_type    </w:t>
      </w:r>
      <w:r w:rsidRPr="00AA3BBE">
        <w:rPr>
          <w:rFonts w:hint="eastAsia"/>
          <w:sz w:val="18"/>
          <w:szCs w:val="18"/>
        </w:rPr>
        <w:t>一期暂时固定值：</w:t>
      </w:r>
      <w:r w:rsidRPr="00AA3BBE">
        <w:rPr>
          <w:sz w:val="18"/>
          <w:szCs w:val="18"/>
        </w:rPr>
        <w:t>HMAC-SHA1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 xml:space="preserve">oauth_nonce    </w:t>
      </w:r>
      <w:r w:rsidRPr="00AA3BBE">
        <w:rPr>
          <w:rFonts w:hint="eastAsia"/>
          <w:sz w:val="18"/>
          <w:szCs w:val="18"/>
        </w:rPr>
        <w:t>随机</w:t>
      </w:r>
      <w:r w:rsidRPr="00AA3BBE">
        <w:rPr>
          <w:sz w:val="18"/>
          <w:szCs w:val="18"/>
        </w:rPr>
        <w:t>10</w:t>
      </w:r>
      <w:r w:rsidRPr="00AA3BBE">
        <w:rPr>
          <w:rFonts w:hint="eastAsia"/>
          <w:sz w:val="18"/>
          <w:szCs w:val="18"/>
        </w:rPr>
        <w:t>位数字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 xml:space="preserve">oauth_token     </w:t>
      </w:r>
      <w:r w:rsidRPr="00AA3BBE">
        <w:rPr>
          <w:rFonts w:hint="eastAsia"/>
          <w:sz w:val="18"/>
          <w:szCs w:val="18"/>
        </w:rPr>
        <w:t>登录态</w:t>
      </w:r>
      <w:r w:rsidRPr="00AA3BBE">
        <w:rPr>
          <w:sz w:val="18"/>
          <w:szCs w:val="18"/>
        </w:rPr>
        <w:t>token_key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 xml:space="preserve">oauth_signature  </w:t>
      </w:r>
      <w:r w:rsidRPr="00AA3BBE">
        <w:rPr>
          <w:rFonts w:hint="eastAsia"/>
          <w:sz w:val="18"/>
          <w:szCs w:val="18"/>
        </w:rPr>
        <w:t>签名串</w:t>
      </w:r>
      <w:r w:rsidRPr="00AA3BBE">
        <w:rPr>
          <w:sz w:val="18"/>
          <w:szCs w:val="18"/>
        </w:rPr>
        <w:t xml:space="preserve">  </w:t>
      </w:r>
      <w:r w:rsidRPr="00AA3BBE">
        <w:rPr>
          <w:rFonts w:hint="eastAsia"/>
          <w:sz w:val="18"/>
          <w:szCs w:val="18"/>
        </w:rPr>
        <w:t>（无需登录态的</w:t>
      </w:r>
      <w:r w:rsidRPr="00AA3BBE">
        <w:rPr>
          <w:sz w:val="18"/>
          <w:szCs w:val="18"/>
        </w:rPr>
        <w:t>api</w:t>
      </w:r>
      <w:r w:rsidRPr="00AA3BBE">
        <w:rPr>
          <w:rFonts w:hint="eastAsia"/>
          <w:sz w:val="18"/>
          <w:szCs w:val="18"/>
        </w:rPr>
        <w:t>不需要该值）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签名具体算法：</w:t>
      </w:r>
      <w:r w:rsidRPr="00AA3BBE">
        <w:rPr>
          <w:sz w:val="18"/>
          <w:szCs w:val="18"/>
        </w:rPr>
        <w:t>HMAC-SHA1</w:t>
      </w:r>
      <w:r w:rsidRPr="00AA3BBE">
        <w:rPr>
          <w:rFonts w:hint="eastAsia"/>
          <w:sz w:val="18"/>
          <w:szCs w:val="18"/>
        </w:rPr>
        <w:t>加密算法，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其中秘钥为</w:t>
      </w:r>
      <w:r w:rsidRPr="00AA3BBE">
        <w:rPr>
          <w:sz w:val="18"/>
          <w:szCs w:val="18"/>
        </w:rPr>
        <w:t>consumer_secret</w:t>
      </w:r>
      <w:r w:rsidRPr="00AA3BBE">
        <w:rPr>
          <w:rFonts w:hint="eastAsia"/>
          <w:sz w:val="18"/>
          <w:szCs w:val="18"/>
        </w:rPr>
        <w:t>和</w:t>
      </w:r>
      <w:r w:rsidRPr="00AA3BBE">
        <w:rPr>
          <w:sz w:val="18"/>
          <w:szCs w:val="18"/>
        </w:rPr>
        <w:t>token_secret</w:t>
      </w:r>
      <w:r w:rsidRPr="00AA3BBE">
        <w:rPr>
          <w:rFonts w:hint="eastAsia"/>
          <w:sz w:val="18"/>
          <w:szCs w:val="18"/>
        </w:rPr>
        <w:t>以</w:t>
      </w:r>
      <w:r w:rsidRPr="00AA3BBE">
        <w:rPr>
          <w:sz w:val="18"/>
          <w:szCs w:val="18"/>
        </w:rPr>
        <w:t>&amp;</w:t>
      </w:r>
      <w:r w:rsidRPr="00AA3BBE">
        <w:rPr>
          <w:rFonts w:hint="eastAsia"/>
          <w:sz w:val="18"/>
          <w:szCs w:val="18"/>
        </w:rPr>
        <w:t>连接的字符串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待加密串为</w:t>
      </w:r>
      <w:r w:rsidRPr="00AA3BBE">
        <w:rPr>
          <w:sz w:val="18"/>
          <w:szCs w:val="18"/>
        </w:rPr>
        <w:t xml:space="preserve"> </w:t>
      </w:r>
      <w:r w:rsidRPr="00AA3BBE">
        <w:rPr>
          <w:rFonts w:hint="eastAsia"/>
          <w:sz w:val="18"/>
          <w:szCs w:val="18"/>
        </w:rPr>
        <w:t>该次请求中的所有</w:t>
      </w:r>
      <w:r w:rsidRPr="00AA3BBE">
        <w:rPr>
          <w:sz w:val="18"/>
          <w:szCs w:val="18"/>
        </w:rPr>
        <w:t>get/post</w:t>
      </w:r>
      <w:r w:rsidRPr="00AA3BBE">
        <w:rPr>
          <w:rFonts w:hint="eastAsia"/>
          <w:sz w:val="18"/>
          <w:szCs w:val="18"/>
        </w:rPr>
        <w:t>参数按参数</w:t>
      </w:r>
      <w:r w:rsidRPr="00AA3BBE">
        <w:rPr>
          <w:sz w:val="18"/>
          <w:szCs w:val="18"/>
        </w:rPr>
        <w:t>key</w:t>
      </w:r>
      <w:r w:rsidRPr="00AA3BBE">
        <w:rPr>
          <w:rFonts w:hint="eastAsia"/>
          <w:sz w:val="18"/>
          <w:szCs w:val="18"/>
        </w:rPr>
        <w:t>以小写字母排序组合后用</w:t>
      </w:r>
      <w:r w:rsidRPr="00AA3BBE">
        <w:rPr>
          <w:sz w:val="18"/>
          <w:szCs w:val="18"/>
        </w:rPr>
        <w:t>&amp;</w:t>
      </w:r>
      <w:r w:rsidRPr="00AA3BBE">
        <w:rPr>
          <w:rFonts w:hint="eastAsia"/>
          <w:sz w:val="18"/>
          <w:szCs w:val="18"/>
        </w:rPr>
        <w:t>连接成</w:t>
      </w:r>
      <w:r w:rsidRPr="00AA3BBE">
        <w:rPr>
          <w:sz w:val="18"/>
          <w:szCs w:val="18"/>
        </w:rPr>
        <w:t>kv</w:t>
      </w:r>
      <w:r w:rsidRPr="00AA3BBE">
        <w:rPr>
          <w:rFonts w:hint="eastAsia"/>
          <w:sz w:val="18"/>
          <w:szCs w:val="18"/>
        </w:rPr>
        <w:t>对请求串，后面跟上上述的</w:t>
      </w:r>
      <w:r w:rsidRPr="00AA3BBE">
        <w:rPr>
          <w:sz w:val="18"/>
          <w:szCs w:val="18"/>
        </w:rPr>
        <w:t>nonce kv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举例：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某次请求预先从后台得到的</w:t>
      </w:r>
      <w:r w:rsidRPr="00AA3BBE">
        <w:rPr>
          <w:sz w:val="18"/>
          <w:szCs w:val="18"/>
        </w:rPr>
        <w:t>consumer</w:t>
      </w:r>
      <w:r w:rsidRPr="00AA3BBE">
        <w:rPr>
          <w:rFonts w:hint="eastAsia"/>
          <w:sz w:val="18"/>
          <w:szCs w:val="18"/>
        </w:rPr>
        <w:t>为</w:t>
      </w:r>
      <w:r w:rsidRPr="00AA3BBE">
        <w:rPr>
          <w:sz w:val="18"/>
          <w:szCs w:val="18"/>
        </w:rPr>
        <w:t xml:space="preserve"> consumer_key=35G65672Khm441  consumer_secret=asg54y3elhfh3ilc34ctv24225l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登陆后授权的</w:t>
      </w:r>
      <w:r w:rsidRPr="00AA3BBE">
        <w:rPr>
          <w:sz w:val="18"/>
          <w:szCs w:val="18"/>
        </w:rPr>
        <w:t>token</w:t>
      </w:r>
      <w:r w:rsidRPr="00AA3BBE">
        <w:rPr>
          <w:rFonts w:hint="eastAsia"/>
          <w:sz w:val="18"/>
          <w:szCs w:val="18"/>
        </w:rPr>
        <w:t>值为</w:t>
      </w:r>
      <w:r w:rsidRPr="00AA3BBE">
        <w:rPr>
          <w:sz w:val="18"/>
          <w:szCs w:val="18"/>
        </w:rPr>
        <w:t xml:space="preserve">  token_key=bb2477de7a3e49174d10b706f0b9f17d0543818c6   token_secret=b461121d2b3e657ff893eee8d5b99765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>post</w:t>
      </w:r>
      <w:r w:rsidRPr="00AA3BBE">
        <w:rPr>
          <w:rFonts w:hint="eastAsia"/>
          <w:sz w:val="18"/>
          <w:szCs w:val="18"/>
        </w:rPr>
        <w:t>参数为</w:t>
      </w:r>
      <w:r w:rsidRPr="00AA3BBE">
        <w:rPr>
          <w:sz w:val="18"/>
          <w:szCs w:val="18"/>
        </w:rPr>
        <w:t>$_POST['bb']=1 , $_POST['a']='test'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则待加密串为</w:t>
      </w:r>
      <w:r w:rsidRPr="00AA3BBE">
        <w:rPr>
          <w:sz w:val="18"/>
          <w:szCs w:val="18"/>
        </w:rPr>
        <w:t xml:space="preserve">   a=test&amp;bb=1nonce=4362478231   (</w:t>
      </w:r>
      <w:r w:rsidRPr="00AA3BBE">
        <w:rPr>
          <w:rFonts w:hint="eastAsia"/>
          <w:sz w:val="18"/>
          <w:szCs w:val="18"/>
        </w:rPr>
        <w:t>注意最后的</w:t>
      </w:r>
      <w:r w:rsidRPr="00AA3BBE">
        <w:rPr>
          <w:sz w:val="18"/>
          <w:szCs w:val="18"/>
        </w:rPr>
        <w:t>nonce</w:t>
      </w:r>
      <w:r w:rsidRPr="00AA3BBE">
        <w:rPr>
          <w:rFonts w:hint="eastAsia"/>
          <w:sz w:val="18"/>
          <w:szCs w:val="18"/>
        </w:rPr>
        <w:t>不接</w:t>
      </w:r>
      <w:r w:rsidRPr="00AA3BBE">
        <w:rPr>
          <w:sz w:val="18"/>
          <w:szCs w:val="18"/>
        </w:rPr>
        <w:t>&amp;)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秘钥为</w:t>
      </w:r>
      <w:r w:rsidRPr="00AA3BBE">
        <w:rPr>
          <w:sz w:val="18"/>
          <w:szCs w:val="18"/>
        </w:rPr>
        <w:t xml:space="preserve"> asg54y3elhfh3ilc34ctv24225l&amp;b461121d2b3e657ff893eee8d5b99765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对上述两个值进行</w:t>
      </w:r>
      <w:r w:rsidRPr="00AA3BBE">
        <w:rPr>
          <w:sz w:val="18"/>
          <w:szCs w:val="18"/>
        </w:rPr>
        <w:t>HMAC-SHA1</w:t>
      </w:r>
      <w:r w:rsidRPr="00AA3BBE">
        <w:rPr>
          <w:rFonts w:hint="eastAsia"/>
          <w:sz w:val="18"/>
          <w:szCs w:val="18"/>
        </w:rPr>
        <w:t>算法，得到最终的</w:t>
      </w:r>
      <w:r w:rsidRPr="00AA3BBE">
        <w:rPr>
          <w:sz w:val="18"/>
          <w:szCs w:val="18"/>
        </w:rPr>
        <w:t>oauth_signature</w:t>
      </w:r>
      <w:r w:rsidRPr="00AA3BBE">
        <w:rPr>
          <w:rFonts w:hint="eastAsia"/>
          <w:sz w:val="18"/>
          <w:szCs w:val="18"/>
        </w:rPr>
        <w:t>签名值为：</w:t>
      </w:r>
      <w:r w:rsidRPr="00AA3BBE">
        <w:rPr>
          <w:sz w:val="18"/>
          <w:szCs w:val="18"/>
        </w:rPr>
        <w:t xml:space="preserve"> FO3GNrheTYc5Di5Z5gStJYJMBFE=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开发调试工具：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为方便开发，所有请求中如果附带了</w:t>
      </w:r>
      <w:r w:rsidRPr="00AA3BBE">
        <w:rPr>
          <w:sz w:val="18"/>
          <w:szCs w:val="18"/>
        </w:rPr>
        <w:t>get</w:t>
      </w:r>
      <w:r w:rsidRPr="00AA3BBE">
        <w:rPr>
          <w:rFonts w:hint="eastAsia"/>
          <w:sz w:val="18"/>
          <w:szCs w:val="18"/>
        </w:rPr>
        <w:t>参数：</w:t>
      </w:r>
      <w:r w:rsidRPr="00AA3BBE">
        <w:rPr>
          <w:sz w:val="18"/>
          <w:szCs w:val="18"/>
        </w:rPr>
        <w:t>isadmin=1&amp;admin_uid=XXX</w:t>
      </w:r>
    </w:p>
    <w:p w:rsidR="00CD1290" w:rsidRPr="00AA3BBE" w:rsidRDefault="00CD1290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则会绕开上述的认证体系，此时身份识别为</w:t>
      </w:r>
      <w:r w:rsidRPr="00AA3BBE">
        <w:rPr>
          <w:sz w:val="18"/>
          <w:szCs w:val="18"/>
        </w:rPr>
        <w:t>admin_uid</w:t>
      </w:r>
      <w:r w:rsidRPr="00AA3BBE">
        <w:rPr>
          <w:rFonts w:hint="eastAsia"/>
          <w:sz w:val="18"/>
          <w:szCs w:val="18"/>
        </w:rPr>
        <w:t>的具体值</w:t>
      </w:r>
    </w:p>
    <w:p w:rsidR="00CD1290" w:rsidRDefault="00CD1290">
      <w:pPr>
        <w:pStyle w:val="Heading2"/>
        <w:numPr>
          <w:ilvl w:val="1"/>
          <w:numId w:val="21"/>
        </w:numPr>
        <w:ind w:left="578" w:hanging="578"/>
      </w:pPr>
      <w:bookmarkStart w:id="19" w:name="_Toc399495288"/>
      <w:r>
        <w:rPr>
          <w:rFonts w:hint="eastAsia"/>
        </w:rPr>
        <w:t>返回结果统一规范</w:t>
      </w:r>
      <w:bookmarkEnd w:id="19"/>
    </w:p>
    <w:p w:rsidR="00CD1290" w:rsidRPr="00AA3BBE" w:rsidRDefault="00CD1290" w:rsidP="00AA3BBE">
      <w:pPr>
        <w:pStyle w:val="ListParagraph"/>
        <w:spacing w:line="360" w:lineRule="auto"/>
        <w:ind w:leftChars="200" w:left="420" w:firstLineChars="0" w:firstLine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采取如下形式：</w:t>
      </w:r>
      <w:r w:rsidRPr="00AA3BBE">
        <w:rPr>
          <w:sz w:val="18"/>
          <w:szCs w:val="18"/>
        </w:rPr>
        <w:t>JSON</w:t>
      </w:r>
      <w:r w:rsidRPr="00AA3BBE">
        <w:rPr>
          <w:rFonts w:hint="eastAsia"/>
          <w:sz w:val="18"/>
          <w:szCs w:val="18"/>
        </w:rPr>
        <w:t>示例对于输出内容的数据类型，包括：</w:t>
      </w:r>
    </w:p>
    <w:p w:rsidR="00CD1290" w:rsidRPr="00AA3BBE" w:rsidRDefault="00CD1290" w:rsidP="00AA3BBE">
      <w:pPr>
        <w:pStyle w:val="ListParagraph"/>
        <w:numPr>
          <w:ilvl w:val="1"/>
          <w:numId w:val="26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布尔型</w:t>
      </w:r>
      <w:r w:rsidRPr="00AA3BBE">
        <w:rPr>
          <w:sz w:val="18"/>
          <w:szCs w:val="18"/>
        </w:rPr>
        <w:t>(boolean)</w:t>
      </w:r>
      <w:r w:rsidRPr="00AA3BBE">
        <w:rPr>
          <w:rFonts w:hint="eastAsia"/>
          <w:sz w:val="18"/>
          <w:szCs w:val="18"/>
        </w:rPr>
        <w:t>：例如</w:t>
      </w:r>
      <w:r w:rsidRPr="00AA3BBE">
        <w:rPr>
          <w:sz w:val="18"/>
          <w:szCs w:val="18"/>
        </w:rPr>
        <w:t>isNew:true|false</w:t>
      </w:r>
      <w:r w:rsidRPr="00AA3BBE">
        <w:rPr>
          <w:rFonts w:hint="eastAsia"/>
          <w:sz w:val="18"/>
          <w:szCs w:val="18"/>
        </w:rPr>
        <w:t>，没有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值</w:t>
      </w:r>
    </w:p>
    <w:p w:rsidR="00CD1290" w:rsidRPr="00AA3BBE" w:rsidRDefault="00CD1290" w:rsidP="00AA3BBE">
      <w:pPr>
        <w:pStyle w:val="ListParagraph"/>
        <w:numPr>
          <w:ilvl w:val="1"/>
          <w:numId w:val="26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数字型</w:t>
      </w:r>
      <w:r w:rsidRPr="00AA3BBE">
        <w:rPr>
          <w:sz w:val="18"/>
          <w:szCs w:val="18"/>
        </w:rPr>
        <w:t>(int)</w:t>
      </w:r>
      <w:r w:rsidRPr="00AA3BBE">
        <w:rPr>
          <w:rFonts w:hint="eastAsia"/>
          <w:sz w:val="18"/>
          <w:szCs w:val="18"/>
        </w:rPr>
        <w:t>：例如</w:t>
      </w:r>
      <w:r w:rsidRPr="00AA3BBE">
        <w:rPr>
          <w:sz w:val="18"/>
          <w:szCs w:val="18"/>
        </w:rPr>
        <w:t>number:3.1415</w:t>
      </w:r>
      <w:r w:rsidRPr="00AA3BBE">
        <w:rPr>
          <w:rFonts w:hint="eastAsia"/>
          <w:sz w:val="18"/>
          <w:szCs w:val="18"/>
        </w:rPr>
        <w:t>，</w:t>
      </w:r>
      <w:bookmarkStart w:id="20" w:name="OLE_LINK62"/>
      <w:bookmarkStart w:id="21" w:name="OLE_LINK65"/>
      <w:r w:rsidRPr="00AA3BBE">
        <w:rPr>
          <w:rFonts w:hint="eastAsia"/>
          <w:sz w:val="18"/>
          <w:szCs w:val="18"/>
        </w:rPr>
        <w:t>未设置时值为</w:t>
      </w:r>
      <w:r w:rsidRPr="00AA3BBE">
        <w:rPr>
          <w:sz w:val="18"/>
          <w:szCs w:val="18"/>
        </w:rPr>
        <w:t>0</w:t>
      </w:r>
    </w:p>
    <w:bookmarkEnd w:id="20"/>
    <w:bookmarkEnd w:id="21"/>
    <w:p w:rsidR="00CD1290" w:rsidRPr="00AA3BBE" w:rsidRDefault="00CD1290" w:rsidP="00AA3BBE">
      <w:pPr>
        <w:pStyle w:val="ListParagraph"/>
        <w:numPr>
          <w:ilvl w:val="1"/>
          <w:numId w:val="28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数字型</w:t>
      </w:r>
      <w:r w:rsidRPr="00AA3BBE">
        <w:rPr>
          <w:sz w:val="18"/>
          <w:szCs w:val="18"/>
        </w:rPr>
        <w:t>(double)</w:t>
      </w:r>
      <w:r w:rsidRPr="00AA3BBE">
        <w:rPr>
          <w:rFonts w:hint="eastAsia"/>
          <w:sz w:val="18"/>
          <w:szCs w:val="18"/>
        </w:rPr>
        <w:t>：例如</w:t>
      </w:r>
      <w:r w:rsidRPr="00AA3BBE">
        <w:rPr>
          <w:sz w:val="18"/>
          <w:szCs w:val="18"/>
        </w:rPr>
        <w:t>number:3.1415</w:t>
      </w:r>
      <w:r w:rsidRPr="00AA3BBE">
        <w:rPr>
          <w:rFonts w:hint="eastAsia"/>
          <w:sz w:val="18"/>
          <w:szCs w:val="18"/>
        </w:rPr>
        <w:t>，未设置时值为</w:t>
      </w:r>
      <w:r w:rsidRPr="00AA3BBE">
        <w:rPr>
          <w:sz w:val="18"/>
          <w:szCs w:val="18"/>
        </w:rPr>
        <w:t>0</w:t>
      </w:r>
    </w:p>
    <w:p w:rsidR="00CD1290" w:rsidRPr="00AA3BBE" w:rsidRDefault="00CD1290" w:rsidP="00AA3BBE">
      <w:pPr>
        <w:pStyle w:val="ListParagraph"/>
        <w:numPr>
          <w:ilvl w:val="1"/>
          <w:numId w:val="26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字符串型</w:t>
      </w:r>
      <w:r w:rsidRPr="00AA3BBE">
        <w:rPr>
          <w:sz w:val="18"/>
          <w:szCs w:val="18"/>
        </w:rPr>
        <w:t>(String)</w:t>
      </w:r>
      <w:r w:rsidRPr="00AA3BBE">
        <w:rPr>
          <w:rFonts w:hint="eastAsia"/>
          <w:sz w:val="18"/>
          <w:szCs w:val="18"/>
        </w:rPr>
        <w:t>：例如</w:t>
      </w:r>
      <w:r w:rsidRPr="00AA3BBE">
        <w:rPr>
          <w:sz w:val="18"/>
          <w:szCs w:val="18"/>
        </w:rPr>
        <w:t>name:’</w:t>
      </w:r>
      <w:r w:rsidRPr="00AA3BBE">
        <w:rPr>
          <w:rFonts w:hint="eastAsia"/>
          <w:sz w:val="18"/>
          <w:szCs w:val="18"/>
        </w:rPr>
        <w:t>张三</w:t>
      </w:r>
      <w:r w:rsidRPr="00AA3BBE">
        <w:rPr>
          <w:sz w:val="18"/>
          <w:szCs w:val="18"/>
        </w:rPr>
        <w:t>’</w:t>
      </w:r>
      <w:r w:rsidRPr="00AA3BBE">
        <w:rPr>
          <w:rFonts w:hint="eastAsia"/>
          <w:sz w:val="18"/>
          <w:szCs w:val="18"/>
        </w:rPr>
        <w:t>，没有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值，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需要转化为</w:t>
      </w:r>
      <w:r w:rsidRPr="00AA3BBE">
        <w:rPr>
          <w:sz w:val="18"/>
          <w:szCs w:val="18"/>
        </w:rPr>
        <w:t>’’(</w:t>
      </w:r>
      <w:r w:rsidRPr="00AA3BBE">
        <w:rPr>
          <w:rFonts w:hint="eastAsia"/>
          <w:sz w:val="18"/>
          <w:szCs w:val="18"/>
        </w:rPr>
        <w:t>空串</w:t>
      </w:r>
      <w:r w:rsidRPr="00AA3BBE">
        <w:rPr>
          <w:sz w:val="18"/>
          <w:szCs w:val="18"/>
        </w:rPr>
        <w:t>)</w:t>
      </w:r>
    </w:p>
    <w:p w:rsidR="00CD1290" w:rsidRPr="00AA3BBE" w:rsidRDefault="00CD1290" w:rsidP="00AA3BBE">
      <w:pPr>
        <w:pStyle w:val="ListParagraph"/>
        <w:numPr>
          <w:ilvl w:val="1"/>
          <w:numId w:val="26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对象类型</w:t>
      </w:r>
      <w:r w:rsidRPr="00AA3BBE">
        <w:rPr>
          <w:sz w:val="18"/>
          <w:szCs w:val="18"/>
        </w:rPr>
        <w:t>(Object)</w:t>
      </w:r>
      <w:r w:rsidRPr="00AA3BBE">
        <w:rPr>
          <w:rFonts w:hint="eastAsia"/>
          <w:sz w:val="18"/>
          <w:szCs w:val="18"/>
        </w:rPr>
        <w:t>：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表示空对象，</w:t>
      </w:r>
      <w:r w:rsidRPr="00AA3BBE">
        <w:rPr>
          <w:sz w:val="18"/>
          <w:szCs w:val="18"/>
        </w:rPr>
        <w:t>{…}</w:t>
      </w:r>
      <w:r w:rsidRPr="00AA3BBE">
        <w:rPr>
          <w:rFonts w:hint="eastAsia"/>
          <w:sz w:val="18"/>
          <w:szCs w:val="18"/>
        </w:rPr>
        <w:t>表示非空对象【只有</w:t>
      </w:r>
      <w:r w:rsidRPr="00AA3BBE">
        <w:rPr>
          <w:sz w:val="18"/>
          <w:szCs w:val="18"/>
        </w:rPr>
        <w:t>Object</w:t>
      </w:r>
      <w:r w:rsidRPr="00AA3BBE">
        <w:rPr>
          <w:rFonts w:hint="eastAsia"/>
          <w:sz w:val="18"/>
          <w:szCs w:val="18"/>
        </w:rPr>
        <w:t>有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值】，对象的属性可以是</w:t>
      </w:r>
      <w:bookmarkStart w:id="22" w:name="OLE_LINK39"/>
      <w:bookmarkStart w:id="23" w:name="OLE_LINK40"/>
      <w:r w:rsidRPr="00AA3BBE">
        <w:rPr>
          <w:sz w:val="18"/>
          <w:szCs w:val="18"/>
        </w:rPr>
        <w:t>boolean,int,double ,String,Object,Array, ArrayList.</w:t>
      </w:r>
    </w:p>
    <w:bookmarkEnd w:id="22"/>
    <w:bookmarkEnd w:id="23"/>
    <w:p w:rsidR="00CD1290" w:rsidRPr="00AA3BBE" w:rsidRDefault="00CD1290" w:rsidP="00AA3BBE">
      <w:pPr>
        <w:pStyle w:val="ListParagraph"/>
        <w:numPr>
          <w:ilvl w:val="1"/>
          <w:numId w:val="27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数组与集合类型</w:t>
      </w:r>
      <w:r w:rsidRPr="00AA3BBE">
        <w:rPr>
          <w:sz w:val="18"/>
          <w:szCs w:val="18"/>
        </w:rPr>
        <w:t>(Array, ArrayList,HashMap)</w:t>
      </w:r>
      <w:r w:rsidRPr="00AA3BBE">
        <w:rPr>
          <w:rFonts w:hint="eastAsia"/>
          <w:sz w:val="18"/>
          <w:szCs w:val="18"/>
        </w:rPr>
        <w:t>：则</w:t>
      </w:r>
      <w:r w:rsidRPr="00AA3BBE">
        <w:rPr>
          <w:sz w:val="18"/>
          <w:szCs w:val="18"/>
        </w:rPr>
        <w:t>[]</w:t>
      </w:r>
      <w:bookmarkStart w:id="24" w:name="OLE_LINK18"/>
      <w:bookmarkStart w:id="25" w:name="OLE_LINK19"/>
      <w:r w:rsidRPr="00AA3BBE">
        <w:rPr>
          <w:rFonts w:hint="eastAsia"/>
          <w:sz w:val="18"/>
          <w:szCs w:val="18"/>
        </w:rPr>
        <w:t>表示</w:t>
      </w:r>
      <w:bookmarkEnd w:id="24"/>
      <w:bookmarkEnd w:id="25"/>
      <w:r w:rsidRPr="00AA3BBE">
        <w:rPr>
          <w:rFonts w:hint="eastAsia"/>
          <w:sz w:val="18"/>
          <w:szCs w:val="18"/>
        </w:rPr>
        <w:t>空数组或集合。没有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值，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需要转换为</w:t>
      </w:r>
      <w:r w:rsidRPr="00AA3BBE">
        <w:rPr>
          <w:sz w:val="18"/>
          <w:szCs w:val="18"/>
        </w:rPr>
        <w:t>[]</w:t>
      </w:r>
      <w:r w:rsidRPr="00AA3BBE">
        <w:rPr>
          <w:rFonts w:hint="eastAsia"/>
          <w:sz w:val="18"/>
          <w:szCs w:val="18"/>
        </w:rPr>
        <w:t>，数组的元素可以是</w:t>
      </w:r>
      <w:r w:rsidRPr="00AA3BBE">
        <w:rPr>
          <w:sz w:val="18"/>
          <w:szCs w:val="18"/>
        </w:rPr>
        <w:t>boolean,int,double ,String,Object,Array, ArrayList.HashMap</w:t>
      </w:r>
      <w:r w:rsidRPr="00AA3BBE">
        <w:rPr>
          <w:rFonts w:hint="eastAsia"/>
          <w:sz w:val="18"/>
          <w:szCs w:val="18"/>
        </w:rPr>
        <w:t>。</w:t>
      </w:r>
    </w:p>
    <w:p w:rsidR="00CD1290" w:rsidRPr="00AA3BBE" w:rsidRDefault="00CD1290" w:rsidP="00AA3BBE">
      <w:pPr>
        <w:pStyle w:val="ListParagraph"/>
        <w:spacing w:line="360" w:lineRule="auto"/>
        <w:ind w:left="840" w:firstLineChars="0" w:firstLine="0"/>
        <w:rPr>
          <w:sz w:val="18"/>
          <w:szCs w:val="18"/>
        </w:rPr>
      </w:pPr>
    </w:p>
    <w:p w:rsidR="00CD1290" w:rsidRPr="00AA3BBE" w:rsidRDefault="00CD1290" w:rsidP="00AA3BBE">
      <w:pPr>
        <w:pStyle w:val="ListParagraph"/>
        <w:numPr>
          <w:ilvl w:val="1"/>
          <w:numId w:val="27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通用输出值的格式为</w:t>
      </w:r>
      <w:r w:rsidRPr="00AA3BBE">
        <w:rPr>
          <w:color w:val="FF0000"/>
          <w:sz w:val="18"/>
          <w:szCs w:val="18"/>
        </w:rPr>
        <w:t>JSON</w:t>
      </w:r>
      <w:r w:rsidRPr="00AA3BBE">
        <w:rPr>
          <w:rFonts w:hint="eastAsia"/>
          <w:sz w:val="18"/>
          <w:szCs w:val="18"/>
        </w:rPr>
        <w:t>格式，具体如下</w:t>
      </w:r>
    </w:p>
    <w:p w:rsidR="00CD1290" w:rsidRPr="00AA3BBE" w:rsidRDefault="00CD1290" w:rsidP="00AA3BBE">
      <w:pPr>
        <w:spacing w:line="360" w:lineRule="auto"/>
        <w:ind w:firstLine="420"/>
        <w:rPr>
          <w:sz w:val="18"/>
          <w:szCs w:val="18"/>
        </w:rPr>
      </w:pPr>
      <w:r w:rsidRPr="00AA3BBE">
        <w:rPr>
          <w:sz w:val="18"/>
          <w:szCs w:val="18"/>
        </w:rPr>
        <w:t>{</w:t>
      </w:r>
    </w:p>
    <w:p w:rsidR="00CD1290" w:rsidRPr="00AA3BBE" w:rsidRDefault="00CD1290" w:rsidP="00AA3BBE">
      <w:pPr>
        <w:spacing w:line="360" w:lineRule="auto"/>
        <w:ind w:left="420" w:firstLine="420"/>
        <w:rPr>
          <w:sz w:val="18"/>
          <w:szCs w:val="18"/>
        </w:rPr>
      </w:pPr>
      <w:r w:rsidRPr="00AA3BBE">
        <w:rPr>
          <w:sz w:val="18"/>
          <w:szCs w:val="18"/>
        </w:rPr>
        <w:t>success:true|false,</w:t>
      </w:r>
      <w:r w:rsidRPr="00AA3BBE">
        <w:rPr>
          <w:sz w:val="18"/>
          <w:szCs w:val="18"/>
        </w:rPr>
        <w:tab/>
      </w:r>
      <w:r w:rsidRPr="00AA3BBE">
        <w:rPr>
          <w:sz w:val="18"/>
          <w:szCs w:val="18"/>
        </w:rPr>
        <w:tab/>
        <w:t>//</w:t>
      </w:r>
      <w:r w:rsidRPr="00AA3BBE">
        <w:rPr>
          <w:rFonts w:hint="eastAsia"/>
          <w:sz w:val="18"/>
          <w:szCs w:val="18"/>
        </w:rPr>
        <w:t>是否成功，</w:t>
      </w:r>
      <w:r w:rsidRPr="00AA3BBE">
        <w:rPr>
          <w:sz w:val="18"/>
          <w:szCs w:val="18"/>
        </w:rPr>
        <w:t>boolean</w:t>
      </w:r>
    </w:p>
    <w:p w:rsidR="00CD1290" w:rsidRPr="00AA3BBE" w:rsidRDefault="00CD1290" w:rsidP="00AA3BBE">
      <w:pPr>
        <w:spacing w:line="360" w:lineRule="auto"/>
        <w:ind w:left="420" w:firstLine="420"/>
        <w:rPr>
          <w:sz w:val="18"/>
          <w:szCs w:val="18"/>
        </w:rPr>
      </w:pPr>
      <w:r w:rsidRPr="00AA3BBE">
        <w:rPr>
          <w:sz w:val="18"/>
          <w:szCs w:val="18"/>
        </w:rPr>
        <w:t>errorCode:0,</w:t>
      </w:r>
      <w:r w:rsidRPr="00AA3BBE">
        <w:rPr>
          <w:sz w:val="18"/>
          <w:szCs w:val="18"/>
        </w:rPr>
        <w:tab/>
      </w:r>
      <w:r w:rsidRPr="00AA3BBE">
        <w:rPr>
          <w:sz w:val="18"/>
          <w:szCs w:val="18"/>
        </w:rPr>
        <w:tab/>
      </w:r>
      <w:r w:rsidRPr="00AA3BBE">
        <w:rPr>
          <w:sz w:val="18"/>
          <w:szCs w:val="18"/>
        </w:rPr>
        <w:tab/>
        <w:t>//</w:t>
      </w:r>
      <w:r w:rsidRPr="00AA3BBE">
        <w:rPr>
          <w:rFonts w:hint="eastAsia"/>
          <w:sz w:val="18"/>
          <w:szCs w:val="18"/>
        </w:rPr>
        <w:t>错误代码，用于错误的分类，</w:t>
      </w:r>
      <w:r w:rsidRPr="00AA3BBE">
        <w:rPr>
          <w:sz w:val="18"/>
          <w:szCs w:val="18"/>
        </w:rPr>
        <w:t>int</w:t>
      </w:r>
    </w:p>
    <w:p w:rsidR="00CD1290" w:rsidRPr="00AA3BBE" w:rsidRDefault="00CD1290" w:rsidP="00AA3BBE">
      <w:pPr>
        <w:spacing w:line="360" w:lineRule="auto"/>
        <w:ind w:left="420" w:firstLine="420"/>
        <w:rPr>
          <w:sz w:val="18"/>
          <w:szCs w:val="18"/>
        </w:rPr>
      </w:pPr>
      <w:r w:rsidRPr="00AA3BBE">
        <w:rPr>
          <w:sz w:val="18"/>
          <w:szCs w:val="18"/>
        </w:rPr>
        <w:t>data:</w:t>
      </w:r>
      <w:r w:rsidRPr="00AA3BBE">
        <w:rPr>
          <w:sz w:val="18"/>
          <w:szCs w:val="18"/>
        </w:rPr>
        <w:tab/>
      </w:r>
      <w:r w:rsidRPr="00AA3BBE">
        <w:rPr>
          <w:sz w:val="18"/>
          <w:szCs w:val="18"/>
        </w:rPr>
        <w:tab/>
      </w:r>
      <w:r w:rsidRPr="00AA3BBE">
        <w:rPr>
          <w:sz w:val="18"/>
          <w:szCs w:val="18"/>
        </w:rPr>
        <w:tab/>
      </w:r>
      <w:r w:rsidRPr="00AA3BBE">
        <w:rPr>
          <w:sz w:val="18"/>
          <w:szCs w:val="18"/>
        </w:rPr>
        <w:tab/>
        <w:t>//</w:t>
      </w:r>
      <w:r w:rsidRPr="00AA3BBE">
        <w:rPr>
          <w:rFonts w:hint="eastAsia"/>
          <w:sz w:val="18"/>
          <w:szCs w:val="18"/>
        </w:rPr>
        <w:t>返回值，</w:t>
      </w:r>
      <w:r w:rsidRPr="00AA3BBE">
        <w:rPr>
          <w:sz w:val="18"/>
          <w:szCs w:val="18"/>
        </w:rPr>
        <w:t>Object</w:t>
      </w:r>
    </w:p>
    <w:p w:rsidR="00CD1290" w:rsidRPr="00AA3BBE" w:rsidRDefault="00CD1290" w:rsidP="00AA3BBE">
      <w:pPr>
        <w:spacing w:line="360" w:lineRule="auto"/>
        <w:ind w:firstLineChars="200" w:firstLine="360"/>
        <w:rPr>
          <w:sz w:val="18"/>
          <w:szCs w:val="18"/>
        </w:rPr>
      </w:pPr>
      <w:r w:rsidRPr="00AA3BBE">
        <w:rPr>
          <w:sz w:val="18"/>
          <w:szCs w:val="18"/>
        </w:rPr>
        <w:t>}</w:t>
      </w:r>
    </w:p>
    <w:p w:rsidR="00CD1290" w:rsidRPr="00AA3BBE" w:rsidRDefault="00CD1290" w:rsidP="00AA3BBE">
      <w:pPr>
        <w:spacing w:line="360" w:lineRule="auto"/>
        <w:ind w:firstLine="42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对于返回的结果，有以下几种情况：</w:t>
      </w:r>
      <w:r w:rsidRPr="00AA3BBE">
        <w:rPr>
          <w:sz w:val="18"/>
          <w:szCs w:val="18"/>
        </w:rPr>
        <w:t xml:space="preserve"> </w:t>
      </w:r>
    </w:p>
    <w:p w:rsidR="00CD1290" w:rsidRPr="00AA3BBE" w:rsidRDefault="00CD1290" w:rsidP="00AA3BBE">
      <w:pPr>
        <w:pStyle w:val="ListParagraph"/>
        <w:numPr>
          <w:ilvl w:val="0"/>
          <w:numId w:val="27"/>
        </w:numPr>
        <w:spacing w:line="360" w:lineRule="auto"/>
        <w:ind w:leftChars="200" w:left="840" w:firstLineChars="0"/>
        <w:rPr>
          <w:sz w:val="18"/>
          <w:szCs w:val="18"/>
        </w:rPr>
      </w:pPr>
      <w:r w:rsidRPr="00AA3BBE">
        <w:rPr>
          <w:sz w:val="18"/>
          <w:szCs w:val="18"/>
        </w:rPr>
        <w:t>success=true</w:t>
      </w:r>
      <w:r w:rsidRPr="00AA3BBE">
        <w:rPr>
          <w:rFonts w:hint="eastAsia"/>
          <w:sz w:val="18"/>
          <w:szCs w:val="18"/>
        </w:rPr>
        <w:t>：成功，此时</w:t>
      </w:r>
      <w:r w:rsidRPr="00AA3BBE">
        <w:rPr>
          <w:sz w:val="18"/>
          <w:szCs w:val="18"/>
        </w:rPr>
        <w:t>errorCode=0</w:t>
      </w:r>
      <w:r w:rsidRPr="00AA3BBE">
        <w:rPr>
          <w:rFonts w:hint="eastAsia"/>
          <w:sz w:val="18"/>
          <w:szCs w:val="18"/>
        </w:rPr>
        <w:t>，代表没有错误。其中</w:t>
      </w:r>
      <w:r w:rsidRPr="00AA3BBE">
        <w:rPr>
          <w:sz w:val="18"/>
          <w:szCs w:val="18"/>
        </w:rPr>
        <w:t>data</w:t>
      </w:r>
      <w:r w:rsidRPr="00AA3BBE">
        <w:rPr>
          <w:rFonts w:hint="eastAsia"/>
          <w:sz w:val="18"/>
          <w:szCs w:val="18"/>
        </w:rPr>
        <w:t>为返回的数据对象。</w:t>
      </w:r>
      <w:r w:rsidRPr="00AA3BBE">
        <w:rPr>
          <w:sz w:val="18"/>
          <w:szCs w:val="18"/>
        </w:rPr>
        <w:t>data</w:t>
      </w:r>
      <w:r w:rsidRPr="00AA3BBE">
        <w:rPr>
          <w:rFonts w:hint="eastAsia"/>
          <w:sz w:val="18"/>
          <w:szCs w:val="18"/>
        </w:rPr>
        <w:t>只可能是</w:t>
      </w:r>
      <w:r w:rsidRPr="00AA3BBE">
        <w:rPr>
          <w:sz w:val="18"/>
          <w:szCs w:val="18"/>
        </w:rPr>
        <w:t>Object</w:t>
      </w:r>
      <w:r w:rsidRPr="00AA3BBE">
        <w:rPr>
          <w:rFonts w:hint="eastAsia"/>
          <w:sz w:val="18"/>
          <w:szCs w:val="18"/>
        </w:rPr>
        <w:t>或</w:t>
      </w:r>
      <w:r w:rsidRPr="00AA3BBE">
        <w:rPr>
          <w:sz w:val="18"/>
          <w:szCs w:val="18"/>
        </w:rPr>
        <w:t>Array</w:t>
      </w:r>
      <w:r w:rsidRPr="00AA3BBE">
        <w:rPr>
          <w:rFonts w:hint="eastAsia"/>
          <w:sz w:val="18"/>
          <w:szCs w:val="18"/>
        </w:rPr>
        <w:t>类型。</w:t>
      </w:r>
    </w:p>
    <w:p w:rsidR="00CD1290" w:rsidRPr="0045406C" w:rsidRDefault="00CD1290" w:rsidP="00AA3BBE">
      <w:pPr>
        <w:pStyle w:val="ListParagraph"/>
        <w:numPr>
          <w:ilvl w:val="0"/>
          <w:numId w:val="27"/>
        </w:numPr>
        <w:spacing w:line="360" w:lineRule="auto"/>
        <w:ind w:leftChars="200" w:left="840" w:firstLineChars="0"/>
      </w:pPr>
      <w:r w:rsidRPr="00AA3BBE">
        <w:rPr>
          <w:sz w:val="18"/>
          <w:szCs w:val="18"/>
        </w:rPr>
        <w:t>success=false</w:t>
      </w:r>
      <w:r w:rsidRPr="00AA3BBE">
        <w:rPr>
          <w:rFonts w:hint="eastAsia"/>
          <w:sz w:val="18"/>
          <w:szCs w:val="18"/>
        </w:rPr>
        <w:t>：失败，进一步查看</w:t>
      </w:r>
      <w:r w:rsidRPr="00AA3BBE">
        <w:rPr>
          <w:sz w:val="18"/>
          <w:szCs w:val="18"/>
        </w:rPr>
        <w:t>errorCode</w:t>
      </w:r>
      <w:r w:rsidRPr="00AA3BBE">
        <w:rPr>
          <w:rFonts w:hint="eastAsia"/>
          <w:sz w:val="18"/>
          <w:szCs w:val="18"/>
        </w:rPr>
        <w:t>确定错误的分类以确定下一步操作。对于每个接口来说，</w:t>
      </w:r>
      <w:r w:rsidRPr="00AA3BBE">
        <w:rPr>
          <w:sz w:val="18"/>
          <w:szCs w:val="18"/>
        </w:rPr>
        <w:t>errorCode</w:t>
      </w:r>
      <w:r w:rsidRPr="00AA3BBE">
        <w:rPr>
          <w:rFonts w:hint="eastAsia"/>
          <w:sz w:val="18"/>
          <w:szCs w:val="18"/>
        </w:rPr>
        <w:t>的情况可能都不一样，具体说明见各个接口。</w:t>
      </w:r>
    </w:p>
    <w:p w:rsidR="00CD1290" w:rsidRDefault="00CD1290">
      <w:pPr>
        <w:pStyle w:val="Heading2"/>
        <w:numPr>
          <w:ilvl w:val="1"/>
          <w:numId w:val="21"/>
        </w:numPr>
        <w:ind w:left="578" w:hanging="578"/>
      </w:pPr>
      <w:bookmarkStart w:id="26" w:name="_Toc399495289"/>
      <w:r>
        <w:rPr>
          <w:rFonts w:hint="eastAsia"/>
        </w:rPr>
        <w:t>公共错误返回码</w:t>
      </w:r>
      <w:bookmarkEnd w:id="26"/>
    </w:p>
    <w:p w:rsidR="00CD1290" w:rsidRDefault="00CD1290">
      <w:pPr>
        <w:ind w:left="720"/>
      </w:pPr>
    </w:p>
    <w:p w:rsidR="00CD1290" w:rsidRDefault="00CD1290">
      <w:pPr>
        <w:pStyle w:val="Heading1"/>
        <w:numPr>
          <w:ilvl w:val="0"/>
          <w:numId w:val="21"/>
        </w:numPr>
        <w:ind w:left="431" w:hanging="431"/>
      </w:pPr>
      <w:bookmarkStart w:id="27" w:name="_Toc399495290"/>
      <w:r>
        <w:rPr>
          <w:rFonts w:hint="eastAsia"/>
        </w:rPr>
        <w:t>用户相关</w:t>
      </w:r>
      <w:bookmarkEnd w:id="27"/>
    </w:p>
    <w:p w:rsidR="00CD1290" w:rsidRDefault="00CD1290">
      <w:pPr>
        <w:pStyle w:val="Heading2"/>
        <w:numPr>
          <w:ilvl w:val="1"/>
          <w:numId w:val="21"/>
        </w:numPr>
        <w:ind w:left="578" w:hanging="578"/>
      </w:pPr>
      <w:bookmarkStart w:id="28" w:name="_Toc399495291"/>
      <w:r>
        <w:rPr>
          <w:rFonts w:hint="eastAsia"/>
        </w:rPr>
        <w:t>获取手机验证码</w:t>
      </w:r>
      <w:r>
        <w:t>(/v1/user/</w:t>
      </w:r>
      <w:r w:rsidRPr="008D3FA3">
        <w:t>getCode</w:t>
      </w:r>
      <w:r>
        <w:t>)</w:t>
      </w:r>
      <w:bookmarkEnd w:id="28"/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29" w:name="_Toc399495292"/>
      <w:r>
        <w:rPr>
          <w:rFonts w:hint="eastAsia"/>
        </w:rPr>
        <w:t>请求说明</w:t>
      </w:r>
      <w:bookmarkEnd w:id="29"/>
    </w:p>
    <w:p w:rsidR="00CD1290" w:rsidRDefault="00CD1290">
      <w:pPr>
        <w:rPr>
          <w:sz w:val="18"/>
          <w:szCs w:val="18"/>
        </w:rPr>
      </w:pPr>
      <w:r w:rsidRPr="00347CEA">
        <w:rPr>
          <w:sz w:val="18"/>
          <w:szCs w:val="18"/>
        </w:rPr>
        <w:t>curl -d 'type=reg&amp;tel=13826539930' 'http://test.community.com/v1/user/getCode'</w:t>
      </w:r>
    </w:p>
    <w:p w:rsidR="00CD1290" w:rsidRPr="00680C74" w:rsidRDefault="00CD1290" w:rsidP="00680C74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无需鉴权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可用于注册时下发验证码或忘记密码时找回密码下发验证码</w:t>
      </w:r>
    </w:p>
    <w:p w:rsidR="00CD1290" w:rsidRPr="00347CEA" w:rsidRDefault="00CD1290">
      <w:pPr>
        <w:rPr>
          <w:sz w:val="18"/>
          <w:szCs w:val="18"/>
        </w:rPr>
      </w:pPr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30" w:name="_Toc399495293"/>
      <w:r>
        <w:rPr>
          <w:rFonts w:hint="eastAsia"/>
        </w:rPr>
        <w:t>参数说明</w:t>
      </w:r>
      <w:bookmarkEnd w:id="30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>
        <w:tc>
          <w:tcPr>
            <w:tcW w:w="1248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>
        <w:trPr>
          <w:trHeight w:val="90"/>
        </w:trPr>
        <w:tc>
          <w:tcPr>
            <w:tcW w:w="1248" w:type="dxa"/>
          </w:tcPr>
          <w:p w:rsidR="00CD1290" w:rsidRDefault="00CD1290">
            <w:pPr>
              <w:jc w:val="center"/>
            </w:pPr>
            <w:r>
              <w:t>type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Pr="00D348AA" w:rsidRDefault="00CD1290">
            <w:pPr>
              <w:jc w:val="left"/>
            </w:pPr>
            <w:r>
              <w:t>reg</w:t>
            </w:r>
            <w:r>
              <w:rPr>
                <w:rFonts w:hint="eastAsia"/>
              </w:rPr>
              <w:t>注册获取</w:t>
            </w:r>
            <w:r>
              <w:t xml:space="preserve">  forgetPwd </w:t>
            </w:r>
            <w:r>
              <w:rPr>
                <w:rFonts w:hint="eastAsia"/>
              </w:rPr>
              <w:t>找回密码获取</w:t>
            </w:r>
            <w:r w:rsidRPr="00D348AA">
              <w:t>forgetTransPwd</w:t>
            </w:r>
            <w:r>
              <w:t xml:space="preserve"> </w:t>
            </w:r>
            <w:r>
              <w:rPr>
                <w:rFonts w:hint="eastAsia"/>
              </w:rPr>
              <w:t>找回交易密码获取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Tel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目标手机号</w:t>
            </w:r>
          </w:p>
        </w:tc>
      </w:tr>
    </w:tbl>
    <w:p w:rsidR="00CD1290" w:rsidRDefault="00CD1290"/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31" w:name="_Toc399495294"/>
      <w:r>
        <w:rPr>
          <w:rFonts w:hint="eastAsia"/>
        </w:rPr>
        <w:t>返回结果</w:t>
      </w:r>
      <w:bookmarkEnd w:id="31"/>
    </w:p>
    <w:p w:rsidR="00CD1290" w:rsidRDefault="00CD129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84446" w:rsidRDefault="00CD1290" w:rsidP="0008444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084446" w:rsidRDefault="00CD1290" w:rsidP="0008444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CD1290" w:rsidRPr="00084446" w:rsidRDefault="00CD1290" w:rsidP="0008444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084446" w:rsidRDefault="00CD1290" w:rsidP="0008444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084446" w:rsidRDefault="00CD1290" w:rsidP="0008444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/>
    <w:p w:rsidR="00CD1290" w:rsidRPr="00084446" w:rsidRDefault="00CD1290">
      <w:pPr>
        <w:ind w:left="420" w:firstLine="420"/>
      </w:pPr>
      <w:r>
        <w:t>-</w:t>
      </w:r>
      <w:r w:rsidRPr="00084446">
        <w:t>1002</w:t>
      </w:r>
      <w:r>
        <w:tab/>
      </w:r>
      <w:r w:rsidRPr="00084446">
        <w:rPr>
          <w:rFonts w:hint="eastAsia"/>
        </w:rPr>
        <w:t>非法手机号</w:t>
      </w:r>
    </w:p>
    <w:p w:rsidR="00CD1290" w:rsidRDefault="00CD1290">
      <w:pPr>
        <w:ind w:left="420" w:firstLine="420"/>
      </w:pPr>
      <w:r>
        <w:t>-</w:t>
      </w:r>
      <w:r w:rsidRPr="00084446">
        <w:t>1003</w:t>
      </w:r>
      <w:r>
        <w:tab/>
      </w:r>
      <w:r w:rsidRPr="00084446">
        <w:rPr>
          <w:rFonts w:hint="eastAsia"/>
        </w:rPr>
        <w:t>对不起，该手机号已被注册</w:t>
      </w:r>
    </w:p>
    <w:p w:rsidR="00CD1290" w:rsidRPr="00E4057F" w:rsidRDefault="00CD1290">
      <w:pPr>
        <w:ind w:left="420" w:firstLine="420"/>
      </w:pPr>
      <w:r>
        <w:t>-1022</w:t>
      </w:r>
      <w:r>
        <w:tab/>
      </w:r>
      <w:r w:rsidRPr="00E4057F">
        <w:rPr>
          <w:rFonts w:hint="eastAsia"/>
        </w:rPr>
        <w:t>对不起，该手机号尚未注册</w:t>
      </w:r>
    </w:p>
    <w:p w:rsidR="00CD1290" w:rsidRDefault="00CD1290">
      <w:pPr>
        <w:pStyle w:val="Heading2"/>
        <w:numPr>
          <w:ilvl w:val="1"/>
          <w:numId w:val="21"/>
        </w:numPr>
        <w:ind w:left="578" w:hanging="578"/>
      </w:pPr>
      <w:bookmarkStart w:id="32" w:name="_Toc399495295"/>
      <w:r>
        <w:rPr>
          <w:rFonts w:hint="eastAsia"/>
        </w:rPr>
        <w:t>注册</w:t>
      </w:r>
      <w:r>
        <w:t>(/v1/user/register)</w:t>
      </w:r>
      <w:bookmarkEnd w:id="32"/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33" w:name="_Toc399495296"/>
      <w:r>
        <w:rPr>
          <w:rFonts w:hint="eastAsia"/>
        </w:rPr>
        <w:t>请求说明</w:t>
      </w:r>
      <w:bookmarkEnd w:id="33"/>
    </w:p>
    <w:p w:rsidR="00CD1290" w:rsidRDefault="00CD1290">
      <w:pPr>
        <w:rPr>
          <w:sz w:val="18"/>
          <w:szCs w:val="18"/>
        </w:rPr>
      </w:pPr>
      <w:r w:rsidRPr="00347CEA">
        <w:rPr>
          <w:sz w:val="18"/>
          <w:szCs w:val="18"/>
        </w:rPr>
        <w:t>curl -d 'name=test&amp;password=123456&amp;code=123&amp;tel=13826539930' 'http://test.community.com/v1/user/register'</w:t>
      </w:r>
    </w:p>
    <w:p w:rsidR="00CD1290" w:rsidRPr="00680C74" w:rsidRDefault="00CD1290" w:rsidP="00680C74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无需鉴权</w:t>
      </w:r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34" w:name="_Toc399495297"/>
      <w:r>
        <w:rPr>
          <w:rFonts w:hint="eastAsia"/>
        </w:rPr>
        <w:t>参数说明</w:t>
      </w:r>
      <w:bookmarkEnd w:id="34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>
        <w:tc>
          <w:tcPr>
            <w:tcW w:w="1248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name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password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密码，</w:t>
            </w:r>
            <w:r>
              <w:t>md5</w:t>
            </w:r>
            <w:r>
              <w:rPr>
                <w:rFonts w:hint="eastAsia"/>
              </w:rPr>
              <w:t>加密传输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code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手机验证码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tel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intro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推荐人</w:t>
            </w:r>
            <w:r>
              <w:t>code</w:t>
            </w:r>
          </w:p>
        </w:tc>
      </w:tr>
    </w:tbl>
    <w:p w:rsidR="00CD1290" w:rsidRDefault="00CD1290"/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35" w:name="_Toc399495298"/>
      <w:r>
        <w:rPr>
          <w:rFonts w:hint="eastAsia"/>
        </w:rPr>
        <w:t>返回结果</w:t>
      </w:r>
      <w:bookmarkEnd w:id="35"/>
    </w:p>
    <w:p w:rsidR="00CD1290" w:rsidRDefault="00CD129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E17221" w:rsidRDefault="00CD1290" w:rsidP="00E17221">
            <w:pPr>
              <w:jc w:val="left"/>
              <w:rPr>
                <w:sz w:val="18"/>
                <w:szCs w:val="18"/>
              </w:rPr>
            </w:pPr>
            <w:r w:rsidRPr="00E17221">
              <w:rPr>
                <w:sz w:val="18"/>
                <w:szCs w:val="18"/>
              </w:rPr>
              <w:t>{</w:t>
            </w:r>
          </w:p>
          <w:p w:rsidR="00CD1290" w:rsidRPr="00E17221" w:rsidRDefault="00CD1290" w:rsidP="00523E8E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E17221"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”</w:t>
            </w:r>
            <w:r w:rsidRPr="00E17221">
              <w:rPr>
                <w:sz w:val="18"/>
                <w:szCs w:val="18"/>
              </w:rPr>
              <w:t>: {</w:t>
            </w:r>
          </w:p>
          <w:p w:rsidR="00CD1290" w:rsidRPr="00E17221" w:rsidRDefault="00CD1290" w:rsidP="00E17221">
            <w:pPr>
              <w:jc w:val="left"/>
              <w:rPr>
                <w:sz w:val="18"/>
                <w:szCs w:val="18"/>
              </w:rPr>
            </w:pPr>
            <w:r w:rsidRPr="00E17221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“key”</w:t>
            </w:r>
            <w:r w:rsidRPr="00E17221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“XXXXXX”</w:t>
            </w:r>
            <w:r w:rsidRPr="00E17221">
              <w:rPr>
                <w:sz w:val="18"/>
                <w:szCs w:val="18"/>
              </w:rPr>
              <w:t>,</w:t>
            </w:r>
          </w:p>
          <w:p w:rsidR="00CD1290" w:rsidRPr="00E17221" w:rsidRDefault="00CD1290" w:rsidP="00E17221">
            <w:pPr>
              <w:jc w:val="left"/>
              <w:rPr>
                <w:sz w:val="18"/>
                <w:szCs w:val="18"/>
              </w:rPr>
            </w:pPr>
            <w:r w:rsidRPr="00E17221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“secret”</w:t>
            </w:r>
            <w:r w:rsidRPr="00E17221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“XXXXXXXXXX”</w:t>
            </w:r>
          </w:p>
          <w:p w:rsidR="00CD1290" w:rsidRPr="00E17221" w:rsidRDefault="00CD1290" w:rsidP="00523E8E">
            <w:pPr>
              <w:ind w:firstLine="360"/>
              <w:jc w:val="left"/>
              <w:rPr>
                <w:sz w:val="18"/>
                <w:szCs w:val="18"/>
              </w:rPr>
            </w:pPr>
            <w:r w:rsidRPr="00E17221">
              <w:rPr>
                <w:sz w:val="18"/>
                <w:szCs w:val="18"/>
              </w:rPr>
              <w:t>},</w:t>
            </w:r>
          </w:p>
          <w:p w:rsidR="00CD1290" w:rsidRPr="00E17221" w:rsidRDefault="00CD1290" w:rsidP="00523E8E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E17221">
              <w:rPr>
                <w:sz w:val="18"/>
                <w:szCs w:val="18"/>
              </w:rPr>
              <w:t>success</w:t>
            </w:r>
            <w:r>
              <w:rPr>
                <w:sz w:val="18"/>
                <w:szCs w:val="18"/>
              </w:rPr>
              <w:t>”</w:t>
            </w:r>
            <w:r w:rsidRPr="00E17221">
              <w:rPr>
                <w:sz w:val="18"/>
                <w:szCs w:val="18"/>
              </w:rPr>
              <w:t>: true,</w:t>
            </w:r>
          </w:p>
          <w:p w:rsidR="00CD1290" w:rsidRPr="00E17221" w:rsidRDefault="00CD1290" w:rsidP="00523E8E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E17221">
              <w:rPr>
                <w:sz w:val="18"/>
                <w:szCs w:val="18"/>
              </w:rPr>
              <w:t>errorCode</w:t>
            </w:r>
            <w:r>
              <w:rPr>
                <w:sz w:val="18"/>
                <w:szCs w:val="18"/>
              </w:rPr>
              <w:t>”</w:t>
            </w:r>
            <w:r w:rsidRPr="00E17221">
              <w:rPr>
                <w:sz w:val="18"/>
                <w:szCs w:val="18"/>
              </w:rPr>
              <w:t>: 0</w:t>
            </w:r>
          </w:p>
          <w:p w:rsidR="00CD1290" w:rsidRDefault="00CD1290" w:rsidP="00E17221">
            <w:pPr>
              <w:jc w:val="left"/>
            </w:pPr>
            <w:r w:rsidRPr="00E17221">
              <w:rPr>
                <w:sz w:val="18"/>
                <w:szCs w:val="18"/>
              </w:rPr>
              <w:t>}</w:t>
            </w:r>
          </w:p>
        </w:tc>
      </w:tr>
    </w:tbl>
    <w:p w:rsidR="00CD1290" w:rsidRDefault="00CD1290"/>
    <w:p w:rsidR="00CD1290" w:rsidRPr="00B52457" w:rsidRDefault="00CD1290">
      <w:pPr>
        <w:ind w:left="420" w:firstLine="420"/>
      </w:pPr>
      <w:r>
        <w:t>-1007</w:t>
      </w:r>
      <w:r>
        <w:tab/>
      </w:r>
      <w:r w:rsidRPr="00B52457">
        <w:rPr>
          <w:rFonts w:hint="eastAsia"/>
        </w:rPr>
        <w:t>账号规则错误</w:t>
      </w:r>
    </w:p>
    <w:p w:rsidR="00CD1290" w:rsidRPr="00330329" w:rsidRDefault="00CD1290" w:rsidP="009D2901">
      <w:pPr>
        <w:ind w:left="420" w:firstLine="420"/>
      </w:pPr>
      <w:r>
        <w:t>-1008</w:t>
      </w:r>
      <w:r>
        <w:tab/>
      </w:r>
      <w:r w:rsidRPr="00330329">
        <w:rPr>
          <w:rFonts w:hint="eastAsia"/>
        </w:rPr>
        <w:t>验证码已过期或未曾下发</w:t>
      </w:r>
    </w:p>
    <w:p w:rsidR="00CD1290" w:rsidRPr="009D2901" w:rsidRDefault="00CD1290" w:rsidP="009D2901">
      <w:pPr>
        <w:ind w:left="420" w:firstLine="420"/>
      </w:pPr>
      <w:r>
        <w:t>-1009</w:t>
      </w:r>
      <w:r>
        <w:tab/>
      </w:r>
      <w:r w:rsidRPr="009D2901">
        <w:rPr>
          <w:rFonts w:hint="eastAsia"/>
        </w:rPr>
        <w:t>验证码错误</w:t>
      </w:r>
    </w:p>
    <w:p w:rsidR="00CD1290" w:rsidRPr="009D2901" w:rsidRDefault="00CD1290" w:rsidP="009D2901">
      <w:pPr>
        <w:ind w:left="420" w:firstLine="420"/>
      </w:pPr>
      <w:r>
        <w:t>-1010</w:t>
      </w:r>
      <w:r>
        <w:tab/>
      </w:r>
      <w:r w:rsidRPr="009D2901">
        <w:rPr>
          <w:rFonts w:hint="eastAsia"/>
        </w:rPr>
        <w:t>校验验证码失败，请稍后重试</w:t>
      </w:r>
    </w:p>
    <w:p w:rsidR="00CD1290" w:rsidRPr="00B17BA6" w:rsidRDefault="00CD1290" w:rsidP="009D2901">
      <w:pPr>
        <w:ind w:left="420" w:firstLine="420"/>
      </w:pPr>
      <w:r>
        <w:t>-1011</w:t>
      </w:r>
      <w:r>
        <w:tab/>
      </w:r>
      <w:r w:rsidRPr="00B17BA6">
        <w:rPr>
          <w:rFonts w:hint="eastAsia"/>
        </w:rPr>
        <w:t>对不起，该账号已存在</w:t>
      </w:r>
    </w:p>
    <w:p w:rsidR="00CD1290" w:rsidRPr="00B17BA6" w:rsidRDefault="00CD1290" w:rsidP="009D2901">
      <w:pPr>
        <w:ind w:left="420" w:firstLine="420"/>
      </w:pPr>
      <w:r>
        <w:t>-1012</w:t>
      </w:r>
      <w:r>
        <w:tab/>
      </w:r>
      <w:r w:rsidRPr="00B17BA6">
        <w:rPr>
          <w:rFonts w:hint="eastAsia"/>
        </w:rPr>
        <w:t>对不起，该手机已被注册</w:t>
      </w:r>
    </w:p>
    <w:p w:rsidR="00CD1290" w:rsidRPr="00B17BA6" w:rsidRDefault="00CD1290">
      <w:pPr>
        <w:ind w:left="420" w:firstLine="420"/>
      </w:pPr>
      <w:r>
        <w:t>-1013</w:t>
      </w:r>
      <w:r>
        <w:tab/>
      </w:r>
      <w:r w:rsidRPr="00B17BA6">
        <w:rPr>
          <w:rFonts w:hint="eastAsia"/>
        </w:rPr>
        <w:t>生成</w:t>
      </w:r>
      <w:r w:rsidRPr="00B17BA6">
        <w:t>token</w:t>
      </w:r>
      <w:r w:rsidRPr="00B17BA6">
        <w:rPr>
          <w:rFonts w:hint="eastAsia"/>
        </w:rPr>
        <w:t>失败</w:t>
      </w:r>
    </w:p>
    <w:p w:rsidR="00CD1290" w:rsidRDefault="00CD1290">
      <w:pPr>
        <w:ind w:left="420" w:firstLine="420"/>
      </w:pPr>
      <w:r>
        <w:t>-1014</w:t>
      </w:r>
      <w:r>
        <w:tab/>
      </w:r>
      <w:r w:rsidRPr="00B17BA6">
        <w:rPr>
          <w:rFonts w:hint="eastAsia"/>
        </w:rPr>
        <w:t>创建账户失败</w:t>
      </w:r>
    </w:p>
    <w:p w:rsidR="00CD1290" w:rsidRPr="005E54CD" w:rsidRDefault="00CD1290">
      <w:pPr>
        <w:ind w:left="420" w:firstLine="420"/>
      </w:pPr>
      <w:r>
        <w:t>-1031</w:t>
      </w:r>
      <w:r>
        <w:tab/>
      </w:r>
      <w:r w:rsidRPr="005E54CD">
        <w:rPr>
          <w:rFonts w:hint="eastAsia"/>
        </w:rPr>
        <w:t>手机号错误</w:t>
      </w:r>
      <w:r>
        <w:t>s</w:t>
      </w:r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36" w:name="_Toc399495299"/>
      <w:r>
        <w:rPr>
          <w:rFonts w:hint="eastAsia"/>
        </w:rPr>
        <w:t>字段说明</w:t>
      </w:r>
      <w:bookmarkEnd w:id="3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>key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生成的登录态</w:t>
            </w:r>
            <w:r>
              <w:t>token_key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>secret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生成的登录态</w:t>
            </w:r>
            <w:r>
              <w:t>token_secret</w:t>
            </w:r>
          </w:p>
        </w:tc>
      </w:tr>
    </w:tbl>
    <w:p w:rsidR="00CD1290" w:rsidRDefault="00CD1290"/>
    <w:p w:rsidR="00CD1290" w:rsidRDefault="00CD1290">
      <w:pPr>
        <w:pStyle w:val="Heading2"/>
        <w:numPr>
          <w:ilvl w:val="1"/>
          <w:numId w:val="21"/>
        </w:numPr>
        <w:ind w:left="578" w:hanging="578"/>
      </w:pPr>
      <w:bookmarkStart w:id="37" w:name="_Toc399495300"/>
      <w:r>
        <w:rPr>
          <w:rFonts w:hint="eastAsia"/>
        </w:rPr>
        <w:t>登陆</w:t>
      </w:r>
      <w:r>
        <w:t>(/v1/user/login)</w:t>
      </w:r>
      <w:bookmarkEnd w:id="37"/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38" w:name="_Toc399495301"/>
      <w:r>
        <w:rPr>
          <w:rFonts w:hint="eastAsia"/>
        </w:rPr>
        <w:t>请求说明</w:t>
      </w:r>
      <w:bookmarkEnd w:id="38"/>
    </w:p>
    <w:p w:rsidR="00CD1290" w:rsidRDefault="00CD1290" w:rsidP="00680C74">
      <w:pPr>
        <w:ind w:firstLineChars="150" w:firstLine="270"/>
        <w:rPr>
          <w:sz w:val="18"/>
          <w:szCs w:val="18"/>
        </w:rPr>
      </w:pPr>
      <w:r w:rsidRPr="00680C74">
        <w:rPr>
          <w:sz w:val="18"/>
          <w:szCs w:val="18"/>
        </w:rPr>
        <w:t xml:space="preserve">curl </w:t>
      </w:r>
      <w:r>
        <w:rPr>
          <w:sz w:val="18"/>
          <w:szCs w:val="18"/>
        </w:rPr>
        <w:t>–</w:t>
      </w:r>
      <w:r w:rsidRPr="00680C74">
        <w:rPr>
          <w:sz w:val="18"/>
          <w:szCs w:val="18"/>
        </w:rPr>
        <w:t xml:space="preserve">d </w:t>
      </w:r>
      <w:r>
        <w:rPr>
          <w:sz w:val="18"/>
          <w:szCs w:val="18"/>
        </w:rPr>
        <w:t>‘</w:t>
      </w:r>
      <w:r w:rsidRPr="00680C74">
        <w:rPr>
          <w:sz w:val="18"/>
          <w:szCs w:val="18"/>
        </w:rPr>
        <w:t>name=test&amp;password=123456</w:t>
      </w:r>
      <w:r>
        <w:rPr>
          <w:sz w:val="18"/>
          <w:szCs w:val="18"/>
        </w:rPr>
        <w:t>’</w:t>
      </w:r>
      <w:r w:rsidRPr="00680C74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 w:rsidRPr="00680C74">
        <w:rPr>
          <w:sz w:val="18"/>
          <w:szCs w:val="18"/>
        </w:rPr>
        <w:t>http://test.community.com/v1/user/login</w:t>
      </w:r>
      <w:r>
        <w:rPr>
          <w:sz w:val="18"/>
          <w:szCs w:val="18"/>
        </w:rPr>
        <w:t>’</w:t>
      </w:r>
    </w:p>
    <w:p w:rsidR="00CD1290" w:rsidRPr="00680C74" w:rsidRDefault="00CD1290" w:rsidP="00680C74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无需鉴权</w:t>
      </w:r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39" w:name="_Toc399495302"/>
      <w:r>
        <w:rPr>
          <w:rFonts w:hint="eastAsia"/>
        </w:rPr>
        <w:t>参数说明</w:t>
      </w:r>
      <w:bookmarkEnd w:id="3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>
        <w:tc>
          <w:tcPr>
            <w:tcW w:w="1248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name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password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密码，</w:t>
            </w:r>
            <w:r>
              <w:t>md5</w:t>
            </w:r>
            <w:r>
              <w:rPr>
                <w:rFonts w:hint="eastAsia"/>
              </w:rPr>
              <w:t>加密传输</w:t>
            </w:r>
          </w:p>
        </w:tc>
      </w:tr>
    </w:tbl>
    <w:p w:rsidR="00CD1290" w:rsidRDefault="00CD1290"/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40" w:name="_Toc399495303"/>
      <w:r>
        <w:rPr>
          <w:rFonts w:hint="eastAsia"/>
        </w:rPr>
        <w:t>返回结果</w:t>
      </w:r>
      <w:bookmarkEnd w:id="40"/>
    </w:p>
    <w:p w:rsidR="00CD1290" w:rsidRDefault="00CD129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146F48" w:rsidRDefault="00CD1290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>{</w:t>
            </w:r>
          </w:p>
          <w:p w:rsidR="00CD1290" w:rsidRPr="00146F48" w:rsidRDefault="00CD1290" w:rsidP="00523E8E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{</w:t>
            </w:r>
          </w:p>
          <w:p w:rsidR="00CD1290" w:rsidRPr="00146F48" w:rsidRDefault="00CD1290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info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{</w:t>
            </w:r>
          </w:p>
          <w:p w:rsidR="00CD1290" w:rsidRPr="00146F48" w:rsidRDefault="00CD1290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   “uid”: </w:t>
            </w:r>
            <w:r w:rsidRPr="00146F48">
              <w:rPr>
                <w:sz w:val="18"/>
                <w:szCs w:val="18"/>
              </w:rPr>
              <w:t>1,</w:t>
            </w:r>
          </w:p>
          <w:p w:rsidR="00CD1290" w:rsidRDefault="00CD1290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“_username”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test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,</w:t>
            </w:r>
          </w:p>
          <w:p w:rsidR="00CD1290" w:rsidRDefault="00CD1290" w:rsidP="00146F4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“</w:t>
            </w:r>
            <w:r w:rsidRPr="00146F48">
              <w:rPr>
                <w:sz w:val="18"/>
                <w:szCs w:val="18"/>
              </w:rPr>
              <w:t>tel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13826539930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,</w:t>
            </w:r>
          </w:p>
          <w:p w:rsidR="00CD1290" w:rsidRPr="00146F48" w:rsidRDefault="00CD1290" w:rsidP="00146F4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“verify_type”</w:t>
            </w:r>
            <w:r w:rsidRPr="00146F4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1</w:t>
            </w:r>
            <w:r w:rsidRPr="00146F48">
              <w:rPr>
                <w:sz w:val="18"/>
                <w:szCs w:val="18"/>
              </w:rPr>
              <w:t>,</w:t>
            </w:r>
          </w:p>
          <w:p w:rsidR="00CD1290" w:rsidRPr="00146F48" w:rsidRDefault="00CD1290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},</w:t>
            </w:r>
          </w:p>
          <w:p w:rsidR="00CD1290" w:rsidRPr="00146F48" w:rsidRDefault="00CD1290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token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{</w:t>
            </w:r>
          </w:p>
          <w:p w:rsidR="00CD1290" w:rsidRPr="00146F48" w:rsidRDefault="00CD1290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key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aca795ebadab414a59e54f0adbeaf80405413dee8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,</w:t>
            </w:r>
          </w:p>
          <w:p w:rsidR="00CD1290" w:rsidRPr="00146F48" w:rsidRDefault="00CD1290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secret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82789da708676f1fab7b507a272e7227</w:t>
            </w:r>
            <w:r>
              <w:rPr>
                <w:sz w:val="18"/>
                <w:szCs w:val="18"/>
              </w:rPr>
              <w:t>”</w:t>
            </w:r>
          </w:p>
          <w:p w:rsidR="00CD1290" w:rsidRPr="00146F48" w:rsidRDefault="00CD1290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}</w:t>
            </w:r>
          </w:p>
          <w:p w:rsidR="00CD1290" w:rsidRPr="00146F48" w:rsidRDefault="00CD1290" w:rsidP="00523E8E">
            <w:pPr>
              <w:ind w:firstLine="360"/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>},</w:t>
            </w:r>
          </w:p>
          <w:p w:rsidR="00CD1290" w:rsidRPr="00146F48" w:rsidRDefault="00CD1290" w:rsidP="00523E8E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success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true,</w:t>
            </w:r>
          </w:p>
          <w:p w:rsidR="00CD1290" w:rsidRPr="00146F48" w:rsidRDefault="00CD1290" w:rsidP="00523E8E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errorCode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0</w:t>
            </w:r>
          </w:p>
          <w:p w:rsidR="00CD1290" w:rsidRDefault="00CD1290" w:rsidP="00146F48">
            <w:pPr>
              <w:jc w:val="left"/>
            </w:pPr>
            <w:r w:rsidRPr="00146F48">
              <w:rPr>
                <w:sz w:val="18"/>
                <w:szCs w:val="18"/>
              </w:rPr>
              <w:t>}</w:t>
            </w:r>
          </w:p>
        </w:tc>
      </w:tr>
    </w:tbl>
    <w:p w:rsidR="00CD1290" w:rsidRDefault="00CD1290"/>
    <w:p w:rsidR="00CD1290" w:rsidRPr="00D5032B" w:rsidRDefault="00CD1290">
      <w:pPr>
        <w:ind w:left="420" w:firstLine="420"/>
      </w:pPr>
      <w:r>
        <w:t>-1015</w:t>
      </w:r>
      <w:r>
        <w:tab/>
      </w:r>
      <w:r w:rsidRPr="00D5032B">
        <w:rPr>
          <w:rFonts w:hint="eastAsia"/>
        </w:rPr>
        <w:t>请输入账号和密码</w:t>
      </w:r>
    </w:p>
    <w:p w:rsidR="00CD1290" w:rsidRPr="00D5032B" w:rsidRDefault="00CD1290">
      <w:pPr>
        <w:ind w:left="420" w:firstLine="420"/>
      </w:pPr>
      <w:r>
        <w:t>-1016</w:t>
      </w:r>
      <w:r>
        <w:tab/>
      </w:r>
      <w:r w:rsidRPr="00D5032B">
        <w:rPr>
          <w:rFonts w:hint="eastAsia"/>
        </w:rPr>
        <w:t>该账号不存在</w:t>
      </w:r>
    </w:p>
    <w:p w:rsidR="00CD1290" w:rsidRPr="00D5032B" w:rsidRDefault="00CD1290">
      <w:pPr>
        <w:ind w:left="420" w:firstLine="420"/>
      </w:pPr>
      <w:r>
        <w:t>-1017</w:t>
      </w:r>
      <w:r>
        <w:tab/>
      </w:r>
      <w:r w:rsidRPr="00D5032B">
        <w:rPr>
          <w:rFonts w:hint="eastAsia"/>
        </w:rPr>
        <w:t>账号与密码不匹配</w:t>
      </w:r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41" w:name="_Toc399495304"/>
      <w:r>
        <w:rPr>
          <w:rFonts w:hint="eastAsia"/>
        </w:rPr>
        <w:t>字段说明</w:t>
      </w:r>
      <w:bookmarkEnd w:id="41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>info.uid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>info.username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>info.tel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>info.verify_type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Pr="001D520C" w:rsidRDefault="00CD1290">
            <w:pPr>
              <w:jc w:val="left"/>
            </w:pPr>
            <w:r w:rsidRPr="001D520C">
              <w:rPr>
                <w:rFonts w:hint="eastAsia"/>
              </w:rPr>
              <w:t>认证级别</w:t>
            </w:r>
            <w:r>
              <w:t xml:space="preserve"> </w:t>
            </w:r>
            <w:r w:rsidRPr="001D520C">
              <w:t>1</w:t>
            </w:r>
            <w:r w:rsidRPr="001D520C">
              <w:rPr>
                <w:rFonts w:hint="eastAsia"/>
              </w:rPr>
              <w:t>普通手机注册</w:t>
            </w:r>
            <w:r w:rsidRPr="001D520C">
              <w:t>2</w:t>
            </w:r>
            <w:r w:rsidRPr="001D520C">
              <w:rPr>
                <w:rFonts w:hint="eastAsia"/>
              </w:rPr>
              <w:t>银行卡实名认证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>token.key   token.secret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t>Token</w:t>
            </w:r>
            <w:r>
              <w:rPr>
                <w:rFonts w:hint="eastAsia"/>
              </w:rPr>
              <w:t>相关信息</w:t>
            </w:r>
          </w:p>
        </w:tc>
      </w:tr>
    </w:tbl>
    <w:p w:rsidR="00CD1290" w:rsidRDefault="00CD1290"/>
    <w:p w:rsidR="00CD1290" w:rsidRDefault="00CD1290" w:rsidP="00D054F6">
      <w:pPr>
        <w:pStyle w:val="Heading2"/>
        <w:numPr>
          <w:ilvl w:val="1"/>
          <w:numId w:val="21"/>
        </w:numPr>
        <w:ind w:left="578" w:hanging="578"/>
      </w:pPr>
      <w:bookmarkStart w:id="42" w:name="_Toc399495305"/>
      <w:r>
        <w:rPr>
          <w:rFonts w:hint="eastAsia"/>
        </w:rPr>
        <w:t>获取用户基本信息</w:t>
      </w:r>
      <w:r>
        <w:t>(/v1/user/getInfo)</w:t>
      </w:r>
      <w:bookmarkEnd w:id="42"/>
    </w:p>
    <w:p w:rsidR="00CD1290" w:rsidRDefault="00CD1290" w:rsidP="00D054F6">
      <w:pPr>
        <w:pStyle w:val="Heading3"/>
        <w:numPr>
          <w:ilvl w:val="2"/>
          <w:numId w:val="21"/>
        </w:numPr>
        <w:ind w:left="720"/>
      </w:pPr>
      <w:bookmarkStart w:id="43" w:name="_Toc399495306"/>
      <w:r>
        <w:rPr>
          <w:rFonts w:hint="eastAsia"/>
        </w:rPr>
        <w:t>请求说明</w:t>
      </w:r>
      <w:bookmarkEnd w:id="43"/>
    </w:p>
    <w:p w:rsidR="00CD1290" w:rsidRDefault="00CD1290" w:rsidP="00D054F6">
      <w:pPr>
        <w:ind w:firstLineChars="150" w:firstLine="270"/>
        <w:rPr>
          <w:sz w:val="18"/>
          <w:szCs w:val="18"/>
        </w:rPr>
      </w:pPr>
      <w:r w:rsidRPr="00680C74">
        <w:rPr>
          <w:sz w:val="18"/>
          <w:szCs w:val="18"/>
        </w:rPr>
        <w:t xml:space="preserve">curl  </w:t>
      </w:r>
      <w:r>
        <w:rPr>
          <w:sz w:val="18"/>
          <w:szCs w:val="18"/>
        </w:rPr>
        <w:t>‘</w:t>
      </w:r>
      <w:r w:rsidRPr="00680C74">
        <w:rPr>
          <w:sz w:val="18"/>
          <w:szCs w:val="18"/>
        </w:rPr>
        <w:t>http://test.community.com/v1/user/</w:t>
      </w:r>
      <w:r>
        <w:rPr>
          <w:sz w:val="18"/>
          <w:szCs w:val="18"/>
        </w:rPr>
        <w:t>getInfo’</w:t>
      </w:r>
    </w:p>
    <w:p w:rsidR="00CD1290" w:rsidRDefault="00CD1290" w:rsidP="00D054F6"/>
    <w:p w:rsidR="00CD1290" w:rsidRDefault="00CD1290" w:rsidP="00D054F6">
      <w:pPr>
        <w:pStyle w:val="Heading3"/>
        <w:numPr>
          <w:ilvl w:val="2"/>
          <w:numId w:val="21"/>
        </w:numPr>
        <w:ind w:left="720"/>
      </w:pPr>
      <w:bookmarkStart w:id="44" w:name="_Toc399495307"/>
      <w:r>
        <w:rPr>
          <w:rFonts w:hint="eastAsia"/>
        </w:rPr>
        <w:t>返回结果</w:t>
      </w:r>
      <w:bookmarkEnd w:id="44"/>
    </w:p>
    <w:p w:rsidR="00CD1290" w:rsidRDefault="00CD1290" w:rsidP="00D054F6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3E0A41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146F48" w:rsidRDefault="00CD1290" w:rsidP="003E0A41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>{</w:t>
            </w:r>
          </w:p>
          <w:p w:rsidR="00CD1290" w:rsidRPr="00146F48" w:rsidRDefault="00CD1290" w:rsidP="003E0A4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{</w:t>
            </w:r>
          </w:p>
          <w:p w:rsidR="00CD1290" w:rsidRPr="00146F48" w:rsidRDefault="00CD1290" w:rsidP="003E0A41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info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{</w:t>
            </w:r>
          </w:p>
          <w:p w:rsidR="00CD1290" w:rsidRPr="00146F48" w:rsidRDefault="00CD1290" w:rsidP="003E0A41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   “uid”: </w:t>
            </w:r>
            <w:r w:rsidRPr="00146F48">
              <w:rPr>
                <w:sz w:val="18"/>
                <w:szCs w:val="18"/>
              </w:rPr>
              <w:t>1,</w:t>
            </w:r>
          </w:p>
          <w:p w:rsidR="00CD1290" w:rsidRDefault="00CD1290" w:rsidP="004374C9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“_username”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test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,</w:t>
            </w:r>
          </w:p>
          <w:p w:rsidR="00CD1290" w:rsidRPr="00146F48" w:rsidRDefault="00CD1290" w:rsidP="004374C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“_nickname”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test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,</w:t>
            </w:r>
          </w:p>
          <w:p w:rsidR="00CD1290" w:rsidRDefault="00CD1290" w:rsidP="004374C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“</w:t>
            </w:r>
            <w:r w:rsidRPr="00146F48">
              <w:rPr>
                <w:sz w:val="18"/>
                <w:szCs w:val="18"/>
              </w:rPr>
              <w:t>tel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13826539930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,</w:t>
            </w:r>
          </w:p>
          <w:p w:rsidR="00CD1290" w:rsidRPr="00146F48" w:rsidRDefault="00CD1290" w:rsidP="003E0A4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“verify_type”</w:t>
            </w:r>
            <w:r w:rsidRPr="00146F4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1</w:t>
            </w:r>
            <w:r w:rsidRPr="00146F48">
              <w:rPr>
                <w:sz w:val="18"/>
                <w:szCs w:val="18"/>
              </w:rPr>
              <w:t>,</w:t>
            </w:r>
          </w:p>
          <w:p w:rsidR="00CD1290" w:rsidRPr="00146F48" w:rsidRDefault="00CD1290" w:rsidP="003E0A41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}</w:t>
            </w:r>
          </w:p>
          <w:p w:rsidR="00CD1290" w:rsidRPr="00146F48" w:rsidRDefault="00CD1290" w:rsidP="003E0A41">
            <w:pPr>
              <w:ind w:firstLine="360"/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>},</w:t>
            </w:r>
          </w:p>
          <w:p w:rsidR="00CD1290" w:rsidRPr="00146F48" w:rsidRDefault="00CD1290" w:rsidP="003E0A4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success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true,</w:t>
            </w:r>
          </w:p>
          <w:p w:rsidR="00CD1290" w:rsidRPr="00146F48" w:rsidRDefault="00CD1290" w:rsidP="003E0A4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errorCode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0</w:t>
            </w:r>
          </w:p>
          <w:p w:rsidR="00CD1290" w:rsidRDefault="00CD1290" w:rsidP="003E0A41">
            <w:pPr>
              <w:jc w:val="left"/>
            </w:pPr>
            <w:r w:rsidRPr="00146F48">
              <w:rPr>
                <w:sz w:val="18"/>
                <w:szCs w:val="18"/>
              </w:rPr>
              <w:t>}</w:t>
            </w:r>
          </w:p>
        </w:tc>
      </w:tr>
    </w:tbl>
    <w:p w:rsidR="00CD1290" w:rsidRDefault="00CD1290" w:rsidP="00D054F6"/>
    <w:p w:rsidR="00CD1290" w:rsidRDefault="00CD1290" w:rsidP="00D054F6">
      <w:pPr>
        <w:pStyle w:val="Heading3"/>
        <w:numPr>
          <w:ilvl w:val="2"/>
          <w:numId w:val="21"/>
        </w:numPr>
        <w:ind w:left="720"/>
      </w:pPr>
      <w:bookmarkStart w:id="45" w:name="_Toc399495308"/>
      <w:r>
        <w:rPr>
          <w:rFonts w:hint="eastAsia"/>
        </w:rPr>
        <w:t>字段说明</w:t>
      </w:r>
      <w:bookmarkEnd w:id="4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Tr="003E0A41">
        <w:tc>
          <w:tcPr>
            <w:tcW w:w="2907" w:type="dxa"/>
          </w:tcPr>
          <w:p w:rsidR="00CD1290" w:rsidRDefault="00CD1290" w:rsidP="003E0A41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CD1290" w:rsidRDefault="00CD1290" w:rsidP="003E0A41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CD1290" w:rsidRDefault="00CD1290" w:rsidP="003E0A41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CD1290" w:rsidTr="003E0A41">
        <w:tc>
          <w:tcPr>
            <w:tcW w:w="2907" w:type="dxa"/>
          </w:tcPr>
          <w:p w:rsidR="00CD1290" w:rsidRDefault="00CD1290" w:rsidP="003E0A41">
            <w:pPr>
              <w:jc w:val="left"/>
            </w:pPr>
            <w:r>
              <w:t>info.uid</w:t>
            </w:r>
          </w:p>
        </w:tc>
        <w:tc>
          <w:tcPr>
            <w:tcW w:w="1176" w:type="dxa"/>
          </w:tcPr>
          <w:p w:rsidR="00CD1290" w:rsidRDefault="00CD1290" w:rsidP="003E0A41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3E0A41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D1290" w:rsidTr="003E0A41">
        <w:tc>
          <w:tcPr>
            <w:tcW w:w="2907" w:type="dxa"/>
          </w:tcPr>
          <w:p w:rsidR="00CD1290" w:rsidRDefault="00CD1290" w:rsidP="003E0A41">
            <w:pPr>
              <w:jc w:val="left"/>
            </w:pPr>
            <w:r>
              <w:t>info.username</w:t>
            </w:r>
          </w:p>
        </w:tc>
        <w:tc>
          <w:tcPr>
            <w:tcW w:w="1176" w:type="dxa"/>
          </w:tcPr>
          <w:p w:rsidR="00CD1290" w:rsidRDefault="00CD1290" w:rsidP="003E0A41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3E0A41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CD1290" w:rsidTr="003E0A41">
        <w:tc>
          <w:tcPr>
            <w:tcW w:w="2907" w:type="dxa"/>
          </w:tcPr>
          <w:p w:rsidR="00CD1290" w:rsidRDefault="00CD1290" w:rsidP="003E0A41">
            <w:pPr>
              <w:jc w:val="left"/>
            </w:pPr>
            <w:r>
              <w:t>info.nickname</w:t>
            </w:r>
          </w:p>
        </w:tc>
        <w:tc>
          <w:tcPr>
            <w:tcW w:w="1176" w:type="dxa"/>
          </w:tcPr>
          <w:p w:rsidR="00CD1290" w:rsidRDefault="00CD1290" w:rsidP="003E0A41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3E0A41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CD1290" w:rsidTr="003E0A41">
        <w:tc>
          <w:tcPr>
            <w:tcW w:w="2907" w:type="dxa"/>
          </w:tcPr>
          <w:p w:rsidR="00CD1290" w:rsidRDefault="00CD1290" w:rsidP="003E0A41">
            <w:pPr>
              <w:jc w:val="left"/>
            </w:pPr>
            <w:r>
              <w:t>info.tel</w:t>
            </w:r>
          </w:p>
        </w:tc>
        <w:tc>
          <w:tcPr>
            <w:tcW w:w="1176" w:type="dxa"/>
          </w:tcPr>
          <w:p w:rsidR="00CD1290" w:rsidRDefault="00CD1290" w:rsidP="003E0A41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3E0A41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CD1290" w:rsidTr="003E0A41">
        <w:tc>
          <w:tcPr>
            <w:tcW w:w="2907" w:type="dxa"/>
          </w:tcPr>
          <w:p w:rsidR="00CD1290" w:rsidRDefault="00CD1290" w:rsidP="003E0A41">
            <w:pPr>
              <w:jc w:val="left"/>
            </w:pPr>
            <w:r>
              <w:t>info.verify_type</w:t>
            </w:r>
          </w:p>
        </w:tc>
        <w:tc>
          <w:tcPr>
            <w:tcW w:w="1176" w:type="dxa"/>
          </w:tcPr>
          <w:p w:rsidR="00CD1290" w:rsidRDefault="00CD1290" w:rsidP="003E0A41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Pr="001D520C" w:rsidRDefault="00CD1290" w:rsidP="003E0A41">
            <w:pPr>
              <w:jc w:val="left"/>
            </w:pPr>
            <w:r w:rsidRPr="001D520C">
              <w:rPr>
                <w:rFonts w:hint="eastAsia"/>
              </w:rPr>
              <w:t>认证级别</w:t>
            </w:r>
            <w:r>
              <w:t xml:space="preserve"> </w:t>
            </w:r>
            <w:r w:rsidRPr="001D520C">
              <w:t>1</w:t>
            </w:r>
            <w:r w:rsidRPr="001D520C">
              <w:rPr>
                <w:rFonts w:hint="eastAsia"/>
              </w:rPr>
              <w:t>普通手机注册</w:t>
            </w:r>
            <w:r w:rsidRPr="001D520C">
              <w:t>2</w:t>
            </w:r>
            <w:r w:rsidRPr="001D520C">
              <w:rPr>
                <w:rFonts w:hint="eastAsia"/>
              </w:rPr>
              <w:t>银行卡实名认证</w:t>
            </w:r>
          </w:p>
        </w:tc>
      </w:tr>
    </w:tbl>
    <w:p w:rsidR="00CD1290" w:rsidRDefault="00CD1290" w:rsidP="00D054F6"/>
    <w:p w:rsidR="00CD1290" w:rsidRDefault="00CD1290" w:rsidP="00827CA3">
      <w:pPr>
        <w:pStyle w:val="Heading2"/>
        <w:numPr>
          <w:ilvl w:val="1"/>
          <w:numId w:val="21"/>
        </w:numPr>
        <w:ind w:left="578" w:hanging="578"/>
      </w:pPr>
      <w:bookmarkStart w:id="46" w:name="_Toc399495309"/>
      <w:r>
        <w:rPr>
          <w:rFonts w:hint="eastAsia"/>
        </w:rPr>
        <w:t>业主实名认证</w:t>
      </w:r>
      <w:r>
        <w:t>(/v1/user/</w:t>
      </w:r>
      <w:r w:rsidRPr="00827CA3">
        <w:t>authorize</w:t>
      </w:r>
      <w:r>
        <w:t>)</w:t>
      </w:r>
      <w:bookmarkEnd w:id="46"/>
    </w:p>
    <w:p w:rsidR="00CD1290" w:rsidRDefault="00CD1290" w:rsidP="00827CA3">
      <w:pPr>
        <w:pStyle w:val="Heading3"/>
        <w:numPr>
          <w:ilvl w:val="2"/>
          <w:numId w:val="21"/>
        </w:numPr>
        <w:ind w:left="720"/>
      </w:pPr>
      <w:bookmarkStart w:id="47" w:name="_Toc399495310"/>
      <w:r>
        <w:rPr>
          <w:rFonts w:hint="eastAsia"/>
        </w:rPr>
        <w:t>请求说明</w:t>
      </w:r>
      <w:bookmarkEnd w:id="47"/>
    </w:p>
    <w:p w:rsidR="00CD1290" w:rsidRPr="006C7462" w:rsidRDefault="00CD1290" w:rsidP="00827CA3">
      <w:pPr>
        <w:rPr>
          <w:sz w:val="18"/>
          <w:szCs w:val="18"/>
        </w:rPr>
      </w:pPr>
      <w:r w:rsidRPr="006C7462">
        <w:rPr>
          <w:sz w:val="18"/>
          <w:szCs w:val="18"/>
        </w:rPr>
        <w:t xml:space="preserve">curl </w:t>
      </w:r>
      <w:r>
        <w:rPr>
          <w:sz w:val="18"/>
          <w:szCs w:val="18"/>
        </w:rPr>
        <w:t>–</w:t>
      </w:r>
      <w:r w:rsidRPr="006C7462">
        <w:rPr>
          <w:sz w:val="18"/>
          <w:szCs w:val="18"/>
        </w:rPr>
        <w:t xml:space="preserve">d </w:t>
      </w:r>
      <w:r>
        <w:rPr>
          <w:sz w:val="18"/>
          <w:szCs w:val="18"/>
        </w:rPr>
        <w:t>‘</w:t>
      </w:r>
      <w:r w:rsidRPr="006C7462">
        <w:rPr>
          <w:sz w:val="18"/>
          <w:szCs w:val="18"/>
        </w:rPr>
        <w:t>realname=XXX&amp;certify_no=XXXXXXXX</w:t>
      </w:r>
      <w:r>
        <w:rPr>
          <w:sz w:val="18"/>
          <w:szCs w:val="18"/>
        </w:rPr>
        <w:t>’</w:t>
      </w:r>
      <w:r w:rsidRPr="006C7462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 w:rsidRPr="006C7462">
        <w:rPr>
          <w:sz w:val="18"/>
          <w:szCs w:val="18"/>
        </w:rPr>
        <w:t>http://test.community.com/v1/user/</w:t>
      </w:r>
      <w:r>
        <w:rPr>
          <w:sz w:val="18"/>
          <w:szCs w:val="18"/>
        </w:rPr>
        <w:t>authorize’</w:t>
      </w:r>
    </w:p>
    <w:p w:rsidR="00CD1290" w:rsidRDefault="00CD1290" w:rsidP="00827CA3">
      <w:pPr>
        <w:pStyle w:val="Heading3"/>
        <w:numPr>
          <w:ilvl w:val="2"/>
          <w:numId w:val="21"/>
        </w:numPr>
        <w:ind w:left="720"/>
      </w:pPr>
      <w:bookmarkStart w:id="48" w:name="_Toc399495311"/>
      <w:r>
        <w:rPr>
          <w:rFonts w:hint="eastAsia"/>
        </w:rPr>
        <w:t>参数说明</w:t>
      </w:r>
      <w:bookmarkEnd w:id="4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3E0A41">
        <w:tc>
          <w:tcPr>
            <w:tcW w:w="1248" w:type="dxa"/>
            <w:shd w:val="clear" w:color="auto" w:fill="FFFF00"/>
          </w:tcPr>
          <w:p w:rsidR="00CD1290" w:rsidRDefault="00CD1290" w:rsidP="003E0A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3E0A4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3E0A41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3E0A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3E0A41">
        <w:tc>
          <w:tcPr>
            <w:tcW w:w="1248" w:type="dxa"/>
          </w:tcPr>
          <w:p w:rsidR="00CD1290" w:rsidRDefault="00CD1290" w:rsidP="003E0A41">
            <w:pPr>
              <w:jc w:val="center"/>
            </w:pPr>
            <w:r>
              <w:t>realname</w:t>
            </w:r>
          </w:p>
        </w:tc>
        <w:tc>
          <w:tcPr>
            <w:tcW w:w="850" w:type="dxa"/>
          </w:tcPr>
          <w:p w:rsidR="00CD1290" w:rsidRDefault="00CD1290" w:rsidP="003E0A41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3E0A41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3E0A41"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</w:tr>
      <w:tr w:rsidR="00CD1290" w:rsidTr="003E0A41">
        <w:tc>
          <w:tcPr>
            <w:tcW w:w="1248" w:type="dxa"/>
          </w:tcPr>
          <w:p w:rsidR="00CD1290" w:rsidRDefault="00CD1290" w:rsidP="003E0A41">
            <w:pPr>
              <w:jc w:val="center"/>
            </w:pPr>
            <w:r>
              <w:t>certify_no</w:t>
            </w:r>
          </w:p>
        </w:tc>
        <w:tc>
          <w:tcPr>
            <w:tcW w:w="850" w:type="dxa"/>
          </w:tcPr>
          <w:p w:rsidR="00CD1290" w:rsidRDefault="00CD1290" w:rsidP="003E0A41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3E0A41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3E0A41">
            <w:pPr>
              <w:jc w:val="left"/>
            </w:pPr>
            <w:r>
              <w:rPr>
                <w:rFonts w:hint="eastAsia"/>
              </w:rPr>
              <w:t>身份证号</w:t>
            </w:r>
          </w:p>
        </w:tc>
      </w:tr>
    </w:tbl>
    <w:p w:rsidR="00CD1290" w:rsidRDefault="00CD1290" w:rsidP="00827CA3"/>
    <w:p w:rsidR="00CD1290" w:rsidRDefault="00CD1290" w:rsidP="00827CA3">
      <w:pPr>
        <w:pStyle w:val="Heading3"/>
        <w:numPr>
          <w:ilvl w:val="2"/>
          <w:numId w:val="21"/>
        </w:numPr>
        <w:ind w:left="720"/>
      </w:pPr>
      <w:bookmarkStart w:id="49" w:name="_Toc399495312"/>
      <w:r>
        <w:rPr>
          <w:rFonts w:hint="eastAsia"/>
        </w:rPr>
        <w:t>返回结果</w:t>
      </w:r>
      <w:bookmarkEnd w:id="49"/>
    </w:p>
    <w:p w:rsidR="00CD1290" w:rsidRDefault="00CD1290" w:rsidP="00827CA3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3E0A41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84446" w:rsidRDefault="00CD1290" w:rsidP="003E0A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084446" w:rsidRDefault="00CD1290" w:rsidP="003E0A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CD1290" w:rsidRPr="00084446" w:rsidRDefault="00CD1290" w:rsidP="003E0A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084446" w:rsidRDefault="00CD1290" w:rsidP="003E0A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Default="00CD1290" w:rsidP="003E0A41">
            <w:pPr>
              <w:jc w:val="left"/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 w:rsidP="00827CA3"/>
    <w:p w:rsidR="00CD1290" w:rsidRPr="00D13D75" w:rsidRDefault="00CD1290" w:rsidP="00827CA3">
      <w:pPr>
        <w:ind w:left="420" w:firstLine="420"/>
      </w:pPr>
      <w:r>
        <w:t>-</w:t>
      </w:r>
      <w:r w:rsidRPr="00D13D75">
        <w:t>1019</w:t>
      </w:r>
      <w:r>
        <w:tab/>
      </w:r>
      <w:r w:rsidRPr="00D13D75">
        <w:rPr>
          <w:rFonts w:hint="eastAsia"/>
        </w:rPr>
        <w:t>姓名不符合规则</w:t>
      </w:r>
    </w:p>
    <w:p w:rsidR="00CD1290" w:rsidRDefault="00CD1290" w:rsidP="00827CA3">
      <w:pPr>
        <w:ind w:left="420" w:firstLine="420"/>
      </w:pPr>
      <w:r>
        <w:t>-</w:t>
      </w:r>
      <w:r w:rsidRPr="00D13D75">
        <w:t>1020</w:t>
      </w:r>
      <w:r>
        <w:tab/>
      </w:r>
      <w:r w:rsidRPr="00D13D75">
        <w:rPr>
          <w:rFonts w:hint="eastAsia"/>
        </w:rPr>
        <w:t>身份证号不符合规则</w:t>
      </w:r>
    </w:p>
    <w:p w:rsidR="00CD1290" w:rsidRPr="00827CA3" w:rsidRDefault="00CD1290" w:rsidP="00827CA3">
      <w:pPr>
        <w:ind w:left="420" w:firstLine="420"/>
      </w:pPr>
      <w:r>
        <w:t>-1030</w:t>
      </w:r>
      <w:r>
        <w:tab/>
      </w:r>
      <w:r w:rsidRPr="00827CA3">
        <w:rPr>
          <w:rFonts w:hint="eastAsia"/>
        </w:rPr>
        <w:t>对不起，您已经填写过实名信息</w:t>
      </w:r>
    </w:p>
    <w:p w:rsidR="00CD1290" w:rsidRDefault="00CD1290">
      <w:pPr>
        <w:pStyle w:val="Heading2"/>
        <w:numPr>
          <w:ilvl w:val="1"/>
          <w:numId w:val="21"/>
        </w:numPr>
        <w:ind w:left="578" w:hanging="578"/>
      </w:pPr>
      <w:bookmarkStart w:id="50" w:name="_Toc399495313"/>
      <w:r>
        <w:rPr>
          <w:rFonts w:hint="eastAsia"/>
        </w:rPr>
        <w:t>更新用户信息</w:t>
      </w:r>
      <w:r>
        <w:t>(/v1/user/update)</w:t>
      </w:r>
      <w:bookmarkEnd w:id="50"/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51" w:name="_Toc399495314"/>
      <w:r>
        <w:rPr>
          <w:rFonts w:hint="eastAsia"/>
        </w:rPr>
        <w:t>请求说明</w:t>
      </w:r>
      <w:bookmarkEnd w:id="51"/>
    </w:p>
    <w:p w:rsidR="00CD1290" w:rsidRPr="006C7462" w:rsidRDefault="00CD1290">
      <w:pPr>
        <w:rPr>
          <w:sz w:val="18"/>
          <w:szCs w:val="18"/>
        </w:rPr>
      </w:pPr>
      <w:r w:rsidRPr="006C7462">
        <w:rPr>
          <w:sz w:val="18"/>
          <w:szCs w:val="18"/>
        </w:rPr>
        <w:t xml:space="preserve">curl </w:t>
      </w:r>
      <w:r>
        <w:rPr>
          <w:sz w:val="18"/>
          <w:szCs w:val="18"/>
        </w:rPr>
        <w:t>–</w:t>
      </w:r>
      <w:r w:rsidRPr="006C7462">
        <w:rPr>
          <w:sz w:val="18"/>
          <w:szCs w:val="18"/>
        </w:rPr>
        <w:t xml:space="preserve">d </w:t>
      </w:r>
      <w:r>
        <w:rPr>
          <w:sz w:val="18"/>
          <w:szCs w:val="18"/>
        </w:rPr>
        <w:t>‘nickname</w:t>
      </w:r>
      <w:r w:rsidRPr="006C7462">
        <w:rPr>
          <w:sz w:val="18"/>
          <w:szCs w:val="18"/>
        </w:rPr>
        <w:t>=XXX</w:t>
      </w:r>
      <w:r>
        <w:rPr>
          <w:sz w:val="18"/>
          <w:szCs w:val="18"/>
        </w:rPr>
        <w:t>’</w:t>
      </w:r>
      <w:r w:rsidRPr="006C7462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 w:rsidRPr="006C7462">
        <w:rPr>
          <w:sz w:val="18"/>
          <w:szCs w:val="18"/>
        </w:rPr>
        <w:t>http://test.community.com/v1/user/update</w:t>
      </w:r>
      <w:r>
        <w:rPr>
          <w:sz w:val="18"/>
          <w:szCs w:val="18"/>
        </w:rPr>
        <w:t>’</w:t>
      </w:r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52" w:name="_Toc399495315"/>
      <w:r>
        <w:rPr>
          <w:rFonts w:hint="eastAsia"/>
        </w:rPr>
        <w:t>参数说明</w:t>
      </w:r>
      <w:bookmarkEnd w:id="52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>
        <w:tc>
          <w:tcPr>
            <w:tcW w:w="1248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nickname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昵称</w:t>
            </w:r>
            <w:r>
              <w:t>s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password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新密码，此时需额外传递</w:t>
            </w:r>
            <w:r>
              <w:t>oldpwd :</w:t>
            </w:r>
            <w:r>
              <w:rPr>
                <w:rFonts w:hint="eastAsia"/>
              </w:rPr>
              <w:t>旧密码（均以</w:t>
            </w:r>
            <w:r>
              <w:t>md5</w:t>
            </w:r>
            <w:r>
              <w:rPr>
                <w:rFonts w:hint="eastAsia"/>
              </w:rPr>
              <w:t>加密传输）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transpwd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新交易密码，此时需额外传递</w:t>
            </w:r>
            <w:r>
              <w:t>old_transpwd(</w:t>
            </w:r>
            <w:r>
              <w:rPr>
                <w:rFonts w:hint="eastAsia"/>
              </w:rPr>
              <w:t>均以</w:t>
            </w:r>
            <w:r>
              <w:t>md5</w:t>
            </w:r>
            <w:r>
              <w:rPr>
                <w:rFonts w:hint="eastAsia"/>
              </w:rPr>
              <w:t>加密传输</w:t>
            </w:r>
            <w:r>
              <w:t>)</w:t>
            </w:r>
          </w:p>
        </w:tc>
      </w:tr>
    </w:tbl>
    <w:p w:rsidR="00CD1290" w:rsidRDefault="00CD1290"/>
    <w:p w:rsidR="00CD1290" w:rsidRDefault="00CD1290">
      <w:pPr>
        <w:ind w:firstLine="420"/>
      </w:pPr>
      <w:r>
        <w:rPr>
          <w:rFonts w:hint="eastAsia"/>
        </w:rPr>
        <w:t>以上参数至少需要传一个</w:t>
      </w:r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53" w:name="_Toc399495316"/>
      <w:r>
        <w:rPr>
          <w:rFonts w:hint="eastAsia"/>
        </w:rPr>
        <w:t>返回结果</w:t>
      </w:r>
      <w:bookmarkEnd w:id="53"/>
    </w:p>
    <w:p w:rsidR="00CD1290" w:rsidRDefault="00CD129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84446" w:rsidRDefault="00CD1290" w:rsidP="00D13D7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084446" w:rsidRDefault="00CD1290" w:rsidP="008B6E62">
            <w:pPr>
              <w:ind w:firstLine="36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“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>data</w:t>
            </w:r>
            <w:r>
              <w:rPr>
                <w:rFonts w:ascii="宋体" w:cs="宋体"/>
                <w:kern w:val="0"/>
                <w:sz w:val="18"/>
                <w:szCs w:val="18"/>
              </w:rPr>
              <w:t>”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cs="宋体"/>
                <w:kern w:val="0"/>
                <w:sz w:val="18"/>
                <w:szCs w:val="18"/>
              </w:rPr>
              <w:t>“”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>,</w:t>
            </w:r>
          </w:p>
          <w:p w:rsidR="00CD1290" w:rsidRPr="00084446" w:rsidRDefault="00CD1290" w:rsidP="008B6E62">
            <w:pPr>
              <w:ind w:firstLine="36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“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>success</w:t>
            </w:r>
            <w:r>
              <w:rPr>
                <w:rFonts w:ascii="宋体" w:cs="宋体"/>
                <w:kern w:val="0"/>
                <w:sz w:val="18"/>
                <w:szCs w:val="18"/>
              </w:rPr>
              <w:t>”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>: true,</w:t>
            </w:r>
          </w:p>
          <w:p w:rsidR="00CD1290" w:rsidRPr="00084446" w:rsidRDefault="00CD1290" w:rsidP="008B6E62">
            <w:pPr>
              <w:ind w:firstLine="36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“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>errorCode</w:t>
            </w:r>
            <w:r>
              <w:rPr>
                <w:rFonts w:ascii="宋体" w:cs="宋体"/>
                <w:kern w:val="0"/>
                <w:sz w:val="18"/>
                <w:szCs w:val="18"/>
              </w:rPr>
              <w:t>”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>: 0</w:t>
            </w:r>
          </w:p>
          <w:p w:rsidR="00CD1290" w:rsidRDefault="00CD1290" w:rsidP="00D13D75">
            <w:pPr>
              <w:jc w:val="left"/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/>
    <w:p w:rsidR="00CD1290" w:rsidRPr="00AF64CE" w:rsidRDefault="00CD1290">
      <w:pPr>
        <w:ind w:left="420" w:firstLine="420"/>
      </w:pPr>
      <w:r>
        <w:t>-1025</w:t>
      </w:r>
      <w:r>
        <w:tab/>
      </w:r>
      <w:r w:rsidRPr="00AF64CE">
        <w:rPr>
          <w:rFonts w:hint="eastAsia"/>
        </w:rPr>
        <w:t>昵称不符合规则</w:t>
      </w:r>
    </w:p>
    <w:p w:rsidR="00CD1290" w:rsidRPr="005520EE" w:rsidRDefault="00CD1290">
      <w:pPr>
        <w:ind w:left="420" w:firstLine="420"/>
      </w:pPr>
      <w:r>
        <w:t>-1027</w:t>
      </w:r>
      <w:r>
        <w:tab/>
      </w:r>
      <w:r w:rsidRPr="005520EE">
        <w:rPr>
          <w:rFonts w:hint="eastAsia"/>
        </w:rPr>
        <w:t>旧密码错误</w:t>
      </w:r>
    </w:p>
    <w:p w:rsidR="00CD1290" w:rsidRDefault="00CD1290" w:rsidP="000C428E">
      <w:pPr>
        <w:pStyle w:val="Heading2"/>
        <w:numPr>
          <w:ilvl w:val="1"/>
          <w:numId w:val="21"/>
        </w:numPr>
        <w:ind w:left="578" w:hanging="578"/>
      </w:pPr>
      <w:bookmarkStart w:id="54" w:name="_Toc399495317"/>
      <w:r>
        <w:rPr>
          <w:rFonts w:hint="eastAsia"/>
        </w:rPr>
        <w:t>找回密码重置</w:t>
      </w:r>
      <w:r>
        <w:t>(/v1/user/resetPwd)</w:t>
      </w:r>
      <w:bookmarkEnd w:id="54"/>
    </w:p>
    <w:p w:rsidR="00CD1290" w:rsidRDefault="00CD1290" w:rsidP="000C428E">
      <w:pPr>
        <w:pStyle w:val="Heading3"/>
        <w:numPr>
          <w:ilvl w:val="2"/>
          <w:numId w:val="21"/>
        </w:numPr>
        <w:ind w:left="720"/>
      </w:pPr>
      <w:bookmarkStart w:id="55" w:name="_Toc399495318"/>
      <w:r>
        <w:rPr>
          <w:rFonts w:hint="eastAsia"/>
        </w:rPr>
        <w:t>请求说明</w:t>
      </w:r>
      <w:bookmarkEnd w:id="55"/>
    </w:p>
    <w:p w:rsidR="00CD1290" w:rsidRPr="0020786B" w:rsidRDefault="00CD1290" w:rsidP="000C428E">
      <w:pPr>
        <w:rPr>
          <w:sz w:val="18"/>
          <w:szCs w:val="18"/>
        </w:rPr>
      </w:pPr>
      <w:r w:rsidRPr="0020786B">
        <w:rPr>
          <w:sz w:val="18"/>
          <w:szCs w:val="18"/>
        </w:rPr>
        <w:t>curl -d 'new_pwd=123456&amp;username=test&amp;tel=13826539930&amp;code=1234&amp;type=trans' 'http://test.communit</w:t>
      </w:r>
      <w:r>
        <w:rPr>
          <w:sz w:val="18"/>
          <w:szCs w:val="18"/>
        </w:rPr>
        <w:t>y.com/v1/user/resetPwd</w:t>
      </w:r>
      <w:r w:rsidRPr="0020786B">
        <w:rPr>
          <w:sz w:val="18"/>
          <w:szCs w:val="18"/>
        </w:rPr>
        <w:t>'</w:t>
      </w:r>
    </w:p>
    <w:p w:rsidR="00CD1290" w:rsidRDefault="00CD1290" w:rsidP="000C428E">
      <w:pPr>
        <w:pStyle w:val="Heading3"/>
        <w:numPr>
          <w:ilvl w:val="2"/>
          <w:numId w:val="21"/>
        </w:numPr>
        <w:ind w:left="720"/>
      </w:pPr>
      <w:bookmarkStart w:id="56" w:name="_Toc399495319"/>
      <w:r>
        <w:rPr>
          <w:rFonts w:hint="eastAsia"/>
        </w:rPr>
        <w:t>参数说明</w:t>
      </w:r>
      <w:bookmarkEnd w:id="5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295EE7">
        <w:tc>
          <w:tcPr>
            <w:tcW w:w="1248" w:type="dxa"/>
            <w:shd w:val="clear" w:color="auto" w:fill="FFFF00"/>
          </w:tcPr>
          <w:p w:rsidR="00CD1290" w:rsidRDefault="00CD1290" w:rsidP="00295EE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295EE7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295EE7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295EE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295EE7">
        <w:tc>
          <w:tcPr>
            <w:tcW w:w="1248" w:type="dxa"/>
          </w:tcPr>
          <w:p w:rsidR="00CD1290" w:rsidRDefault="00CD1290" w:rsidP="00295EE7">
            <w:pPr>
              <w:jc w:val="center"/>
            </w:pPr>
            <w:r>
              <w:t>code</w:t>
            </w:r>
          </w:p>
        </w:tc>
        <w:tc>
          <w:tcPr>
            <w:tcW w:w="850" w:type="dxa"/>
          </w:tcPr>
          <w:p w:rsidR="00CD1290" w:rsidRDefault="00CD1290" w:rsidP="00295EE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手机验证码</w:t>
            </w:r>
          </w:p>
        </w:tc>
      </w:tr>
      <w:tr w:rsidR="00CD1290" w:rsidTr="00295EE7">
        <w:tc>
          <w:tcPr>
            <w:tcW w:w="1248" w:type="dxa"/>
          </w:tcPr>
          <w:p w:rsidR="00CD1290" w:rsidRDefault="00CD1290" w:rsidP="00295EE7">
            <w:pPr>
              <w:jc w:val="center"/>
            </w:pPr>
            <w:r>
              <w:t>new_pwd</w:t>
            </w:r>
          </w:p>
        </w:tc>
        <w:tc>
          <w:tcPr>
            <w:tcW w:w="850" w:type="dxa"/>
          </w:tcPr>
          <w:p w:rsidR="00CD1290" w:rsidRDefault="00CD1290" w:rsidP="00295EE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密码，</w:t>
            </w:r>
            <w:r>
              <w:t>md5</w:t>
            </w:r>
            <w:r>
              <w:rPr>
                <w:rFonts w:hint="eastAsia"/>
              </w:rPr>
              <w:t>加密传输</w:t>
            </w:r>
          </w:p>
        </w:tc>
      </w:tr>
      <w:tr w:rsidR="00CD1290" w:rsidTr="00295EE7">
        <w:tc>
          <w:tcPr>
            <w:tcW w:w="1248" w:type="dxa"/>
          </w:tcPr>
          <w:p w:rsidR="00CD1290" w:rsidRDefault="00CD1290" w:rsidP="00295EE7">
            <w:pPr>
              <w:jc w:val="center"/>
            </w:pPr>
            <w:r>
              <w:t>tel</w:t>
            </w:r>
          </w:p>
        </w:tc>
        <w:tc>
          <w:tcPr>
            <w:tcW w:w="850" w:type="dxa"/>
          </w:tcPr>
          <w:p w:rsidR="00CD1290" w:rsidRDefault="00CD1290" w:rsidP="00295EE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对应的手机号</w:t>
            </w:r>
          </w:p>
        </w:tc>
      </w:tr>
      <w:tr w:rsidR="00CD1290" w:rsidTr="00295EE7">
        <w:tc>
          <w:tcPr>
            <w:tcW w:w="1248" w:type="dxa"/>
          </w:tcPr>
          <w:p w:rsidR="00CD1290" w:rsidRDefault="00CD1290" w:rsidP="00295EE7">
            <w:pPr>
              <w:jc w:val="center"/>
            </w:pPr>
            <w:r>
              <w:t>username</w:t>
            </w:r>
          </w:p>
        </w:tc>
        <w:tc>
          <w:tcPr>
            <w:tcW w:w="850" w:type="dxa"/>
          </w:tcPr>
          <w:p w:rsidR="00CD1290" w:rsidRDefault="00CD1290" w:rsidP="00295EE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CD1290" w:rsidTr="00295EE7">
        <w:tc>
          <w:tcPr>
            <w:tcW w:w="1248" w:type="dxa"/>
          </w:tcPr>
          <w:p w:rsidR="00CD1290" w:rsidRDefault="00CD1290" w:rsidP="00295EE7">
            <w:pPr>
              <w:jc w:val="center"/>
            </w:pPr>
            <w:r>
              <w:t>type</w:t>
            </w:r>
          </w:p>
        </w:tc>
        <w:tc>
          <w:tcPr>
            <w:tcW w:w="850" w:type="dxa"/>
          </w:tcPr>
          <w:p w:rsidR="00CD1290" w:rsidRDefault="00CD1290" w:rsidP="00295EE7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密码种类</w:t>
            </w:r>
            <w:r>
              <w:t xml:space="preserve"> login </w:t>
            </w:r>
            <w:r>
              <w:rPr>
                <w:rFonts w:hint="eastAsia"/>
              </w:rPr>
              <w:t>登陆密码</w:t>
            </w:r>
            <w:r>
              <w:t xml:space="preserve">   trans</w:t>
            </w:r>
            <w:r>
              <w:rPr>
                <w:rFonts w:hint="eastAsia"/>
              </w:rPr>
              <w:t>交易密码</w:t>
            </w:r>
          </w:p>
        </w:tc>
      </w:tr>
    </w:tbl>
    <w:p w:rsidR="00CD1290" w:rsidRDefault="00CD1290" w:rsidP="000C428E"/>
    <w:p w:rsidR="00CD1290" w:rsidRDefault="00CD1290" w:rsidP="000C428E">
      <w:pPr>
        <w:pStyle w:val="Heading3"/>
        <w:numPr>
          <w:ilvl w:val="2"/>
          <w:numId w:val="21"/>
        </w:numPr>
        <w:ind w:left="720"/>
      </w:pPr>
      <w:bookmarkStart w:id="57" w:name="_Toc399495320"/>
      <w:r>
        <w:rPr>
          <w:rFonts w:hint="eastAsia"/>
        </w:rPr>
        <w:t>返回结果</w:t>
      </w:r>
      <w:bookmarkEnd w:id="57"/>
    </w:p>
    <w:p w:rsidR="00CD1290" w:rsidRDefault="00CD1290" w:rsidP="000C428E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295EE7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84446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084446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CD1290" w:rsidRPr="00084446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084446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Default="00CD1290" w:rsidP="00295EE7">
            <w:pPr>
              <w:jc w:val="left"/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 w:rsidP="000C428E"/>
    <w:p w:rsidR="00CD1290" w:rsidRPr="00D13D75" w:rsidRDefault="00CD1290" w:rsidP="000C428E">
      <w:pPr>
        <w:ind w:left="420" w:firstLine="420"/>
      </w:pPr>
      <w:r>
        <w:t>-</w:t>
      </w:r>
      <w:r w:rsidRPr="00D13D75">
        <w:t>1019</w:t>
      </w:r>
      <w:r>
        <w:tab/>
      </w:r>
      <w:r w:rsidRPr="00D13D75">
        <w:rPr>
          <w:rFonts w:hint="eastAsia"/>
        </w:rPr>
        <w:t>姓名不符合规则</w:t>
      </w:r>
    </w:p>
    <w:p w:rsidR="00CD1290" w:rsidRPr="00D13D75" w:rsidRDefault="00CD1290" w:rsidP="000C428E">
      <w:pPr>
        <w:ind w:left="420" w:firstLine="420"/>
      </w:pPr>
      <w:r>
        <w:t>-</w:t>
      </w:r>
      <w:r w:rsidRPr="00D13D75">
        <w:t>1020</w:t>
      </w:r>
      <w:r>
        <w:tab/>
      </w:r>
      <w:r w:rsidRPr="00D13D75">
        <w:rPr>
          <w:rFonts w:hint="eastAsia"/>
        </w:rPr>
        <w:t>身份证号不符合规则</w:t>
      </w:r>
    </w:p>
    <w:p w:rsidR="00CD1290" w:rsidRDefault="00CD1290" w:rsidP="00C63BF3">
      <w:pPr>
        <w:pStyle w:val="Heading2"/>
        <w:numPr>
          <w:ilvl w:val="1"/>
          <w:numId w:val="21"/>
        </w:numPr>
        <w:ind w:left="578" w:hanging="578"/>
      </w:pPr>
      <w:bookmarkStart w:id="58" w:name="_Toc399495321"/>
      <w:r>
        <w:rPr>
          <w:rFonts w:hint="eastAsia"/>
        </w:rPr>
        <w:t>退出登陆</w:t>
      </w:r>
      <w:r>
        <w:t>(/v1/user/logout)</w:t>
      </w:r>
      <w:bookmarkEnd w:id="58"/>
    </w:p>
    <w:p w:rsidR="00CD1290" w:rsidRDefault="00CD1290" w:rsidP="00C63BF3">
      <w:pPr>
        <w:pStyle w:val="Heading3"/>
        <w:numPr>
          <w:ilvl w:val="2"/>
          <w:numId w:val="21"/>
        </w:numPr>
        <w:ind w:left="720"/>
      </w:pPr>
      <w:bookmarkStart w:id="59" w:name="_Toc399495322"/>
      <w:r>
        <w:rPr>
          <w:rFonts w:hint="eastAsia"/>
        </w:rPr>
        <w:t>请求说明</w:t>
      </w:r>
      <w:bookmarkEnd w:id="59"/>
    </w:p>
    <w:p w:rsidR="00CD1290" w:rsidRPr="00034FF2" w:rsidRDefault="00CD1290" w:rsidP="00C63BF3">
      <w:pPr>
        <w:rPr>
          <w:sz w:val="18"/>
          <w:szCs w:val="18"/>
        </w:rPr>
      </w:pPr>
      <w:r w:rsidRPr="00034FF2">
        <w:rPr>
          <w:sz w:val="18"/>
          <w:szCs w:val="18"/>
        </w:rPr>
        <w:t xml:space="preserve">curl </w:t>
      </w:r>
      <w:r>
        <w:rPr>
          <w:sz w:val="18"/>
          <w:szCs w:val="18"/>
        </w:rPr>
        <w:t xml:space="preserve">–d </w:t>
      </w:r>
      <w:r w:rsidRPr="00034FF2">
        <w:rPr>
          <w:sz w:val="18"/>
          <w:szCs w:val="18"/>
        </w:rPr>
        <w:t>''</w:t>
      </w:r>
      <w:r>
        <w:rPr>
          <w:sz w:val="18"/>
          <w:szCs w:val="18"/>
        </w:rPr>
        <w:t xml:space="preserve"> </w:t>
      </w:r>
      <w:r w:rsidRPr="00034FF2">
        <w:rPr>
          <w:sz w:val="18"/>
          <w:szCs w:val="18"/>
        </w:rPr>
        <w:t>'http://test.c</w:t>
      </w:r>
      <w:r>
        <w:rPr>
          <w:sz w:val="18"/>
          <w:szCs w:val="18"/>
        </w:rPr>
        <w:t>ommunity.com/v1/user/logout</w:t>
      </w:r>
      <w:r w:rsidRPr="00034FF2">
        <w:rPr>
          <w:sz w:val="18"/>
          <w:szCs w:val="18"/>
        </w:rPr>
        <w:t xml:space="preserve"> '</w:t>
      </w:r>
    </w:p>
    <w:p w:rsidR="00CD1290" w:rsidRDefault="00CD1290" w:rsidP="00C63BF3">
      <w:pPr>
        <w:pStyle w:val="Heading3"/>
        <w:numPr>
          <w:ilvl w:val="2"/>
          <w:numId w:val="21"/>
        </w:numPr>
        <w:ind w:left="720"/>
      </w:pPr>
      <w:bookmarkStart w:id="60" w:name="_Toc399495323"/>
      <w:r>
        <w:rPr>
          <w:rFonts w:hint="eastAsia"/>
        </w:rPr>
        <w:t>返回结果</w:t>
      </w:r>
      <w:bookmarkEnd w:id="60"/>
    </w:p>
    <w:p w:rsidR="00CD1290" w:rsidRDefault="00CD1290" w:rsidP="00C63BF3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3E0A41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84446" w:rsidRDefault="00CD1290" w:rsidP="001D669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084446" w:rsidRDefault="00CD1290" w:rsidP="001D669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CD1290" w:rsidRPr="00084446" w:rsidRDefault="00CD1290" w:rsidP="001D669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084446" w:rsidRDefault="00CD1290" w:rsidP="001D669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640DC5" w:rsidRDefault="00CD1290" w:rsidP="001D669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 w:rsidP="00C63BF3"/>
    <w:p w:rsidR="00CD1290" w:rsidRDefault="00CD1290" w:rsidP="00034FF2">
      <w:pPr>
        <w:pStyle w:val="Heading2"/>
        <w:numPr>
          <w:ilvl w:val="1"/>
          <w:numId w:val="21"/>
        </w:numPr>
        <w:ind w:left="578" w:hanging="578"/>
      </w:pPr>
      <w:bookmarkStart w:id="61" w:name="_Toc399495324"/>
      <w:r>
        <w:rPr>
          <w:rFonts w:hint="eastAsia"/>
        </w:rPr>
        <w:t>获取小区列表</w:t>
      </w:r>
      <w:r>
        <w:t>(/v1/user/getAllComs)</w:t>
      </w:r>
      <w:bookmarkEnd w:id="61"/>
    </w:p>
    <w:p w:rsidR="00CD1290" w:rsidRDefault="00CD1290" w:rsidP="00034FF2">
      <w:pPr>
        <w:pStyle w:val="Heading3"/>
        <w:numPr>
          <w:ilvl w:val="2"/>
          <w:numId w:val="21"/>
        </w:numPr>
        <w:ind w:left="720"/>
      </w:pPr>
      <w:bookmarkStart w:id="62" w:name="_Toc399495325"/>
      <w:r>
        <w:rPr>
          <w:rFonts w:hint="eastAsia"/>
        </w:rPr>
        <w:t>请求说明</w:t>
      </w:r>
      <w:bookmarkEnd w:id="62"/>
    </w:p>
    <w:p w:rsidR="00CD1290" w:rsidRPr="00034FF2" w:rsidRDefault="00CD1290" w:rsidP="00034FF2">
      <w:pPr>
        <w:rPr>
          <w:sz w:val="18"/>
          <w:szCs w:val="18"/>
        </w:rPr>
      </w:pPr>
      <w:r w:rsidRPr="00034FF2">
        <w:rPr>
          <w:sz w:val="18"/>
          <w:szCs w:val="18"/>
        </w:rPr>
        <w:t>curl 'http://test.c</w:t>
      </w:r>
      <w:r>
        <w:rPr>
          <w:sz w:val="18"/>
          <w:szCs w:val="18"/>
        </w:rPr>
        <w:t>ommunity.com/v1/user/getAllComs</w:t>
      </w:r>
      <w:r w:rsidRPr="00034FF2">
        <w:rPr>
          <w:sz w:val="18"/>
          <w:szCs w:val="18"/>
        </w:rPr>
        <w:t xml:space="preserve"> '</w:t>
      </w:r>
    </w:p>
    <w:p w:rsidR="00CD1290" w:rsidRDefault="00CD1290" w:rsidP="00034FF2">
      <w:pPr>
        <w:pStyle w:val="Heading3"/>
        <w:numPr>
          <w:ilvl w:val="2"/>
          <w:numId w:val="21"/>
        </w:numPr>
        <w:ind w:left="720"/>
      </w:pPr>
      <w:bookmarkStart w:id="63" w:name="_Toc399495326"/>
      <w:r>
        <w:rPr>
          <w:rFonts w:hint="eastAsia"/>
        </w:rPr>
        <w:t>参数说明</w:t>
      </w:r>
      <w:bookmarkEnd w:id="63"/>
    </w:p>
    <w:p w:rsidR="00CD1290" w:rsidRDefault="00CD1290" w:rsidP="00034FF2">
      <w:pPr>
        <w:pStyle w:val="Heading3"/>
        <w:numPr>
          <w:ilvl w:val="2"/>
          <w:numId w:val="21"/>
        </w:numPr>
        <w:ind w:left="720"/>
      </w:pPr>
      <w:bookmarkStart w:id="64" w:name="_Toc399495327"/>
      <w:r>
        <w:rPr>
          <w:rFonts w:hint="eastAsia"/>
        </w:rPr>
        <w:t>返回结果</w:t>
      </w:r>
      <w:bookmarkEnd w:id="64"/>
    </w:p>
    <w:p w:rsidR="00CD1290" w:rsidRDefault="00CD1290" w:rsidP="00034FF2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295EE7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 xml:space="preserve">    "data": {</w:t>
            </w:r>
          </w:p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 xml:space="preserve">        "list": [</w:t>
            </w:r>
          </w:p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 xml:space="preserve">            {</w:t>
            </w:r>
          </w:p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 xml:space="preserve">                "id": 1,</w:t>
            </w:r>
          </w:p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 xml:space="preserve">                "name": "yundongjiayuan",</w:t>
            </w:r>
          </w:p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 xml:space="preserve">                "avatar": "",</w:t>
            </w:r>
          </w:p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 xml:space="preserve">                "desc": "first community"</w:t>
            </w:r>
          </w:p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 xml:space="preserve">            }</w:t>
            </w:r>
          </w:p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 xml:space="preserve">        ]</w:t>
            </w:r>
          </w:p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640DC5" w:rsidRDefault="00CD1290" w:rsidP="00640DC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40DC5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 w:rsidP="00034FF2"/>
    <w:p w:rsidR="00CD1290" w:rsidRDefault="00CD1290" w:rsidP="00FC462F">
      <w:pPr>
        <w:pStyle w:val="Heading1"/>
        <w:numPr>
          <w:ilvl w:val="0"/>
          <w:numId w:val="21"/>
        </w:numPr>
        <w:ind w:left="431" w:hanging="431"/>
      </w:pPr>
      <w:bookmarkStart w:id="65" w:name="_Toc399322747"/>
      <w:bookmarkStart w:id="66" w:name="_Toc399495328"/>
      <w:r>
        <w:rPr>
          <w:rFonts w:hint="eastAsia"/>
        </w:rPr>
        <w:t>账户相关</w:t>
      </w:r>
      <w:bookmarkEnd w:id="65"/>
      <w:bookmarkEnd w:id="66"/>
    </w:p>
    <w:p w:rsidR="00CD1290" w:rsidRDefault="00CD1290" w:rsidP="00FC462F"/>
    <w:p w:rsidR="00CD1290" w:rsidRDefault="00CD1290" w:rsidP="00FC462F">
      <w:pPr>
        <w:pStyle w:val="Heading2"/>
        <w:numPr>
          <w:ilvl w:val="1"/>
          <w:numId w:val="21"/>
        </w:numPr>
        <w:ind w:left="578" w:hanging="578"/>
      </w:pPr>
      <w:bookmarkStart w:id="67" w:name="_Toc399322748"/>
      <w:bookmarkStart w:id="68" w:name="_Toc399495329"/>
      <w:r>
        <w:rPr>
          <w:rFonts w:hint="eastAsia"/>
        </w:rPr>
        <w:t>用户中心</w:t>
      </w:r>
      <w:r>
        <w:t>(/v1/</w:t>
      </w:r>
      <w:r w:rsidRPr="00B91A7E">
        <w:t>account/ucenter</w:t>
      </w:r>
      <w:r>
        <w:t>)</w:t>
      </w:r>
      <w:bookmarkEnd w:id="67"/>
      <w:bookmarkEnd w:id="68"/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69" w:name="_Toc399322749"/>
      <w:bookmarkStart w:id="70" w:name="_Toc399495330"/>
      <w:r>
        <w:rPr>
          <w:rFonts w:hint="eastAsia"/>
        </w:rPr>
        <w:t>请求说明</w:t>
      </w:r>
      <w:bookmarkEnd w:id="69"/>
      <w:bookmarkEnd w:id="70"/>
    </w:p>
    <w:p w:rsidR="00CD1290" w:rsidRDefault="00CD1290" w:rsidP="00FC462F">
      <w:pPr>
        <w:ind w:firstLineChars="150" w:firstLine="270"/>
        <w:rPr>
          <w:sz w:val="18"/>
          <w:szCs w:val="18"/>
        </w:rPr>
      </w:pPr>
      <w:r w:rsidRPr="008971F3">
        <w:rPr>
          <w:sz w:val="18"/>
          <w:szCs w:val="18"/>
        </w:rPr>
        <w:t>curl 'http://test.community.com/v1/account/ucenter</w:t>
      </w:r>
      <w:r>
        <w:rPr>
          <w:sz w:val="18"/>
          <w:szCs w:val="18"/>
        </w:rPr>
        <w:t>’</w:t>
      </w:r>
    </w:p>
    <w:p w:rsidR="00CD1290" w:rsidRDefault="00CD1290" w:rsidP="00FC462F"/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71" w:name="_Toc399322750"/>
      <w:bookmarkStart w:id="72" w:name="_Toc399495331"/>
      <w:r>
        <w:rPr>
          <w:rFonts w:hint="eastAsia"/>
        </w:rPr>
        <w:t>返回结果</w:t>
      </w:r>
      <w:bookmarkEnd w:id="71"/>
      <w:bookmarkEnd w:id="72"/>
    </w:p>
    <w:p w:rsidR="00CD1290" w:rsidRDefault="00CD1290" w:rsidP="00FC462F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>{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"data": {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"user_info": {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    "uid": 1,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    "username": "test",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    "nickname": "",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    "tel": "13826539930",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    "certify_no": "35030319451223****",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    "verify_type": 0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},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"bank_card_num": 1,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"balance": "98000.00",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"total_ing_money": "0",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"total_profit": "18.70",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"done_profit": "0",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    "ing_profit": "18.70"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},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"success": true,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 xml:space="preserve">    "errorCode": 0</w:t>
            </w:r>
          </w:p>
          <w:p w:rsidR="00CD1290" w:rsidRPr="008B66F3" w:rsidRDefault="00CD1290" w:rsidP="0003407B">
            <w:pPr>
              <w:jc w:val="left"/>
              <w:rPr>
                <w:sz w:val="18"/>
                <w:szCs w:val="18"/>
              </w:rPr>
            </w:pPr>
            <w:r w:rsidRPr="008B66F3">
              <w:rPr>
                <w:sz w:val="18"/>
                <w:szCs w:val="18"/>
              </w:rPr>
              <w:t>}</w:t>
            </w:r>
          </w:p>
        </w:tc>
      </w:tr>
    </w:tbl>
    <w:p w:rsidR="00CD1290" w:rsidRDefault="00CD1290" w:rsidP="00FC462F"/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73" w:name="_Toc399322751"/>
      <w:bookmarkStart w:id="74" w:name="_Toc399495332"/>
      <w:r>
        <w:rPr>
          <w:rFonts w:hint="eastAsia"/>
        </w:rPr>
        <w:t>字段说明</w:t>
      </w:r>
      <w:bookmarkEnd w:id="73"/>
      <w:bookmarkEnd w:id="74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user_info.uid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user_info.username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user_info.nickname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user_info.tel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user_info.verify_type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Pr="001D520C" w:rsidRDefault="00CD1290" w:rsidP="0003407B">
            <w:pPr>
              <w:jc w:val="left"/>
            </w:pPr>
            <w:r w:rsidRPr="001D520C">
              <w:rPr>
                <w:rFonts w:hint="eastAsia"/>
              </w:rPr>
              <w:t>认证级别</w:t>
            </w:r>
            <w:r>
              <w:t xml:space="preserve"> </w:t>
            </w:r>
            <w:r w:rsidRPr="001D520C">
              <w:t>1</w:t>
            </w:r>
            <w:r w:rsidRPr="001D520C">
              <w:rPr>
                <w:rFonts w:hint="eastAsia"/>
              </w:rPr>
              <w:t>普通手机注册</w:t>
            </w:r>
            <w:r w:rsidRPr="001D520C">
              <w:t>2</w:t>
            </w:r>
            <w:r w:rsidRPr="001D520C">
              <w:rPr>
                <w:rFonts w:hint="eastAsia"/>
              </w:rPr>
              <w:t>银行卡实名认证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user_info.certify_no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Pr="001D520C" w:rsidRDefault="00CD1290" w:rsidP="0003407B">
            <w:pPr>
              <w:jc w:val="left"/>
            </w:pPr>
            <w:r>
              <w:rPr>
                <w:rFonts w:hint="eastAsia"/>
              </w:rPr>
              <w:t>身份证号，后四位屏蔽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bank_card_num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银行卡数目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balance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账户余额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total_ing_money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Pr="008971F3" w:rsidRDefault="00CD1290" w:rsidP="0003407B">
            <w:pPr>
              <w:jc w:val="left"/>
            </w:pPr>
            <w:r w:rsidRPr="008971F3">
              <w:rPr>
                <w:rFonts w:hint="eastAsia"/>
              </w:rPr>
              <w:t>当前投资资产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total_profit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Pr="008971F3" w:rsidRDefault="00CD1290" w:rsidP="0003407B">
            <w:pPr>
              <w:jc w:val="left"/>
            </w:pPr>
            <w:r w:rsidRPr="008971F3">
              <w:rPr>
                <w:rFonts w:hint="eastAsia"/>
              </w:rPr>
              <w:t>总收益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done_profit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Pr="008971F3" w:rsidRDefault="00CD1290" w:rsidP="0003407B">
            <w:pPr>
              <w:jc w:val="left"/>
            </w:pPr>
            <w:r>
              <w:rPr>
                <w:rFonts w:hint="eastAsia"/>
              </w:rPr>
              <w:t>已收收益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ing_profit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待收收益</w:t>
            </w:r>
          </w:p>
        </w:tc>
      </w:tr>
    </w:tbl>
    <w:p w:rsidR="00CD1290" w:rsidRDefault="00CD1290" w:rsidP="00FC462F"/>
    <w:p w:rsidR="00CD1290" w:rsidRDefault="00CD1290" w:rsidP="00FC462F">
      <w:pPr>
        <w:pStyle w:val="Heading2"/>
        <w:numPr>
          <w:ilvl w:val="1"/>
          <w:numId w:val="21"/>
        </w:numPr>
        <w:ind w:left="578" w:hanging="578"/>
      </w:pPr>
      <w:bookmarkStart w:id="75" w:name="_Toc399322752"/>
      <w:bookmarkStart w:id="76" w:name="_Toc399495333"/>
      <w:r>
        <w:rPr>
          <w:rFonts w:hint="eastAsia"/>
        </w:rPr>
        <w:t>账户余额明细查看</w:t>
      </w:r>
      <w:r>
        <w:t>(/v1/</w:t>
      </w:r>
      <w:r w:rsidRPr="00B91A7E">
        <w:t>account/</w:t>
      </w:r>
      <w:r w:rsidRPr="008B66F3">
        <w:t>moneyLog</w:t>
      </w:r>
      <w:r>
        <w:t>)</w:t>
      </w:r>
      <w:bookmarkEnd w:id="75"/>
      <w:bookmarkEnd w:id="76"/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77" w:name="_Toc399322753"/>
      <w:bookmarkStart w:id="78" w:name="_Toc399495334"/>
      <w:r>
        <w:rPr>
          <w:rFonts w:hint="eastAsia"/>
        </w:rPr>
        <w:t>请求说明</w:t>
      </w:r>
      <w:bookmarkEnd w:id="77"/>
      <w:bookmarkEnd w:id="78"/>
    </w:p>
    <w:p w:rsidR="00CD1290" w:rsidRDefault="00CD1290" w:rsidP="00FC462F">
      <w:pPr>
        <w:ind w:firstLineChars="150" w:firstLine="270"/>
        <w:rPr>
          <w:sz w:val="18"/>
          <w:szCs w:val="18"/>
        </w:rPr>
      </w:pPr>
      <w:r w:rsidRPr="008971F3">
        <w:rPr>
          <w:sz w:val="18"/>
          <w:szCs w:val="18"/>
        </w:rPr>
        <w:t>curl 'http://test.community.com/v1/account/</w:t>
      </w:r>
      <w:r>
        <w:rPr>
          <w:sz w:val="18"/>
          <w:szCs w:val="18"/>
        </w:rPr>
        <w:t>moneyLog’</w:t>
      </w:r>
    </w:p>
    <w:p w:rsidR="00CD1290" w:rsidRDefault="00CD1290" w:rsidP="00FC462F"/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79" w:name="_Toc399322754"/>
      <w:bookmarkStart w:id="80" w:name="_Toc399495335"/>
      <w:r>
        <w:rPr>
          <w:rFonts w:hint="eastAsia"/>
        </w:rPr>
        <w:t>返回结果</w:t>
      </w:r>
      <w:bookmarkEnd w:id="79"/>
      <w:bookmarkEnd w:id="80"/>
    </w:p>
    <w:p w:rsidR="00CD1290" w:rsidRDefault="00CD1290" w:rsidP="00FC462F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>{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"data": {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"count": 3,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"list": [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{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"tran_type": "1",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"ispositive": "0",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"tran_money": "1000",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"account": "98000",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"status": "1",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"status3ry": null,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"inDate": "1411382299"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},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{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"tran_type": "3",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"ispositive": "0",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"tran_money": "1000",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"account": "1000",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"status": "0",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"status3ry": null,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"inDate": "1411120503"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},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{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"tran_type": "2",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"ispositive": "0",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"tran_money": "100000",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"account": "100000",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"status": "0",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"status3ry": null,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"inDate": "1396573200"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}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]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},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"success": true,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"errorCode": 0</w:t>
            </w:r>
          </w:p>
          <w:p w:rsidR="00CD1290" w:rsidRPr="005E7A28" w:rsidRDefault="00CD1290" w:rsidP="0003407B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>}</w:t>
            </w:r>
          </w:p>
        </w:tc>
      </w:tr>
    </w:tbl>
    <w:p w:rsidR="00CD1290" w:rsidRDefault="00CD1290" w:rsidP="00FC462F"/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81" w:name="_Toc399322755"/>
      <w:bookmarkStart w:id="82" w:name="_Toc399495336"/>
      <w:r>
        <w:rPr>
          <w:rFonts w:hint="eastAsia"/>
        </w:rPr>
        <w:t>字段说明</w:t>
      </w:r>
      <w:bookmarkEnd w:id="81"/>
      <w:bookmarkEnd w:id="82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count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总条数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list.tran_type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Pr="005E7A28" w:rsidRDefault="00CD1290" w:rsidP="0003407B">
            <w:pPr>
              <w:jc w:val="left"/>
            </w:pPr>
            <w:r>
              <w:rPr>
                <w:rFonts w:hint="eastAsia"/>
              </w:rPr>
              <w:t>交易类型</w:t>
            </w:r>
            <w:r w:rsidRPr="005E7A28">
              <w:t>1</w:t>
            </w:r>
            <w:r w:rsidRPr="005E7A28">
              <w:rPr>
                <w:rFonts w:hint="eastAsia"/>
              </w:rPr>
              <w:t>提现</w:t>
            </w:r>
            <w:r w:rsidRPr="005E7A28">
              <w:t>;2</w:t>
            </w:r>
            <w:r w:rsidRPr="005E7A28">
              <w:rPr>
                <w:rFonts w:hint="eastAsia"/>
              </w:rPr>
              <w:t>充值</w:t>
            </w:r>
            <w:r w:rsidRPr="005E7A28">
              <w:t>;3</w:t>
            </w:r>
            <w:r w:rsidRPr="005E7A28">
              <w:rPr>
                <w:rFonts w:hint="eastAsia"/>
              </w:rPr>
              <w:t>认购</w:t>
            </w:r>
            <w:r w:rsidRPr="005E7A28">
              <w:t>;4</w:t>
            </w:r>
            <w:r w:rsidRPr="005E7A28">
              <w:rPr>
                <w:rFonts w:hint="eastAsia"/>
              </w:rPr>
              <w:t>还款</w:t>
            </w:r>
            <w:r w:rsidRPr="005E7A28">
              <w:t>;5</w:t>
            </w:r>
            <w:r w:rsidRPr="005E7A28">
              <w:rPr>
                <w:rFonts w:hint="eastAsia"/>
              </w:rPr>
              <w:t>认购收益</w:t>
            </w:r>
            <w:r w:rsidRPr="005E7A28">
              <w:t>;6</w:t>
            </w:r>
            <w:r w:rsidRPr="005E7A28">
              <w:rPr>
                <w:rFonts w:hint="eastAsia"/>
              </w:rPr>
              <w:t>佣金收入</w:t>
            </w:r>
            <w:r w:rsidRPr="005E7A28">
              <w:t>;7</w:t>
            </w:r>
            <w:r w:rsidRPr="005E7A28">
              <w:rPr>
                <w:rFonts w:hint="eastAsia"/>
              </w:rPr>
              <w:t>募资</w:t>
            </w:r>
            <w:r w:rsidRPr="005E7A28">
              <w:t>;8</w:t>
            </w:r>
            <w:r w:rsidRPr="005E7A28">
              <w:rPr>
                <w:rFonts w:hint="eastAsia"/>
              </w:rPr>
              <w:t>销账</w:t>
            </w:r>
            <w:r w:rsidRPr="005E7A28">
              <w:t>;9</w:t>
            </w:r>
            <w:r w:rsidRPr="005E7A28">
              <w:rPr>
                <w:rFonts w:hint="eastAsia"/>
              </w:rPr>
              <w:t>转让手续费</w:t>
            </w:r>
          </w:p>
        </w:tc>
      </w:tr>
      <w:tr w:rsidR="00CD1290" w:rsidTr="0003407B">
        <w:tc>
          <w:tcPr>
            <w:tcW w:w="2907" w:type="dxa"/>
          </w:tcPr>
          <w:p w:rsidR="00CD1290" w:rsidRPr="005E7A28" w:rsidRDefault="00CD1290" w:rsidP="0003407B">
            <w:pPr>
              <w:jc w:val="left"/>
            </w:pPr>
            <w:r>
              <w:t>list.</w:t>
            </w:r>
            <w:r w:rsidRPr="005E7A28">
              <w:t>ispositive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t>0</w:t>
            </w:r>
            <w:r>
              <w:rPr>
                <w:rFonts w:hint="eastAsia"/>
              </w:rPr>
              <w:t>出账</w:t>
            </w:r>
            <w:r>
              <w:t>1</w:t>
            </w:r>
            <w:r>
              <w:rPr>
                <w:rFonts w:hint="eastAsia"/>
              </w:rPr>
              <w:t>入账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list.tran_money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交易金额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list.account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Pr="005E7A28" w:rsidRDefault="00CD1290" w:rsidP="0003407B">
            <w:pPr>
              <w:jc w:val="left"/>
            </w:pPr>
            <w:r w:rsidRPr="005E7A28">
              <w:rPr>
                <w:rFonts w:hint="eastAsia"/>
              </w:rPr>
              <w:t>交易后余额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list.status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Pr="005E7A28" w:rsidRDefault="00CD1290" w:rsidP="0003407B">
            <w:pPr>
              <w:jc w:val="left"/>
            </w:pPr>
            <w:r>
              <w:rPr>
                <w:rFonts w:hint="eastAsia"/>
              </w:rPr>
              <w:t>交易状态</w:t>
            </w:r>
            <w:r w:rsidRPr="005E7A28">
              <w:t>0</w:t>
            </w:r>
            <w:r w:rsidRPr="005E7A28">
              <w:rPr>
                <w:rFonts w:hint="eastAsia"/>
              </w:rPr>
              <w:t>交易成功</w:t>
            </w:r>
            <w:r w:rsidRPr="005E7A28">
              <w:t>;1</w:t>
            </w:r>
            <w:r w:rsidRPr="005E7A28">
              <w:rPr>
                <w:rFonts w:hint="eastAsia"/>
              </w:rPr>
              <w:t>未审核</w:t>
            </w:r>
            <w:r w:rsidRPr="005E7A28">
              <w:t>;2</w:t>
            </w:r>
            <w:r w:rsidRPr="005E7A28">
              <w:rPr>
                <w:rFonts w:hint="eastAsia"/>
              </w:rPr>
              <w:t>审核成功待转账</w:t>
            </w:r>
            <w:r w:rsidRPr="005E7A28">
              <w:t>3</w:t>
            </w:r>
            <w:r w:rsidRPr="005E7A28">
              <w:rPr>
                <w:rFonts w:hint="eastAsia"/>
              </w:rPr>
              <w:t>已打款</w:t>
            </w:r>
            <w:r w:rsidRPr="005E7A28">
              <w:t>4</w:t>
            </w:r>
            <w:r w:rsidRPr="005E7A28">
              <w:rPr>
                <w:rFonts w:hint="eastAsia"/>
              </w:rPr>
              <w:t>拒绝提现</w:t>
            </w:r>
            <w:r w:rsidRPr="005E7A28">
              <w:t>5</w:t>
            </w:r>
            <w:r w:rsidRPr="005E7A28">
              <w:rPr>
                <w:rFonts w:hint="eastAsia"/>
              </w:rPr>
              <w:t>易联充值失败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list.status3ry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Pr="005E7A28" w:rsidRDefault="00CD1290" w:rsidP="0003407B">
            <w:pPr>
              <w:jc w:val="left"/>
            </w:pPr>
            <w:r w:rsidRPr="005E7A28">
              <w:rPr>
                <w:rFonts w:hint="eastAsia"/>
              </w:rPr>
              <w:t>状态原因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list.inDate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t>time</w:t>
            </w:r>
          </w:p>
        </w:tc>
      </w:tr>
    </w:tbl>
    <w:p w:rsidR="00CD1290" w:rsidRDefault="00CD1290" w:rsidP="00FC462F"/>
    <w:p w:rsidR="00CD1290" w:rsidRDefault="00CD1290" w:rsidP="00FC462F">
      <w:pPr>
        <w:pStyle w:val="Heading2"/>
        <w:numPr>
          <w:ilvl w:val="1"/>
          <w:numId w:val="21"/>
        </w:numPr>
        <w:ind w:left="578" w:hanging="578"/>
      </w:pPr>
      <w:bookmarkStart w:id="83" w:name="_Toc399322756"/>
      <w:bookmarkStart w:id="84" w:name="_Toc399495337"/>
      <w:r>
        <w:rPr>
          <w:rFonts w:hint="eastAsia"/>
        </w:rPr>
        <w:t>绑定银行卡</w:t>
      </w:r>
      <w:r>
        <w:t>(/v1/account/addBank)</w:t>
      </w:r>
      <w:bookmarkEnd w:id="83"/>
      <w:bookmarkEnd w:id="84"/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85" w:name="_Toc399322757"/>
      <w:bookmarkStart w:id="86" w:name="_Toc399495338"/>
      <w:r>
        <w:rPr>
          <w:rFonts w:hint="eastAsia"/>
        </w:rPr>
        <w:t>请求说明</w:t>
      </w:r>
      <w:bookmarkEnd w:id="85"/>
      <w:bookmarkEnd w:id="86"/>
    </w:p>
    <w:p w:rsidR="00CD1290" w:rsidRPr="00377F3B" w:rsidRDefault="00CD1290" w:rsidP="00FC462F">
      <w:pPr>
        <w:rPr>
          <w:sz w:val="18"/>
          <w:szCs w:val="18"/>
        </w:rPr>
      </w:pPr>
      <w:r w:rsidRPr="00377F3B">
        <w:rPr>
          <w:sz w:val="18"/>
          <w:szCs w:val="18"/>
        </w:rPr>
        <w:t>curl -d 'card_type=cmb&amp;card_branch=XXXXX&amp;card_number=123456789&amp;card_account=XXX&amp;prov=XX&amp;city=XX' 'http://test.community.com/v1/account/addBank</w:t>
      </w:r>
      <w:r>
        <w:rPr>
          <w:sz w:val="18"/>
          <w:szCs w:val="18"/>
        </w:rPr>
        <w:t>’</w:t>
      </w:r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87" w:name="_Toc399322758"/>
      <w:bookmarkStart w:id="88" w:name="_Toc399495339"/>
      <w:r>
        <w:rPr>
          <w:rFonts w:hint="eastAsia"/>
        </w:rPr>
        <w:t>参数说明</w:t>
      </w:r>
      <w:bookmarkEnd w:id="87"/>
      <w:bookmarkEnd w:id="8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03407B">
        <w:tc>
          <w:tcPr>
            <w:tcW w:w="1248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card_type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银行简称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card_branch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开户行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card_number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银行卡卡号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card_account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开户姓名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prov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省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city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市</w:t>
            </w:r>
          </w:p>
        </w:tc>
      </w:tr>
    </w:tbl>
    <w:p w:rsidR="00CD1290" w:rsidRDefault="00CD1290" w:rsidP="00FC462F"/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89" w:name="_Toc399322759"/>
      <w:bookmarkStart w:id="90" w:name="_Toc399495340"/>
      <w:r>
        <w:rPr>
          <w:rFonts w:hint="eastAsia"/>
        </w:rPr>
        <w:t>返回结果</w:t>
      </w:r>
      <w:bookmarkEnd w:id="89"/>
      <w:bookmarkEnd w:id="90"/>
    </w:p>
    <w:p w:rsidR="00CD1290" w:rsidRDefault="00CD1290" w:rsidP="00FC462F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802F7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 w:rsidP="00FC462F">
      <w:r>
        <w:t>-4017</w:t>
      </w:r>
      <w:r>
        <w:tab/>
      </w:r>
      <w:r w:rsidRPr="009E2DA5">
        <w:rPr>
          <w:rFonts w:hint="eastAsia"/>
        </w:rPr>
        <w:t>卡号错误</w:t>
      </w:r>
    </w:p>
    <w:p w:rsidR="00CD1290" w:rsidRDefault="00CD1290" w:rsidP="00FC462F">
      <w:r>
        <w:t>-4018</w:t>
      </w:r>
      <w:r>
        <w:tab/>
      </w:r>
      <w:r w:rsidRPr="009E2DA5">
        <w:rPr>
          <w:rFonts w:hint="eastAsia"/>
        </w:rPr>
        <w:t>姓名与用户实名不匹配！</w:t>
      </w:r>
    </w:p>
    <w:p w:rsidR="00CD1290" w:rsidRDefault="00CD1290" w:rsidP="00FC462F">
      <w:r>
        <w:t>-4019</w:t>
      </w:r>
      <w:r>
        <w:tab/>
      </w:r>
      <w:r w:rsidRPr="009E2DA5">
        <w:rPr>
          <w:rFonts w:hint="eastAsia"/>
        </w:rPr>
        <w:t>该卡号已被使用</w:t>
      </w:r>
    </w:p>
    <w:p w:rsidR="00CD1290" w:rsidRDefault="00CD1290" w:rsidP="00FC462F">
      <w:r>
        <w:t>-4020</w:t>
      </w:r>
      <w:r>
        <w:tab/>
      </w:r>
      <w:r w:rsidRPr="009E2DA5">
        <w:rPr>
          <w:rFonts w:hint="eastAsia"/>
        </w:rPr>
        <w:t>你已绑定过银行卡</w:t>
      </w:r>
    </w:p>
    <w:p w:rsidR="00CD1290" w:rsidRPr="009E2DA5" w:rsidRDefault="00CD1290" w:rsidP="00FC462F">
      <w:r>
        <w:t>-4021</w:t>
      </w:r>
      <w:r>
        <w:tab/>
      </w:r>
      <w:r w:rsidRPr="009E2DA5">
        <w:rPr>
          <w:rFonts w:hint="eastAsia"/>
        </w:rPr>
        <w:t>绑定失败</w:t>
      </w:r>
    </w:p>
    <w:p w:rsidR="00CD1290" w:rsidRDefault="00CD1290" w:rsidP="00FC462F">
      <w:pPr>
        <w:pStyle w:val="Heading2"/>
        <w:numPr>
          <w:ilvl w:val="1"/>
          <w:numId w:val="21"/>
        </w:numPr>
        <w:ind w:left="578" w:hanging="578"/>
      </w:pPr>
      <w:bookmarkStart w:id="91" w:name="_Toc399322760"/>
      <w:bookmarkStart w:id="92" w:name="_Toc399495341"/>
      <w:r w:rsidRPr="00D22E05">
        <w:rPr>
          <w:rFonts w:hint="eastAsia"/>
        </w:rPr>
        <w:t>易联支持的银行卡类型表</w:t>
      </w:r>
      <w:r>
        <w:t>(/v1/account/</w:t>
      </w:r>
      <w:r w:rsidRPr="00D22E05">
        <w:t>yilianBanks</w:t>
      </w:r>
      <w:r>
        <w:t>)</w:t>
      </w:r>
      <w:bookmarkEnd w:id="91"/>
      <w:bookmarkEnd w:id="92"/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93" w:name="_Toc399322761"/>
      <w:bookmarkStart w:id="94" w:name="_Toc399495342"/>
      <w:r>
        <w:rPr>
          <w:rFonts w:hint="eastAsia"/>
        </w:rPr>
        <w:t>请求说明</w:t>
      </w:r>
      <w:bookmarkEnd w:id="93"/>
      <w:bookmarkEnd w:id="94"/>
    </w:p>
    <w:p w:rsidR="00CD1290" w:rsidRPr="00377F3B" w:rsidRDefault="00CD1290" w:rsidP="00FC462F">
      <w:pPr>
        <w:rPr>
          <w:sz w:val="18"/>
          <w:szCs w:val="18"/>
        </w:rPr>
      </w:pPr>
      <w:r w:rsidRPr="005A2EE6">
        <w:rPr>
          <w:sz w:val="18"/>
          <w:szCs w:val="18"/>
        </w:rPr>
        <w:t>curl 'http://test.community.com/v1/account/</w:t>
      </w:r>
      <w:r>
        <w:rPr>
          <w:sz w:val="18"/>
          <w:szCs w:val="18"/>
        </w:rPr>
        <w:t>yilianBanks’</w:t>
      </w:r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95" w:name="_Toc399322762"/>
      <w:bookmarkStart w:id="96" w:name="_Toc399495343"/>
      <w:r>
        <w:rPr>
          <w:rFonts w:hint="eastAsia"/>
        </w:rPr>
        <w:t>返回结果</w:t>
      </w:r>
      <w:bookmarkEnd w:id="95"/>
      <w:bookmarkEnd w:id="96"/>
    </w:p>
    <w:p w:rsidR="00CD1290" w:rsidRDefault="00CD1290" w:rsidP="00FC462F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802F7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97" w:name="_Toc399322763"/>
      <w:bookmarkStart w:id="98" w:name="_Toc399495344"/>
      <w:r>
        <w:rPr>
          <w:rFonts w:hint="eastAsia"/>
        </w:rPr>
        <w:t>字段说明</w:t>
      </w:r>
      <w:bookmarkEnd w:id="97"/>
      <w:bookmarkEnd w:id="9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list.bank_name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Pr="005E7A28" w:rsidRDefault="00CD1290" w:rsidP="0003407B">
            <w:pPr>
              <w:jc w:val="left"/>
            </w:pPr>
            <w:r>
              <w:rPr>
                <w:rFonts w:hint="eastAsia"/>
              </w:rPr>
              <w:t>银行名</w:t>
            </w:r>
          </w:p>
        </w:tc>
      </w:tr>
      <w:tr w:rsidR="00CD1290" w:rsidTr="0003407B">
        <w:tc>
          <w:tcPr>
            <w:tcW w:w="2907" w:type="dxa"/>
          </w:tcPr>
          <w:p w:rsidR="00CD1290" w:rsidRPr="005E7A28" w:rsidRDefault="00CD1290" w:rsidP="0003407B">
            <w:pPr>
              <w:jc w:val="left"/>
            </w:pPr>
            <w:r>
              <w:t>list.bank_type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银行类型码</w:t>
            </w:r>
          </w:p>
        </w:tc>
      </w:tr>
    </w:tbl>
    <w:p w:rsidR="00CD1290" w:rsidRDefault="00CD1290" w:rsidP="00FC462F">
      <w:pPr>
        <w:pStyle w:val="Heading2"/>
        <w:numPr>
          <w:ilvl w:val="1"/>
          <w:numId w:val="21"/>
        </w:numPr>
        <w:ind w:left="578" w:hanging="578"/>
      </w:pPr>
      <w:bookmarkStart w:id="99" w:name="_Toc399322764"/>
      <w:bookmarkStart w:id="100" w:name="_Toc399495345"/>
      <w:r>
        <w:rPr>
          <w:rFonts w:hint="eastAsia"/>
        </w:rPr>
        <w:t>易联代扣我的银行卡列表</w:t>
      </w:r>
      <w:r>
        <w:t>(/v1/account/</w:t>
      </w:r>
      <w:r w:rsidRPr="005A2EE6">
        <w:t>myYilianCards</w:t>
      </w:r>
      <w:r>
        <w:t>)</w:t>
      </w:r>
      <w:bookmarkEnd w:id="99"/>
      <w:bookmarkEnd w:id="100"/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101" w:name="_Toc399322765"/>
      <w:bookmarkStart w:id="102" w:name="_Toc399495346"/>
      <w:r>
        <w:rPr>
          <w:rFonts w:hint="eastAsia"/>
        </w:rPr>
        <w:t>请求说明</w:t>
      </w:r>
      <w:bookmarkEnd w:id="101"/>
      <w:bookmarkEnd w:id="102"/>
    </w:p>
    <w:p w:rsidR="00CD1290" w:rsidRPr="00377F3B" w:rsidRDefault="00CD1290" w:rsidP="00FC462F">
      <w:pPr>
        <w:rPr>
          <w:sz w:val="18"/>
          <w:szCs w:val="18"/>
        </w:rPr>
      </w:pPr>
      <w:r w:rsidRPr="005A2EE6">
        <w:rPr>
          <w:sz w:val="18"/>
          <w:szCs w:val="18"/>
        </w:rPr>
        <w:t>curl 'http://test.community.com/v1/account/myYilianCards</w:t>
      </w:r>
      <w:r>
        <w:rPr>
          <w:sz w:val="18"/>
          <w:szCs w:val="18"/>
        </w:rPr>
        <w:t>’</w:t>
      </w:r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103" w:name="_Toc399322766"/>
      <w:bookmarkStart w:id="104" w:name="_Toc399495347"/>
      <w:r>
        <w:rPr>
          <w:rFonts w:hint="eastAsia"/>
        </w:rPr>
        <w:t>返回结果</w:t>
      </w:r>
      <w:bookmarkEnd w:id="103"/>
      <w:bookmarkEnd w:id="104"/>
    </w:p>
    <w:p w:rsidR="00CD1290" w:rsidRDefault="00CD1290" w:rsidP="00FC462F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802F7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105" w:name="_Toc399322767"/>
      <w:bookmarkStart w:id="106" w:name="_Toc399495348"/>
      <w:r>
        <w:rPr>
          <w:rFonts w:hint="eastAsia"/>
        </w:rPr>
        <w:t>字段说明</w:t>
      </w:r>
      <w:bookmarkEnd w:id="105"/>
      <w:bookmarkEnd w:id="10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list.id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t>id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list.bank_name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Pr="005E7A28" w:rsidRDefault="00CD1290" w:rsidP="0003407B">
            <w:pPr>
              <w:jc w:val="left"/>
            </w:pPr>
            <w:r>
              <w:rPr>
                <w:rFonts w:hint="eastAsia"/>
              </w:rPr>
              <w:t>银行名</w:t>
            </w:r>
          </w:p>
        </w:tc>
      </w:tr>
      <w:tr w:rsidR="00CD1290" w:rsidTr="0003407B">
        <w:tc>
          <w:tcPr>
            <w:tcW w:w="2907" w:type="dxa"/>
          </w:tcPr>
          <w:p w:rsidR="00CD1290" w:rsidRPr="005E7A28" w:rsidRDefault="00CD1290" w:rsidP="0003407B">
            <w:pPr>
              <w:jc w:val="left"/>
            </w:pPr>
            <w:r>
              <w:t>list.bank_type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银行类型码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list.bankcode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卡号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list.detail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array</w:t>
            </w:r>
          </w:p>
        </w:tc>
        <w:tc>
          <w:tcPr>
            <w:tcW w:w="4019" w:type="dxa"/>
          </w:tcPr>
          <w:p w:rsidR="00CD1290" w:rsidRPr="005A2EE6" w:rsidRDefault="00CD1290" w:rsidP="0003407B">
            <w:pPr>
              <w:jc w:val="left"/>
            </w:pPr>
            <w:r>
              <w:rPr>
                <w:rFonts w:hint="eastAsia"/>
              </w:rPr>
              <w:t>具体属性</w:t>
            </w:r>
            <w:r>
              <w:t xml:space="preserve"> </w:t>
            </w:r>
            <w:r w:rsidRPr="005A2EE6">
              <w:t>"hotline" =&gt; "95588", "maxtrade" =&gt; "5</w:t>
            </w:r>
            <w:r w:rsidRPr="005A2EE6">
              <w:rPr>
                <w:rFonts w:hint="eastAsia"/>
              </w:rPr>
              <w:t>万</w:t>
            </w:r>
            <w:r w:rsidRPr="005A2EE6">
              <w:t>", "maxday" =&gt; "5</w:t>
            </w:r>
            <w:r w:rsidRPr="005A2EE6">
              <w:rPr>
                <w:rFonts w:hint="eastAsia"/>
              </w:rPr>
              <w:t>万</w:t>
            </w:r>
            <w:r w:rsidRPr="005A2EE6">
              <w:t>", "cupphone" =&gt; "020-96585", "website" =&gt; "www.icbc.com.cn"</w:t>
            </w:r>
          </w:p>
        </w:tc>
      </w:tr>
      <w:tr w:rsidR="00CD1290" w:rsidTr="0003407B">
        <w:tc>
          <w:tcPr>
            <w:tcW w:w="2907" w:type="dxa"/>
          </w:tcPr>
          <w:p w:rsidR="00CD1290" w:rsidRDefault="00CD1290" w:rsidP="0003407B">
            <w:pPr>
              <w:jc w:val="left"/>
            </w:pPr>
            <w:r>
              <w:t>list.auth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left"/>
            </w:pPr>
            <w:r>
              <w:t>0</w:t>
            </w:r>
            <w:r>
              <w:rPr>
                <w:rFonts w:hint="eastAsia"/>
              </w:rPr>
              <w:t>未认证</w:t>
            </w:r>
            <w:r>
              <w:t>1</w:t>
            </w:r>
            <w:r>
              <w:rPr>
                <w:rFonts w:hint="eastAsia"/>
              </w:rPr>
              <w:t>已认证</w:t>
            </w:r>
            <w:r>
              <w:t>2</w:t>
            </w:r>
            <w:r>
              <w:rPr>
                <w:rFonts w:hint="eastAsia"/>
              </w:rPr>
              <w:t>认证失败</w:t>
            </w:r>
          </w:p>
        </w:tc>
      </w:tr>
    </w:tbl>
    <w:p w:rsidR="00CD1290" w:rsidRDefault="00CD1290" w:rsidP="00FC462F">
      <w:pPr>
        <w:pStyle w:val="Heading2"/>
        <w:numPr>
          <w:ilvl w:val="1"/>
          <w:numId w:val="21"/>
        </w:numPr>
        <w:ind w:left="578" w:hanging="578"/>
      </w:pPr>
      <w:bookmarkStart w:id="107" w:name="_Toc399322768"/>
      <w:bookmarkStart w:id="108" w:name="_Toc399495349"/>
      <w:r>
        <w:rPr>
          <w:rFonts w:hint="eastAsia"/>
        </w:rPr>
        <w:t>代扣充值使用新的银行卡</w:t>
      </w:r>
      <w:r>
        <w:t>(/v1/account/</w:t>
      </w:r>
      <w:r w:rsidRPr="00E42E3D">
        <w:t>yilianAdd</w:t>
      </w:r>
      <w:r>
        <w:t>)</w:t>
      </w:r>
      <w:bookmarkEnd w:id="107"/>
      <w:bookmarkEnd w:id="108"/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109" w:name="_Toc399322769"/>
      <w:bookmarkStart w:id="110" w:name="_Toc399495350"/>
      <w:r>
        <w:rPr>
          <w:rFonts w:hint="eastAsia"/>
        </w:rPr>
        <w:t>请求说明</w:t>
      </w:r>
      <w:bookmarkEnd w:id="109"/>
      <w:bookmarkEnd w:id="110"/>
    </w:p>
    <w:p w:rsidR="00CD1290" w:rsidRPr="00377F3B" w:rsidRDefault="00CD1290" w:rsidP="00FC462F">
      <w:pPr>
        <w:rPr>
          <w:sz w:val="18"/>
          <w:szCs w:val="18"/>
        </w:rPr>
      </w:pPr>
      <w:r w:rsidRPr="00643F41">
        <w:rPr>
          <w:sz w:val="18"/>
          <w:szCs w:val="18"/>
        </w:rPr>
        <w:t>curl -d 'money=1000' 'http://test.community.com/v1/account/yilian</w:t>
      </w:r>
      <w:r>
        <w:rPr>
          <w:sz w:val="18"/>
          <w:szCs w:val="18"/>
        </w:rPr>
        <w:t>Add’</w:t>
      </w:r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111" w:name="_Toc399322770"/>
      <w:bookmarkStart w:id="112" w:name="_Toc399495351"/>
      <w:r>
        <w:rPr>
          <w:rFonts w:hint="eastAsia"/>
        </w:rPr>
        <w:t>参数说明</w:t>
      </w:r>
      <w:bookmarkEnd w:id="111"/>
      <w:bookmarkEnd w:id="112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03407B">
        <w:tc>
          <w:tcPr>
            <w:tcW w:w="1248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money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金额</w:t>
            </w:r>
          </w:p>
        </w:tc>
      </w:tr>
      <w:tr w:rsidR="00CD1290" w:rsidTr="0003407B">
        <w:tc>
          <w:tcPr>
            <w:tcW w:w="1248" w:type="dxa"/>
          </w:tcPr>
          <w:p w:rsidR="00CD1290" w:rsidRPr="00E42E3D" w:rsidRDefault="00CD1290" w:rsidP="0003407B">
            <w:pPr>
              <w:jc w:val="center"/>
            </w:pPr>
            <w:r w:rsidRPr="00E42E3D">
              <w:t>bank_type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银行卡</w:t>
            </w:r>
            <w:r>
              <w:t xml:space="preserve">type </w:t>
            </w:r>
            <w:r>
              <w:rPr>
                <w:rFonts w:hint="eastAsia"/>
              </w:rPr>
              <w:t>从</w:t>
            </w:r>
            <w:r>
              <w:t>yilianBanks api</w:t>
            </w:r>
            <w:r>
              <w:rPr>
                <w:rFonts w:hint="eastAsia"/>
              </w:rPr>
              <w:t>的返回数据中取</w:t>
            </w:r>
          </w:p>
        </w:tc>
      </w:tr>
      <w:tr w:rsidR="00CD1290" w:rsidTr="0003407B">
        <w:tc>
          <w:tcPr>
            <w:tcW w:w="1248" w:type="dxa"/>
          </w:tcPr>
          <w:p w:rsidR="00CD1290" w:rsidRPr="00E42E3D" w:rsidRDefault="00CD1290" w:rsidP="0003407B">
            <w:pPr>
              <w:jc w:val="center"/>
            </w:pPr>
            <w:r>
              <w:t>bankcode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卡号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province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省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city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市</w:t>
            </w:r>
          </w:p>
        </w:tc>
      </w:tr>
    </w:tbl>
    <w:p w:rsidR="00CD1290" w:rsidRDefault="00CD1290" w:rsidP="00FC462F"/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113" w:name="_Toc399322771"/>
      <w:bookmarkStart w:id="114" w:name="_Toc399495352"/>
      <w:r>
        <w:rPr>
          <w:rFonts w:hint="eastAsia"/>
        </w:rPr>
        <w:t>返回结果</w:t>
      </w:r>
      <w:bookmarkEnd w:id="113"/>
      <w:bookmarkEnd w:id="114"/>
    </w:p>
    <w:p w:rsidR="00CD1290" w:rsidRDefault="00CD1290" w:rsidP="00FC462F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802F7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Pr="00827433" w:rsidRDefault="00CD1290" w:rsidP="00FC462F">
      <w:r>
        <w:t>-4008</w:t>
      </w:r>
      <w:r w:rsidRPr="00827433">
        <w:rPr>
          <w:rFonts w:hint="eastAsia"/>
        </w:rPr>
        <w:t>您输入的卡号不在该银行支持范围内</w:t>
      </w:r>
    </w:p>
    <w:p w:rsidR="00CD1290" w:rsidRPr="00827433" w:rsidRDefault="00CD1290" w:rsidP="00FC462F">
      <w:r>
        <w:t>-4009</w:t>
      </w:r>
      <w:r w:rsidRPr="00827433">
        <w:rPr>
          <w:rFonts w:hint="eastAsia"/>
        </w:rPr>
        <w:t>您填写的银行卡号已经存在</w:t>
      </w:r>
    </w:p>
    <w:p w:rsidR="00CD1290" w:rsidRPr="00827433" w:rsidRDefault="00CD1290" w:rsidP="00FC462F">
      <w:r>
        <w:t>-4010</w:t>
      </w:r>
      <w:r w:rsidRPr="00827433">
        <w:rPr>
          <w:rFonts w:hint="eastAsia"/>
        </w:rPr>
        <w:t>添加充值申请记录失败</w:t>
      </w:r>
    </w:p>
    <w:p w:rsidR="00CD1290" w:rsidRPr="006F1CAB" w:rsidRDefault="00CD1290" w:rsidP="00FC462F">
      <w:r>
        <w:t>-4011</w:t>
      </w:r>
      <w:r w:rsidRPr="006F1CAB">
        <w:rPr>
          <w:rFonts w:hint="eastAsia"/>
        </w:rPr>
        <w:t>充值申请失败</w:t>
      </w:r>
    </w:p>
    <w:p w:rsidR="00CD1290" w:rsidRDefault="00CD1290" w:rsidP="00FC462F">
      <w:pPr>
        <w:pStyle w:val="Heading2"/>
        <w:numPr>
          <w:ilvl w:val="1"/>
          <w:numId w:val="21"/>
        </w:numPr>
        <w:ind w:left="578" w:hanging="578"/>
      </w:pPr>
      <w:bookmarkStart w:id="115" w:name="_Toc399322772"/>
      <w:bookmarkStart w:id="116" w:name="_Toc399495353"/>
      <w:r>
        <w:rPr>
          <w:rFonts w:hint="eastAsia"/>
        </w:rPr>
        <w:t>代扣充值使用已添加过的银行卡</w:t>
      </w:r>
      <w:r>
        <w:t>(/v1/account/</w:t>
      </w:r>
      <w:r w:rsidRPr="00073B09">
        <w:t>yilianRecharge</w:t>
      </w:r>
      <w:r>
        <w:t>)</w:t>
      </w:r>
      <w:bookmarkEnd w:id="115"/>
      <w:bookmarkEnd w:id="116"/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117" w:name="_Toc399322773"/>
      <w:bookmarkStart w:id="118" w:name="_Toc399495354"/>
      <w:r>
        <w:rPr>
          <w:rFonts w:hint="eastAsia"/>
        </w:rPr>
        <w:t>请求说明</w:t>
      </w:r>
      <w:bookmarkEnd w:id="117"/>
      <w:bookmarkEnd w:id="118"/>
    </w:p>
    <w:p w:rsidR="00CD1290" w:rsidRPr="00377F3B" w:rsidRDefault="00CD1290" w:rsidP="00FC462F">
      <w:pPr>
        <w:rPr>
          <w:sz w:val="18"/>
          <w:szCs w:val="18"/>
        </w:rPr>
      </w:pPr>
      <w:r w:rsidRPr="00643F41">
        <w:rPr>
          <w:sz w:val="18"/>
          <w:szCs w:val="18"/>
        </w:rPr>
        <w:t>curl -d 'money=1000&amp;bankid=1' 'http://test.community.com/v1/account/yilianRecharge</w:t>
      </w:r>
      <w:r>
        <w:rPr>
          <w:sz w:val="18"/>
          <w:szCs w:val="18"/>
        </w:rPr>
        <w:t>’</w:t>
      </w:r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119" w:name="_Toc399322774"/>
      <w:bookmarkStart w:id="120" w:name="_Toc399495355"/>
      <w:r>
        <w:rPr>
          <w:rFonts w:hint="eastAsia"/>
        </w:rPr>
        <w:t>参数说明</w:t>
      </w:r>
      <w:bookmarkEnd w:id="119"/>
      <w:bookmarkEnd w:id="120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03407B">
        <w:tc>
          <w:tcPr>
            <w:tcW w:w="1248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money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金额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bankid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银行卡</w:t>
            </w:r>
            <w:r>
              <w:t>id</w:t>
            </w:r>
            <w:r>
              <w:rPr>
                <w:rFonts w:hint="eastAsia"/>
              </w:rPr>
              <w:t>，对应</w:t>
            </w:r>
            <w:r>
              <w:t>myYilianCards api</w:t>
            </w:r>
            <w:r>
              <w:rPr>
                <w:rFonts w:hint="eastAsia"/>
              </w:rPr>
              <w:t>返回的</w:t>
            </w:r>
            <w:r>
              <w:t>list.id</w:t>
            </w:r>
          </w:p>
        </w:tc>
      </w:tr>
    </w:tbl>
    <w:p w:rsidR="00CD1290" w:rsidRDefault="00CD1290" w:rsidP="00FC462F"/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121" w:name="_Toc399322775"/>
      <w:bookmarkStart w:id="122" w:name="_Toc399495356"/>
      <w:r>
        <w:rPr>
          <w:rFonts w:hint="eastAsia"/>
        </w:rPr>
        <w:t>返回结果</w:t>
      </w:r>
      <w:bookmarkEnd w:id="121"/>
      <w:bookmarkEnd w:id="122"/>
    </w:p>
    <w:p w:rsidR="00CD1290" w:rsidRDefault="00CD1290" w:rsidP="00FC462F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802F7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 w:rsidP="00FC462F">
      <w:r>
        <w:t>-4002</w:t>
      </w:r>
      <w:r w:rsidRPr="006F1CAB">
        <w:rPr>
          <w:rFonts w:hint="eastAsia"/>
        </w:rPr>
        <w:t>最低充值金额不能小于</w:t>
      </w:r>
      <w:r w:rsidRPr="006F1CAB">
        <w:t>1000</w:t>
      </w:r>
    </w:p>
    <w:p w:rsidR="00CD1290" w:rsidRDefault="00CD1290" w:rsidP="00FC462F">
      <w:r>
        <w:t>-4003</w:t>
      </w:r>
      <w:r w:rsidRPr="006F1CAB">
        <w:rPr>
          <w:rFonts w:hint="eastAsia"/>
        </w:rPr>
        <w:t>未找到对应银行卡信息</w:t>
      </w:r>
    </w:p>
    <w:p w:rsidR="00CD1290" w:rsidRPr="00827433" w:rsidRDefault="00CD1290" w:rsidP="00FC462F">
      <w:r>
        <w:t>-4004</w:t>
      </w:r>
      <w:r w:rsidRPr="00827433">
        <w:rPr>
          <w:rFonts w:hint="eastAsia"/>
        </w:rPr>
        <w:t>该银行卡认证失败，无法使用</w:t>
      </w:r>
    </w:p>
    <w:p w:rsidR="00CD1290" w:rsidRDefault="00CD1290" w:rsidP="00FC462F">
      <w:r>
        <w:t>-4005</w:t>
      </w:r>
      <w:r w:rsidRPr="006F1CAB">
        <w:rPr>
          <w:rFonts w:hint="eastAsia"/>
        </w:rPr>
        <w:t>添加充值申请记录失败</w:t>
      </w:r>
    </w:p>
    <w:p w:rsidR="00CD1290" w:rsidRPr="006F1CAB" w:rsidRDefault="00CD1290" w:rsidP="00FC462F">
      <w:r>
        <w:t>-4006</w:t>
      </w:r>
      <w:r w:rsidRPr="006F1CAB">
        <w:rPr>
          <w:rFonts w:hint="eastAsia"/>
        </w:rPr>
        <w:t>充值申请失败</w:t>
      </w:r>
    </w:p>
    <w:p w:rsidR="00CD1290" w:rsidRDefault="00CD1290" w:rsidP="00FC462F">
      <w:pPr>
        <w:pStyle w:val="Heading2"/>
        <w:numPr>
          <w:ilvl w:val="1"/>
          <w:numId w:val="21"/>
        </w:numPr>
        <w:ind w:left="578" w:hanging="578"/>
      </w:pPr>
      <w:bookmarkStart w:id="123" w:name="_Toc399322776"/>
      <w:bookmarkStart w:id="124" w:name="_Toc399495357"/>
      <w:r>
        <w:rPr>
          <w:rFonts w:hint="eastAsia"/>
        </w:rPr>
        <w:t>提现申请</w:t>
      </w:r>
      <w:r>
        <w:t>(/v1/account/withdraw)</w:t>
      </w:r>
      <w:bookmarkEnd w:id="123"/>
      <w:bookmarkEnd w:id="124"/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125" w:name="_Toc399322777"/>
      <w:bookmarkStart w:id="126" w:name="_Toc399495358"/>
      <w:r>
        <w:rPr>
          <w:rFonts w:hint="eastAsia"/>
        </w:rPr>
        <w:t>请求说明</w:t>
      </w:r>
      <w:bookmarkEnd w:id="125"/>
      <w:bookmarkEnd w:id="126"/>
    </w:p>
    <w:p w:rsidR="00CD1290" w:rsidRPr="00377F3B" w:rsidRDefault="00CD1290" w:rsidP="00FC462F">
      <w:pPr>
        <w:rPr>
          <w:sz w:val="18"/>
          <w:szCs w:val="18"/>
        </w:rPr>
      </w:pPr>
      <w:r w:rsidRPr="00073B09">
        <w:rPr>
          <w:sz w:val="18"/>
          <w:szCs w:val="18"/>
        </w:rPr>
        <w:t>curl -d 'cashval=1000&amp;transpwd=123456&amp;bank_card_id=1' 'http://test.community.com/v1/account/withdraw</w:t>
      </w:r>
      <w:r>
        <w:rPr>
          <w:sz w:val="18"/>
          <w:szCs w:val="18"/>
        </w:rPr>
        <w:t>’</w:t>
      </w:r>
    </w:p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127" w:name="_Toc399322778"/>
      <w:bookmarkStart w:id="128" w:name="_Toc399495359"/>
      <w:r>
        <w:rPr>
          <w:rFonts w:hint="eastAsia"/>
        </w:rPr>
        <w:t>参数说明</w:t>
      </w:r>
      <w:bookmarkEnd w:id="127"/>
      <w:bookmarkEnd w:id="12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03407B">
        <w:tc>
          <w:tcPr>
            <w:tcW w:w="1248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cashval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提现金额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transpwd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交易密码，</w:t>
            </w:r>
            <w:r>
              <w:t>md5</w:t>
            </w:r>
            <w:r>
              <w:rPr>
                <w:rFonts w:hint="eastAsia"/>
              </w:rPr>
              <w:t>传递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bank_card_id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绑定的银行卡卡号</w:t>
            </w:r>
          </w:p>
        </w:tc>
      </w:tr>
    </w:tbl>
    <w:p w:rsidR="00CD1290" w:rsidRDefault="00CD1290" w:rsidP="00FC462F"/>
    <w:p w:rsidR="00CD1290" w:rsidRDefault="00CD1290" w:rsidP="00FC462F">
      <w:pPr>
        <w:pStyle w:val="Heading3"/>
        <w:numPr>
          <w:ilvl w:val="2"/>
          <w:numId w:val="21"/>
        </w:numPr>
        <w:ind w:left="720"/>
      </w:pPr>
      <w:bookmarkStart w:id="129" w:name="_Toc399322779"/>
      <w:bookmarkStart w:id="130" w:name="_Toc399495360"/>
      <w:r>
        <w:rPr>
          <w:rFonts w:hint="eastAsia"/>
        </w:rPr>
        <w:t>返回结果</w:t>
      </w:r>
      <w:bookmarkEnd w:id="129"/>
      <w:bookmarkEnd w:id="130"/>
    </w:p>
    <w:p w:rsidR="00CD1290" w:rsidRDefault="00CD1290" w:rsidP="00FC462F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802F7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 w:rsidP="00FC462F">
      <w:r>
        <w:t>-4012</w:t>
      </w:r>
      <w:r>
        <w:tab/>
      </w:r>
      <w:r w:rsidRPr="009E2DA5">
        <w:rPr>
          <w:rFonts w:hint="eastAsia"/>
        </w:rPr>
        <w:t>支付密码不正确</w:t>
      </w:r>
    </w:p>
    <w:p w:rsidR="00CD1290" w:rsidRPr="009E2DA5" w:rsidRDefault="00CD1290" w:rsidP="00FC462F">
      <w:r>
        <w:t>-4013</w:t>
      </w:r>
      <w:r>
        <w:tab/>
      </w:r>
      <w:r w:rsidRPr="009E2DA5">
        <w:rPr>
          <w:rFonts w:hint="eastAsia"/>
        </w:rPr>
        <w:t>尚未设置银行卡信息</w:t>
      </w:r>
    </w:p>
    <w:p w:rsidR="00CD1290" w:rsidRDefault="00CD1290" w:rsidP="00FC462F">
      <w:r>
        <w:t>-4014</w:t>
      </w:r>
      <w:r>
        <w:tab/>
      </w:r>
      <w:r w:rsidRPr="009E2DA5">
        <w:rPr>
          <w:rFonts w:hint="eastAsia"/>
        </w:rPr>
        <w:t>对不起，你的银行卡信息不匹配</w:t>
      </w:r>
    </w:p>
    <w:p w:rsidR="00CD1290" w:rsidRPr="009E2DA5" w:rsidRDefault="00CD1290" w:rsidP="00FC462F">
      <w:r>
        <w:t>-4015</w:t>
      </w:r>
      <w:r>
        <w:tab/>
      </w:r>
      <w:r w:rsidRPr="009E2DA5">
        <w:rPr>
          <w:rFonts w:hint="eastAsia"/>
        </w:rPr>
        <w:t>提现金额超出账户余额</w:t>
      </w:r>
    </w:p>
    <w:p w:rsidR="00CD1290" w:rsidRPr="009E2DA5" w:rsidRDefault="00CD1290" w:rsidP="00FC462F">
      <w:r>
        <w:t>-4016</w:t>
      </w:r>
      <w:r>
        <w:tab/>
      </w:r>
      <w:r w:rsidRPr="009E2DA5">
        <w:rPr>
          <w:rFonts w:hint="eastAsia"/>
        </w:rPr>
        <w:t>看起来出了点小问题，请稍后再试</w:t>
      </w:r>
    </w:p>
    <w:p w:rsidR="00CD1290" w:rsidRDefault="00CD1290">
      <w:pPr>
        <w:pStyle w:val="Heading1"/>
        <w:numPr>
          <w:ilvl w:val="0"/>
          <w:numId w:val="21"/>
        </w:numPr>
        <w:ind w:left="431" w:hanging="431"/>
      </w:pPr>
      <w:bookmarkStart w:id="131" w:name="_Toc399495361"/>
      <w:r>
        <w:rPr>
          <w:rFonts w:hint="eastAsia"/>
        </w:rPr>
        <w:t>管理处相关</w:t>
      </w:r>
      <w:bookmarkEnd w:id="131"/>
    </w:p>
    <w:p w:rsidR="00CD1290" w:rsidRDefault="00CD1290"/>
    <w:p w:rsidR="00CD1290" w:rsidRDefault="00CD1290">
      <w:pPr>
        <w:pStyle w:val="Heading2"/>
        <w:numPr>
          <w:ilvl w:val="1"/>
          <w:numId w:val="21"/>
        </w:numPr>
        <w:ind w:left="578" w:hanging="578"/>
      </w:pPr>
      <w:bookmarkStart w:id="132" w:name="_Toc399495362"/>
      <w:r>
        <w:rPr>
          <w:rFonts w:hint="eastAsia"/>
        </w:rPr>
        <w:t>获取小区的资讯列表</w:t>
      </w:r>
      <w:r>
        <w:t>(/v1/manage/getNews)</w:t>
      </w:r>
      <w:bookmarkEnd w:id="132"/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133" w:name="_Toc399495363"/>
      <w:r>
        <w:rPr>
          <w:rFonts w:hint="eastAsia"/>
        </w:rPr>
        <w:t>请求说明</w:t>
      </w:r>
      <w:bookmarkEnd w:id="133"/>
    </w:p>
    <w:p w:rsidR="00CD1290" w:rsidRPr="00327F6C" w:rsidRDefault="00CD1290">
      <w:pPr>
        <w:rPr>
          <w:sz w:val="18"/>
          <w:szCs w:val="18"/>
        </w:rPr>
      </w:pPr>
      <w:bookmarkStart w:id="134" w:name="OLE_LINK7"/>
      <w:bookmarkStart w:id="135" w:name="OLE_LINK8"/>
      <w:r w:rsidRPr="00327F6C">
        <w:rPr>
          <w:sz w:val="18"/>
          <w:szCs w:val="18"/>
        </w:rPr>
        <w:t>curl 'http://test.community.com/</w:t>
      </w:r>
      <w:bookmarkStart w:id="136" w:name="OLE_LINK1"/>
      <w:bookmarkStart w:id="137" w:name="OLE_LINK2"/>
      <w:r w:rsidRPr="00327F6C">
        <w:rPr>
          <w:sz w:val="18"/>
          <w:szCs w:val="18"/>
        </w:rPr>
        <w:t>v1/manage/getNews?</w:t>
      </w:r>
      <w:r>
        <w:rPr>
          <w:sz w:val="18"/>
          <w:szCs w:val="18"/>
        </w:rPr>
        <w:t>community_id</w:t>
      </w:r>
      <w:r w:rsidRPr="00327F6C">
        <w:rPr>
          <w:sz w:val="18"/>
          <w:szCs w:val="18"/>
        </w:rPr>
        <w:t>=1</w:t>
      </w:r>
      <w:bookmarkEnd w:id="136"/>
      <w:bookmarkEnd w:id="137"/>
      <w:r w:rsidRPr="00327F6C">
        <w:rPr>
          <w:sz w:val="18"/>
          <w:szCs w:val="18"/>
        </w:rPr>
        <w:t>'</w:t>
      </w:r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138" w:name="_Toc399495364"/>
      <w:bookmarkEnd w:id="134"/>
      <w:bookmarkEnd w:id="135"/>
      <w:r>
        <w:rPr>
          <w:rFonts w:hint="eastAsia"/>
        </w:rPr>
        <w:t>参数说明</w:t>
      </w:r>
      <w:bookmarkEnd w:id="13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>
        <w:tc>
          <w:tcPr>
            <w:tcW w:w="1248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bookmarkStart w:id="139" w:name="_Hlk399244832"/>
            <w:r>
              <w:t>offset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起始偏移，默认为</w:t>
            </w:r>
            <w:r>
              <w:t>0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count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条数，默认为</w:t>
            </w:r>
            <w:r>
              <w:t>10</w:t>
            </w:r>
          </w:p>
        </w:tc>
      </w:tr>
      <w:bookmarkEnd w:id="139"/>
    </w:tbl>
    <w:p w:rsidR="00CD1290" w:rsidRDefault="00CD1290"/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140" w:name="_Toc399495365"/>
      <w:r>
        <w:rPr>
          <w:rFonts w:hint="eastAsia"/>
        </w:rPr>
        <w:t>返回结果</w:t>
      </w:r>
      <w:bookmarkEnd w:id="140"/>
    </w:p>
    <w:p w:rsidR="00CD1290" w:rsidRDefault="00CD129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"data": {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"count": 2,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"list": [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2,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"cid": 1,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"title": "news2",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"desc": "new-desc222~~",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"views": 0,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"created": 1410518618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},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1,</w:t>
            </w:r>
          </w:p>
          <w:p w:rsidR="00CD1290" w:rsidRPr="004200CE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</w:t>
            </w:r>
            <w:r w:rsidRPr="004200CE">
              <w:rPr>
                <w:rFonts w:ascii="宋体" w:cs="宋体"/>
                <w:kern w:val="0"/>
                <w:sz w:val="18"/>
                <w:szCs w:val="18"/>
              </w:rPr>
              <w:t>"cid": 1,</w:t>
            </w:r>
          </w:p>
          <w:p w:rsidR="00CD1290" w:rsidRPr="004200CE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        "title": "news1",</w:t>
            </w:r>
          </w:p>
          <w:p w:rsidR="00CD1290" w:rsidRPr="004200CE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        "desc": "new-desc~~",</w:t>
            </w:r>
          </w:p>
          <w:p w:rsidR="00CD1290" w:rsidRPr="004200CE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        "views": 0,</w:t>
            </w:r>
          </w:p>
          <w:p w:rsidR="00CD1290" w:rsidRPr="004200CE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        "created": 1410508608</w:t>
            </w:r>
          </w:p>
          <w:p w:rsidR="00CD1290" w:rsidRPr="004200CE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    }</w:t>
            </w:r>
          </w:p>
          <w:p w:rsidR="00CD1290" w:rsidRPr="004200CE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]</w:t>
            </w:r>
          </w:p>
          <w:p w:rsidR="00CD1290" w:rsidRPr="004200CE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CD1290" w:rsidRPr="004200CE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4200CE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802F76" w:rsidRDefault="00CD1290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CD1290" w:rsidRDefault="00CD1290"/>
    <w:p w:rsidR="00CD1290" w:rsidRDefault="00CD1290">
      <w:pPr>
        <w:ind w:left="420" w:firstLine="420"/>
      </w:pPr>
      <w:r>
        <w:t>-3032</w:t>
      </w:r>
      <w:r>
        <w:tab/>
      </w:r>
      <w:r>
        <w:rPr>
          <w:rFonts w:hint="eastAsia"/>
        </w:rPr>
        <w:t>未找到对应群信息</w:t>
      </w:r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141" w:name="_Toc399495366"/>
      <w:r>
        <w:rPr>
          <w:rFonts w:hint="eastAsia"/>
        </w:rPr>
        <w:t>字段说明</w:t>
      </w:r>
      <w:bookmarkEnd w:id="141"/>
    </w:p>
    <w:p w:rsidR="00CD1290" w:rsidRDefault="00CD1290">
      <w:pPr>
        <w:ind w:left="420"/>
      </w:pPr>
      <w:r>
        <w:t>data</w:t>
      </w:r>
      <w:r>
        <w:rPr>
          <w:rFonts w:hint="eastAsia"/>
        </w:rPr>
        <w:t>中返回数据：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>count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总资讯数</w:t>
            </w:r>
          </w:p>
        </w:tc>
      </w:tr>
      <w:tr w:rsidR="00CD1290">
        <w:trPr>
          <w:trHeight w:val="90"/>
        </w:trPr>
        <w:tc>
          <w:tcPr>
            <w:tcW w:w="2907" w:type="dxa"/>
          </w:tcPr>
          <w:p w:rsidR="00CD1290" w:rsidRDefault="00CD1290">
            <w:pPr>
              <w:jc w:val="left"/>
            </w:pPr>
            <w:r>
              <w:t>list.id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资讯</w:t>
            </w:r>
            <w:r>
              <w:t>id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 xml:space="preserve">list.cid  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 xml:space="preserve">list.title 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 xml:space="preserve">list.desc  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摘要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>list.views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阅读数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>list.created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发布时间戳</w:t>
            </w:r>
          </w:p>
        </w:tc>
      </w:tr>
    </w:tbl>
    <w:p w:rsidR="00CD1290" w:rsidRDefault="00CD1290"/>
    <w:p w:rsidR="00CD1290" w:rsidRDefault="00CD1290"/>
    <w:p w:rsidR="00CD1290" w:rsidRDefault="00CD1290">
      <w:pPr>
        <w:pStyle w:val="Heading2"/>
        <w:numPr>
          <w:ilvl w:val="1"/>
          <w:numId w:val="21"/>
        </w:numPr>
        <w:ind w:left="578" w:hanging="578"/>
      </w:pPr>
      <w:bookmarkStart w:id="142" w:name="_Toc399495367"/>
      <w:r>
        <w:rPr>
          <w:rFonts w:hint="eastAsia"/>
        </w:rPr>
        <w:t>获取我的报修记录</w:t>
      </w:r>
      <w:r>
        <w:t>(</w:t>
      </w:r>
      <w:r w:rsidRPr="0039077E">
        <w:t>/v1/manage/myMaintain</w:t>
      </w:r>
      <w:r>
        <w:t>)</w:t>
      </w:r>
      <w:bookmarkEnd w:id="142"/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143" w:name="_Toc399495368"/>
      <w:r>
        <w:rPr>
          <w:rFonts w:hint="eastAsia"/>
        </w:rPr>
        <w:t>请求说明</w:t>
      </w:r>
      <w:bookmarkEnd w:id="143"/>
    </w:p>
    <w:p w:rsidR="00CD1290" w:rsidRPr="0039077E" w:rsidRDefault="00CD1290">
      <w:pPr>
        <w:rPr>
          <w:sz w:val="18"/>
          <w:szCs w:val="18"/>
        </w:rPr>
      </w:pPr>
      <w:r w:rsidRPr="0039077E">
        <w:rPr>
          <w:sz w:val="18"/>
          <w:szCs w:val="18"/>
        </w:rPr>
        <w:t>curl 'http://test.community.com/v1/manage/myMaintain?</w:t>
      </w:r>
      <w:r>
        <w:rPr>
          <w:sz w:val="18"/>
          <w:szCs w:val="18"/>
        </w:rPr>
        <w:t>community_id</w:t>
      </w:r>
      <w:r w:rsidRPr="0039077E">
        <w:rPr>
          <w:sz w:val="18"/>
          <w:szCs w:val="18"/>
        </w:rPr>
        <w:t>=1’</w:t>
      </w:r>
    </w:p>
    <w:p w:rsidR="00CD1290" w:rsidRDefault="00CD1290"/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144" w:name="_Toc399495369"/>
      <w:r>
        <w:rPr>
          <w:rFonts w:hint="eastAsia"/>
        </w:rPr>
        <w:t>返回结果</w:t>
      </w:r>
      <w:bookmarkEnd w:id="144"/>
    </w:p>
    <w:p w:rsidR="00CD1290" w:rsidRDefault="00CD129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"data": {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"list": [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{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"id": 1,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"tel": "13826539930",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"title": "help!!!",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"content": "who can help me?room is 123.callmeplease",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"state": 0,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"created": "1410510817"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}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]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230563" w:rsidRDefault="00CD1290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/>
    <w:p w:rsidR="00CD1290" w:rsidRDefault="00CD1290">
      <w:pPr>
        <w:ind w:firstLine="420"/>
      </w:pPr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145" w:name="_Toc399495370"/>
      <w:r>
        <w:rPr>
          <w:rFonts w:hint="eastAsia"/>
        </w:rPr>
        <w:t>字段说明</w:t>
      </w:r>
      <w:bookmarkEnd w:id="14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Tr="00295EE7">
        <w:tc>
          <w:tcPr>
            <w:tcW w:w="2907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CD1290" w:rsidRDefault="00CD1290" w:rsidP="00295EE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CD1290" w:rsidRDefault="00CD1290" w:rsidP="00295EE7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CD1290" w:rsidTr="00295EE7">
        <w:trPr>
          <w:trHeight w:val="90"/>
        </w:trPr>
        <w:tc>
          <w:tcPr>
            <w:tcW w:w="2907" w:type="dxa"/>
          </w:tcPr>
          <w:p w:rsidR="00CD1290" w:rsidRDefault="00CD1290" w:rsidP="00295EE7">
            <w:pPr>
              <w:jc w:val="left"/>
            </w:pPr>
            <w:r>
              <w:t>list.id</w:t>
            </w:r>
          </w:p>
        </w:tc>
        <w:tc>
          <w:tcPr>
            <w:tcW w:w="1176" w:type="dxa"/>
          </w:tcPr>
          <w:p w:rsidR="00CD1290" w:rsidRDefault="00CD1290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报修</w:t>
            </w:r>
            <w:r>
              <w:t>id</w:t>
            </w:r>
          </w:p>
        </w:tc>
      </w:tr>
      <w:tr w:rsidR="00CD1290" w:rsidTr="00295EE7">
        <w:tc>
          <w:tcPr>
            <w:tcW w:w="2907" w:type="dxa"/>
          </w:tcPr>
          <w:p w:rsidR="00CD1290" w:rsidRDefault="00CD1290" w:rsidP="00295EE7">
            <w:pPr>
              <w:jc w:val="left"/>
            </w:pPr>
            <w:r>
              <w:t xml:space="preserve">list.title </w:t>
            </w:r>
          </w:p>
        </w:tc>
        <w:tc>
          <w:tcPr>
            <w:tcW w:w="1176" w:type="dxa"/>
          </w:tcPr>
          <w:p w:rsidR="00CD1290" w:rsidRDefault="00CD1290" w:rsidP="00295EE7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CD1290" w:rsidTr="00295EE7">
        <w:tc>
          <w:tcPr>
            <w:tcW w:w="2907" w:type="dxa"/>
          </w:tcPr>
          <w:p w:rsidR="00CD1290" w:rsidRDefault="00CD1290" w:rsidP="00295EE7">
            <w:pPr>
              <w:jc w:val="left"/>
            </w:pPr>
            <w:r>
              <w:t xml:space="preserve">list.content  </w:t>
            </w:r>
          </w:p>
        </w:tc>
        <w:tc>
          <w:tcPr>
            <w:tcW w:w="1176" w:type="dxa"/>
          </w:tcPr>
          <w:p w:rsidR="00CD1290" w:rsidRDefault="00CD1290" w:rsidP="00295EE7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CD1290" w:rsidTr="00295EE7">
        <w:tc>
          <w:tcPr>
            <w:tcW w:w="2907" w:type="dxa"/>
          </w:tcPr>
          <w:p w:rsidR="00CD1290" w:rsidRDefault="00CD1290" w:rsidP="00295EE7">
            <w:pPr>
              <w:jc w:val="left"/>
            </w:pPr>
            <w:r>
              <w:t>list.state</w:t>
            </w:r>
          </w:p>
        </w:tc>
        <w:tc>
          <w:tcPr>
            <w:tcW w:w="1176" w:type="dxa"/>
          </w:tcPr>
          <w:p w:rsidR="00CD1290" w:rsidRDefault="00CD1290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状态</w:t>
            </w:r>
            <w:r>
              <w:t xml:space="preserve"> 0</w:t>
            </w:r>
            <w:r>
              <w:rPr>
                <w:rFonts w:hint="eastAsia"/>
              </w:rPr>
              <w:t>未处理</w:t>
            </w:r>
            <w:r>
              <w:t xml:space="preserve"> 1</w:t>
            </w:r>
            <w:r>
              <w:rPr>
                <w:rFonts w:hint="eastAsia"/>
              </w:rPr>
              <w:t>处理中</w:t>
            </w:r>
            <w:r>
              <w:t xml:space="preserve"> 2</w:t>
            </w:r>
            <w:r>
              <w:rPr>
                <w:rFonts w:hint="eastAsia"/>
              </w:rPr>
              <w:t>已处理</w:t>
            </w:r>
          </w:p>
        </w:tc>
      </w:tr>
      <w:tr w:rsidR="00CD1290" w:rsidTr="00295EE7">
        <w:tc>
          <w:tcPr>
            <w:tcW w:w="2907" w:type="dxa"/>
          </w:tcPr>
          <w:p w:rsidR="00CD1290" w:rsidRDefault="00CD1290" w:rsidP="00295EE7">
            <w:pPr>
              <w:jc w:val="left"/>
            </w:pPr>
            <w:r>
              <w:t>list.created</w:t>
            </w:r>
          </w:p>
        </w:tc>
        <w:tc>
          <w:tcPr>
            <w:tcW w:w="1176" w:type="dxa"/>
          </w:tcPr>
          <w:p w:rsidR="00CD1290" w:rsidRDefault="00CD1290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发布时间戳</w:t>
            </w:r>
          </w:p>
        </w:tc>
      </w:tr>
      <w:tr w:rsidR="00CD1290">
        <w:tc>
          <w:tcPr>
            <w:tcW w:w="2907" w:type="dxa"/>
          </w:tcPr>
          <w:p w:rsidR="00CD1290" w:rsidRDefault="00CD1290">
            <w:pPr>
              <w:jc w:val="left"/>
            </w:pPr>
            <w:r>
              <w:t>list.tel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报修留的手机号</w:t>
            </w:r>
          </w:p>
        </w:tc>
      </w:tr>
    </w:tbl>
    <w:p w:rsidR="00CD1290" w:rsidRDefault="00CD1290"/>
    <w:p w:rsidR="00CD1290" w:rsidRDefault="00CD1290"/>
    <w:p w:rsidR="00CD1290" w:rsidRDefault="00CD1290">
      <w:pPr>
        <w:pStyle w:val="Heading2"/>
        <w:numPr>
          <w:ilvl w:val="1"/>
          <w:numId w:val="21"/>
        </w:numPr>
        <w:ind w:left="578" w:hanging="578"/>
      </w:pPr>
      <w:bookmarkStart w:id="146" w:name="_Toc399495371"/>
      <w:r>
        <w:rPr>
          <w:rFonts w:hint="eastAsia"/>
        </w:rPr>
        <w:t>添加报修</w:t>
      </w:r>
      <w:r>
        <w:t>(/v1/manage/addMaintain)</w:t>
      </w:r>
      <w:bookmarkEnd w:id="146"/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147" w:name="_Toc399495372"/>
      <w:r>
        <w:rPr>
          <w:rFonts w:hint="eastAsia"/>
        </w:rPr>
        <w:t>请求说明</w:t>
      </w:r>
      <w:bookmarkEnd w:id="147"/>
    </w:p>
    <w:p w:rsidR="00CD1290" w:rsidRPr="0002479A" w:rsidRDefault="00CD1290">
      <w:pPr>
        <w:rPr>
          <w:sz w:val="18"/>
          <w:szCs w:val="18"/>
        </w:rPr>
      </w:pPr>
      <w:r w:rsidRPr="0002479A">
        <w:rPr>
          <w:sz w:val="18"/>
          <w:szCs w:val="18"/>
        </w:rPr>
        <w:t>curl -d 'c</w:t>
      </w:r>
      <w:r>
        <w:rPr>
          <w:sz w:val="18"/>
          <w:szCs w:val="18"/>
        </w:rPr>
        <w:t>ommunity_</w:t>
      </w:r>
      <w:r w:rsidRPr="0002479A">
        <w:rPr>
          <w:sz w:val="18"/>
          <w:szCs w:val="18"/>
        </w:rPr>
        <w:t>id=1&amp;tel=13826539930&amp;title=help!!!&amp;content=who can help me?room is 123.callmeplease' 'http://test.community.com/v1/manage/addMaintain</w:t>
      </w:r>
    </w:p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148" w:name="_Toc399495373"/>
      <w:r>
        <w:rPr>
          <w:rFonts w:hint="eastAsia"/>
        </w:rPr>
        <w:t>参数说明</w:t>
      </w:r>
      <w:bookmarkEnd w:id="14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>
        <w:tc>
          <w:tcPr>
            <w:tcW w:w="1248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tel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维修联系电话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title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CD1290">
        <w:tc>
          <w:tcPr>
            <w:tcW w:w="1248" w:type="dxa"/>
          </w:tcPr>
          <w:p w:rsidR="00CD1290" w:rsidRDefault="00CD1290">
            <w:pPr>
              <w:jc w:val="center"/>
            </w:pPr>
            <w:r>
              <w:t>content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</w:tbl>
    <w:p w:rsidR="00CD1290" w:rsidRDefault="00CD1290"/>
    <w:p w:rsidR="00CD1290" w:rsidRDefault="00CD1290">
      <w:pPr>
        <w:pStyle w:val="Heading3"/>
        <w:numPr>
          <w:ilvl w:val="2"/>
          <w:numId w:val="21"/>
        </w:numPr>
        <w:ind w:left="720"/>
      </w:pPr>
      <w:bookmarkStart w:id="149" w:name="_Toc399495374"/>
      <w:r>
        <w:rPr>
          <w:rFonts w:hint="eastAsia"/>
        </w:rPr>
        <w:t>返回结果</w:t>
      </w:r>
      <w:bookmarkEnd w:id="149"/>
    </w:p>
    <w:p w:rsidR="00CD1290" w:rsidRDefault="00CD129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84446" w:rsidRDefault="00CD1290" w:rsidP="004D38A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084446" w:rsidRDefault="00CD1290" w:rsidP="004D38A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CD1290" w:rsidRPr="00084446" w:rsidRDefault="00CD1290" w:rsidP="004D38A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084446" w:rsidRDefault="00CD1290" w:rsidP="004D38A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Default="00CD1290" w:rsidP="004D38A1">
            <w:pPr>
              <w:jc w:val="left"/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/>
    <w:p w:rsidR="00CD1290" w:rsidRDefault="00CD1290">
      <w:pPr>
        <w:ind w:firstLine="420"/>
      </w:pPr>
    </w:p>
    <w:p w:rsidR="00CD1290" w:rsidRDefault="00CD1290" w:rsidP="004D38A1">
      <w:pPr>
        <w:pStyle w:val="Heading2"/>
        <w:numPr>
          <w:ilvl w:val="1"/>
          <w:numId w:val="21"/>
        </w:numPr>
        <w:ind w:left="578" w:hanging="578"/>
      </w:pPr>
      <w:bookmarkStart w:id="150" w:name="_Toc399495375"/>
      <w:r>
        <w:rPr>
          <w:rFonts w:hint="eastAsia"/>
        </w:rPr>
        <w:t>获取我的投诉建议记录</w:t>
      </w:r>
      <w:r>
        <w:t>(</w:t>
      </w:r>
      <w:r w:rsidRPr="0039077E">
        <w:t>/v1/manage/my</w:t>
      </w:r>
      <w:r>
        <w:t>Suggestion)</w:t>
      </w:r>
      <w:bookmarkEnd w:id="150"/>
    </w:p>
    <w:p w:rsidR="00CD1290" w:rsidRDefault="00CD1290" w:rsidP="004D38A1">
      <w:pPr>
        <w:pStyle w:val="Heading3"/>
        <w:numPr>
          <w:ilvl w:val="2"/>
          <w:numId w:val="21"/>
        </w:numPr>
        <w:ind w:left="720"/>
      </w:pPr>
      <w:bookmarkStart w:id="151" w:name="_Toc399495376"/>
      <w:r>
        <w:rPr>
          <w:rFonts w:hint="eastAsia"/>
        </w:rPr>
        <w:t>请求说明</w:t>
      </w:r>
      <w:bookmarkEnd w:id="151"/>
    </w:p>
    <w:p w:rsidR="00CD1290" w:rsidRPr="0039077E" w:rsidRDefault="00CD1290" w:rsidP="004D38A1">
      <w:pPr>
        <w:rPr>
          <w:sz w:val="18"/>
          <w:szCs w:val="18"/>
        </w:rPr>
      </w:pPr>
      <w:bookmarkStart w:id="152" w:name="OLE_LINK13"/>
      <w:bookmarkStart w:id="153" w:name="OLE_LINK14"/>
      <w:bookmarkStart w:id="154" w:name="OLE_LINK15"/>
      <w:r w:rsidRPr="0039077E">
        <w:rPr>
          <w:sz w:val="18"/>
          <w:szCs w:val="18"/>
        </w:rPr>
        <w:t>curl 'http://test.community.com/v1/manage/</w:t>
      </w:r>
      <w:r w:rsidRPr="007E6698">
        <w:rPr>
          <w:sz w:val="18"/>
          <w:szCs w:val="18"/>
        </w:rPr>
        <w:t>mySuggestion</w:t>
      </w:r>
      <w:r w:rsidRPr="0039077E">
        <w:rPr>
          <w:sz w:val="18"/>
          <w:szCs w:val="18"/>
        </w:rPr>
        <w:t>?</w:t>
      </w:r>
      <w:r>
        <w:rPr>
          <w:sz w:val="18"/>
          <w:szCs w:val="18"/>
        </w:rPr>
        <w:t>community_id</w:t>
      </w:r>
      <w:r w:rsidRPr="0039077E">
        <w:rPr>
          <w:sz w:val="18"/>
          <w:szCs w:val="18"/>
        </w:rPr>
        <w:t>=1’</w:t>
      </w:r>
    </w:p>
    <w:p w:rsidR="00CD1290" w:rsidRDefault="00CD1290" w:rsidP="004D38A1">
      <w:pPr>
        <w:pStyle w:val="Heading3"/>
        <w:numPr>
          <w:ilvl w:val="2"/>
          <w:numId w:val="21"/>
        </w:numPr>
        <w:ind w:left="720"/>
      </w:pPr>
      <w:bookmarkStart w:id="155" w:name="_Toc399495377"/>
      <w:bookmarkEnd w:id="152"/>
      <w:bookmarkEnd w:id="153"/>
      <w:bookmarkEnd w:id="154"/>
      <w:r>
        <w:rPr>
          <w:rFonts w:hint="eastAsia"/>
        </w:rPr>
        <w:t>返回结果</w:t>
      </w:r>
      <w:bookmarkEnd w:id="155"/>
    </w:p>
    <w:p w:rsidR="00CD1290" w:rsidRDefault="00CD1290" w:rsidP="004D38A1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295EE7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"data": {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"list": [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{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"id": 1,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"tel": "13826539930",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"title": "help!!!",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"content": "who can help me?room is 123.callmeplease",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"state": 0,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"created": "1410510817"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}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]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230563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 w:rsidP="004D38A1"/>
    <w:p w:rsidR="00CD1290" w:rsidRDefault="00CD1290" w:rsidP="004D38A1">
      <w:pPr>
        <w:ind w:firstLine="420"/>
      </w:pPr>
    </w:p>
    <w:p w:rsidR="00CD1290" w:rsidRDefault="00CD1290" w:rsidP="004D38A1">
      <w:pPr>
        <w:pStyle w:val="Heading3"/>
        <w:numPr>
          <w:ilvl w:val="2"/>
          <w:numId w:val="21"/>
        </w:numPr>
        <w:ind w:left="720"/>
      </w:pPr>
      <w:bookmarkStart w:id="156" w:name="_Toc399495378"/>
      <w:r>
        <w:rPr>
          <w:rFonts w:hint="eastAsia"/>
        </w:rPr>
        <w:t>字段说明</w:t>
      </w:r>
      <w:bookmarkEnd w:id="15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Tr="00295EE7">
        <w:tc>
          <w:tcPr>
            <w:tcW w:w="2907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CD1290" w:rsidRDefault="00CD1290" w:rsidP="00295EE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CD1290" w:rsidRDefault="00CD1290" w:rsidP="00295EE7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CD1290" w:rsidTr="00295EE7">
        <w:trPr>
          <w:trHeight w:val="90"/>
        </w:trPr>
        <w:tc>
          <w:tcPr>
            <w:tcW w:w="2907" w:type="dxa"/>
          </w:tcPr>
          <w:p w:rsidR="00CD1290" w:rsidRDefault="00CD1290" w:rsidP="00295EE7">
            <w:pPr>
              <w:jc w:val="left"/>
            </w:pPr>
            <w:r>
              <w:t>list.id</w:t>
            </w:r>
          </w:p>
        </w:tc>
        <w:tc>
          <w:tcPr>
            <w:tcW w:w="1176" w:type="dxa"/>
          </w:tcPr>
          <w:p w:rsidR="00CD1290" w:rsidRDefault="00CD1290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建议</w:t>
            </w:r>
            <w:r>
              <w:t>id</w:t>
            </w:r>
          </w:p>
        </w:tc>
      </w:tr>
      <w:tr w:rsidR="00CD1290" w:rsidTr="00295EE7">
        <w:tc>
          <w:tcPr>
            <w:tcW w:w="2907" w:type="dxa"/>
          </w:tcPr>
          <w:p w:rsidR="00CD1290" w:rsidRDefault="00CD1290" w:rsidP="00295EE7">
            <w:pPr>
              <w:jc w:val="left"/>
            </w:pPr>
            <w:r>
              <w:t xml:space="preserve">list.title </w:t>
            </w:r>
          </w:p>
        </w:tc>
        <w:tc>
          <w:tcPr>
            <w:tcW w:w="1176" w:type="dxa"/>
          </w:tcPr>
          <w:p w:rsidR="00CD1290" w:rsidRDefault="00CD1290" w:rsidP="00295EE7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CD1290" w:rsidTr="00295EE7">
        <w:tc>
          <w:tcPr>
            <w:tcW w:w="2907" w:type="dxa"/>
          </w:tcPr>
          <w:p w:rsidR="00CD1290" w:rsidRDefault="00CD1290" w:rsidP="00295EE7">
            <w:pPr>
              <w:jc w:val="left"/>
            </w:pPr>
            <w:r>
              <w:t xml:space="preserve">list.content  </w:t>
            </w:r>
          </w:p>
        </w:tc>
        <w:tc>
          <w:tcPr>
            <w:tcW w:w="1176" w:type="dxa"/>
          </w:tcPr>
          <w:p w:rsidR="00CD1290" w:rsidRDefault="00CD1290" w:rsidP="00295EE7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CD1290" w:rsidTr="00295EE7">
        <w:tc>
          <w:tcPr>
            <w:tcW w:w="2907" w:type="dxa"/>
          </w:tcPr>
          <w:p w:rsidR="00CD1290" w:rsidRDefault="00CD1290" w:rsidP="00295EE7">
            <w:pPr>
              <w:jc w:val="left"/>
            </w:pPr>
            <w:r>
              <w:t>list.state</w:t>
            </w:r>
          </w:p>
        </w:tc>
        <w:tc>
          <w:tcPr>
            <w:tcW w:w="1176" w:type="dxa"/>
          </w:tcPr>
          <w:p w:rsidR="00CD1290" w:rsidRDefault="00CD1290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状态</w:t>
            </w:r>
            <w:r>
              <w:t xml:space="preserve"> 0</w:t>
            </w:r>
            <w:r>
              <w:rPr>
                <w:rFonts w:hint="eastAsia"/>
              </w:rPr>
              <w:t>未处理</w:t>
            </w:r>
            <w:r>
              <w:t xml:space="preserve"> 1</w:t>
            </w:r>
            <w:r>
              <w:rPr>
                <w:rFonts w:hint="eastAsia"/>
              </w:rPr>
              <w:t>处理中</w:t>
            </w:r>
            <w:r>
              <w:t xml:space="preserve"> 2</w:t>
            </w:r>
            <w:r>
              <w:rPr>
                <w:rFonts w:hint="eastAsia"/>
              </w:rPr>
              <w:t>已处理</w:t>
            </w:r>
          </w:p>
        </w:tc>
      </w:tr>
      <w:tr w:rsidR="00CD1290" w:rsidTr="00295EE7">
        <w:tc>
          <w:tcPr>
            <w:tcW w:w="2907" w:type="dxa"/>
          </w:tcPr>
          <w:p w:rsidR="00CD1290" w:rsidRDefault="00CD1290" w:rsidP="00295EE7">
            <w:pPr>
              <w:jc w:val="left"/>
            </w:pPr>
            <w:r>
              <w:t>list.created</w:t>
            </w:r>
          </w:p>
        </w:tc>
        <w:tc>
          <w:tcPr>
            <w:tcW w:w="1176" w:type="dxa"/>
          </w:tcPr>
          <w:p w:rsidR="00CD1290" w:rsidRDefault="00CD1290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发布时间戳</w:t>
            </w:r>
          </w:p>
        </w:tc>
      </w:tr>
      <w:tr w:rsidR="00CD1290" w:rsidTr="00295EE7">
        <w:tc>
          <w:tcPr>
            <w:tcW w:w="2907" w:type="dxa"/>
          </w:tcPr>
          <w:p w:rsidR="00CD1290" w:rsidRDefault="00CD1290" w:rsidP="00295EE7">
            <w:pPr>
              <w:jc w:val="left"/>
            </w:pPr>
            <w:r>
              <w:t>list.tel</w:t>
            </w:r>
          </w:p>
        </w:tc>
        <w:tc>
          <w:tcPr>
            <w:tcW w:w="1176" w:type="dxa"/>
          </w:tcPr>
          <w:p w:rsidR="00CD1290" w:rsidRDefault="00CD1290" w:rsidP="00295EE7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</w:tbl>
    <w:p w:rsidR="00CD1290" w:rsidRDefault="00CD1290" w:rsidP="004D38A1"/>
    <w:p w:rsidR="00CD1290" w:rsidRDefault="00CD1290" w:rsidP="004D38A1"/>
    <w:p w:rsidR="00CD1290" w:rsidRDefault="00CD1290" w:rsidP="004D38A1">
      <w:pPr>
        <w:pStyle w:val="Heading2"/>
        <w:numPr>
          <w:ilvl w:val="1"/>
          <w:numId w:val="21"/>
        </w:numPr>
        <w:ind w:left="578" w:hanging="578"/>
      </w:pPr>
      <w:bookmarkStart w:id="157" w:name="_Toc399495379"/>
      <w:r>
        <w:rPr>
          <w:rFonts w:hint="eastAsia"/>
        </w:rPr>
        <w:t>添加建议投诉</w:t>
      </w:r>
      <w:r>
        <w:t>(/v1/manage/addSuggestion)</w:t>
      </w:r>
      <w:bookmarkEnd w:id="157"/>
    </w:p>
    <w:p w:rsidR="00CD1290" w:rsidRDefault="00CD1290" w:rsidP="004D38A1">
      <w:pPr>
        <w:pStyle w:val="Heading3"/>
        <w:numPr>
          <w:ilvl w:val="2"/>
          <w:numId w:val="21"/>
        </w:numPr>
        <w:ind w:left="720"/>
      </w:pPr>
      <w:bookmarkStart w:id="158" w:name="_Toc399495380"/>
      <w:r>
        <w:rPr>
          <w:rFonts w:hint="eastAsia"/>
        </w:rPr>
        <w:t>请求说明</w:t>
      </w:r>
      <w:bookmarkEnd w:id="158"/>
    </w:p>
    <w:p w:rsidR="00CD1290" w:rsidRPr="0002479A" w:rsidRDefault="00CD1290" w:rsidP="004D38A1">
      <w:pPr>
        <w:rPr>
          <w:sz w:val="18"/>
          <w:szCs w:val="18"/>
        </w:rPr>
      </w:pPr>
      <w:r w:rsidRPr="0002479A">
        <w:rPr>
          <w:sz w:val="18"/>
          <w:szCs w:val="18"/>
        </w:rPr>
        <w:t>curl -d 'c</w:t>
      </w:r>
      <w:r>
        <w:rPr>
          <w:sz w:val="18"/>
          <w:szCs w:val="18"/>
        </w:rPr>
        <w:t>ommunity_</w:t>
      </w:r>
      <w:r w:rsidRPr="0002479A">
        <w:rPr>
          <w:sz w:val="18"/>
          <w:szCs w:val="18"/>
        </w:rPr>
        <w:t>id=1&amp;tel=13826539930&amp;title=help!!!&amp;content=who can help me?room is 123.callmeplease' 'http://test.community.com/v1/manage/add</w:t>
      </w:r>
      <w:r>
        <w:rPr>
          <w:sz w:val="18"/>
          <w:szCs w:val="18"/>
        </w:rPr>
        <w:t>Suggestion</w:t>
      </w:r>
    </w:p>
    <w:p w:rsidR="00CD1290" w:rsidRDefault="00CD1290" w:rsidP="004D38A1">
      <w:pPr>
        <w:pStyle w:val="Heading3"/>
        <w:numPr>
          <w:ilvl w:val="2"/>
          <w:numId w:val="21"/>
        </w:numPr>
        <w:ind w:left="720"/>
      </w:pPr>
      <w:bookmarkStart w:id="159" w:name="_Toc399495381"/>
      <w:r>
        <w:rPr>
          <w:rFonts w:hint="eastAsia"/>
        </w:rPr>
        <w:t>参数说明</w:t>
      </w:r>
      <w:bookmarkEnd w:id="15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295EE7">
        <w:tc>
          <w:tcPr>
            <w:tcW w:w="1248" w:type="dxa"/>
            <w:shd w:val="clear" w:color="auto" w:fill="FFFF00"/>
          </w:tcPr>
          <w:p w:rsidR="00CD1290" w:rsidRDefault="00CD1290" w:rsidP="00295EE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295EE7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295EE7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295EE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295EE7">
        <w:tc>
          <w:tcPr>
            <w:tcW w:w="1248" w:type="dxa"/>
          </w:tcPr>
          <w:p w:rsidR="00CD1290" w:rsidRDefault="00CD1290" w:rsidP="00295EE7">
            <w:pPr>
              <w:jc w:val="center"/>
            </w:pPr>
            <w:r>
              <w:t>tel</w:t>
            </w:r>
          </w:p>
        </w:tc>
        <w:tc>
          <w:tcPr>
            <w:tcW w:w="850" w:type="dxa"/>
          </w:tcPr>
          <w:p w:rsidR="00CD1290" w:rsidRDefault="00CD1290" w:rsidP="00295EE7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联系电话</w:t>
            </w:r>
          </w:p>
        </w:tc>
      </w:tr>
      <w:tr w:rsidR="00CD1290" w:rsidTr="00295EE7">
        <w:tc>
          <w:tcPr>
            <w:tcW w:w="1248" w:type="dxa"/>
          </w:tcPr>
          <w:p w:rsidR="00CD1290" w:rsidRDefault="00CD1290" w:rsidP="00295EE7">
            <w:pPr>
              <w:jc w:val="center"/>
            </w:pPr>
            <w:r>
              <w:t>title</w:t>
            </w:r>
          </w:p>
        </w:tc>
        <w:tc>
          <w:tcPr>
            <w:tcW w:w="850" w:type="dxa"/>
          </w:tcPr>
          <w:p w:rsidR="00CD1290" w:rsidRDefault="00CD1290" w:rsidP="00295EE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CD1290" w:rsidTr="00295EE7">
        <w:tc>
          <w:tcPr>
            <w:tcW w:w="1248" w:type="dxa"/>
          </w:tcPr>
          <w:p w:rsidR="00CD1290" w:rsidRDefault="00CD1290" w:rsidP="00295EE7">
            <w:pPr>
              <w:jc w:val="center"/>
            </w:pPr>
            <w:r>
              <w:t>content</w:t>
            </w:r>
          </w:p>
        </w:tc>
        <w:tc>
          <w:tcPr>
            <w:tcW w:w="850" w:type="dxa"/>
          </w:tcPr>
          <w:p w:rsidR="00CD1290" w:rsidRDefault="00CD1290" w:rsidP="00295EE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295EE7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</w:tbl>
    <w:p w:rsidR="00CD1290" w:rsidRDefault="00CD1290" w:rsidP="004D38A1"/>
    <w:p w:rsidR="00CD1290" w:rsidRDefault="00CD1290" w:rsidP="004D38A1">
      <w:pPr>
        <w:pStyle w:val="Heading3"/>
        <w:numPr>
          <w:ilvl w:val="2"/>
          <w:numId w:val="21"/>
        </w:numPr>
        <w:ind w:left="720"/>
      </w:pPr>
      <w:bookmarkStart w:id="160" w:name="_Toc399495382"/>
      <w:r>
        <w:rPr>
          <w:rFonts w:hint="eastAsia"/>
        </w:rPr>
        <w:t>返回结果</w:t>
      </w:r>
      <w:bookmarkEnd w:id="160"/>
    </w:p>
    <w:p w:rsidR="00CD1290" w:rsidRDefault="00CD1290" w:rsidP="004D38A1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295EE7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84446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084446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CD1290" w:rsidRPr="00084446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084446" w:rsidRDefault="00CD1290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Default="00CD1290" w:rsidP="00295EE7">
            <w:pPr>
              <w:jc w:val="left"/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 w:rsidP="004D38A1"/>
    <w:p w:rsidR="00CD1290" w:rsidRDefault="00CD1290" w:rsidP="00D05E53">
      <w:pPr>
        <w:pStyle w:val="Heading1"/>
        <w:numPr>
          <w:ilvl w:val="0"/>
          <w:numId w:val="21"/>
        </w:numPr>
        <w:ind w:left="431" w:hanging="431"/>
      </w:pPr>
      <w:bookmarkStart w:id="161" w:name="_Toc399495383"/>
      <w:r>
        <w:rPr>
          <w:rFonts w:hint="eastAsia"/>
        </w:rPr>
        <w:t>钱罐子相关</w:t>
      </w:r>
      <w:bookmarkEnd w:id="161"/>
    </w:p>
    <w:p w:rsidR="00CD1290" w:rsidRDefault="00CD1290" w:rsidP="00D05E53"/>
    <w:p w:rsidR="00CD1290" w:rsidRDefault="00CD1290" w:rsidP="000430DC">
      <w:pPr>
        <w:pStyle w:val="Heading2"/>
        <w:numPr>
          <w:ilvl w:val="1"/>
          <w:numId w:val="21"/>
        </w:numPr>
        <w:ind w:left="578" w:hanging="578"/>
      </w:pPr>
      <w:bookmarkStart w:id="162" w:name="_Toc399341550"/>
      <w:bookmarkStart w:id="163" w:name="_Toc399495384"/>
      <w:r>
        <w:rPr>
          <w:rFonts w:hint="eastAsia"/>
        </w:rPr>
        <w:t>获取理财产品列表</w:t>
      </w:r>
      <w:r>
        <w:t>(/v1/wealth/</w:t>
      </w:r>
      <w:r w:rsidRPr="00117214">
        <w:t>getOnSaleList</w:t>
      </w:r>
      <w:r>
        <w:t>)</w:t>
      </w:r>
      <w:bookmarkEnd w:id="162"/>
      <w:bookmarkEnd w:id="163"/>
    </w:p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64" w:name="_Toc399341551"/>
      <w:bookmarkStart w:id="165" w:name="_Toc399495385"/>
      <w:r>
        <w:rPr>
          <w:rFonts w:hint="eastAsia"/>
        </w:rPr>
        <w:t>请求说明</w:t>
      </w:r>
      <w:bookmarkEnd w:id="164"/>
      <w:bookmarkEnd w:id="165"/>
    </w:p>
    <w:p w:rsidR="00CD1290" w:rsidRPr="00327F6C" w:rsidRDefault="00CD1290" w:rsidP="000430DC">
      <w:pPr>
        <w:rPr>
          <w:sz w:val="18"/>
          <w:szCs w:val="18"/>
        </w:rPr>
      </w:pPr>
      <w:r w:rsidRPr="00327F6C">
        <w:rPr>
          <w:sz w:val="18"/>
          <w:szCs w:val="18"/>
        </w:rPr>
        <w:t>curl 'http://test.community.com/v1/</w:t>
      </w:r>
      <w:r>
        <w:rPr>
          <w:sz w:val="18"/>
          <w:szCs w:val="18"/>
        </w:rPr>
        <w:t>wealth</w:t>
      </w:r>
      <w:r w:rsidRPr="00327F6C">
        <w:rPr>
          <w:sz w:val="18"/>
          <w:szCs w:val="18"/>
        </w:rPr>
        <w:t>/</w:t>
      </w:r>
      <w:r w:rsidRPr="00117214">
        <w:rPr>
          <w:sz w:val="18"/>
          <w:szCs w:val="18"/>
        </w:rPr>
        <w:t>getOnSaleList</w:t>
      </w:r>
      <w:r w:rsidRPr="00327F6C">
        <w:rPr>
          <w:sz w:val="18"/>
          <w:szCs w:val="18"/>
        </w:rPr>
        <w:t>'</w:t>
      </w:r>
    </w:p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66" w:name="_Toc399341552"/>
      <w:bookmarkStart w:id="167" w:name="_Toc399495386"/>
      <w:r>
        <w:rPr>
          <w:rFonts w:hint="eastAsia"/>
        </w:rPr>
        <w:t>参数说明</w:t>
      </w:r>
      <w:bookmarkEnd w:id="166"/>
      <w:bookmarkEnd w:id="167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03407B">
        <w:tc>
          <w:tcPr>
            <w:tcW w:w="1248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type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</w:tbl>
    <w:p w:rsidR="00CD1290" w:rsidRDefault="00CD1290" w:rsidP="000430DC"/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68" w:name="_Toc399341553"/>
      <w:bookmarkStart w:id="169" w:name="_Toc399495387"/>
      <w:r>
        <w:rPr>
          <w:rFonts w:hint="eastAsia"/>
        </w:rPr>
        <w:t>返回结果</w:t>
      </w:r>
      <w:bookmarkEnd w:id="168"/>
      <w:bookmarkEnd w:id="169"/>
    </w:p>
    <w:p w:rsidR="00CD1290" w:rsidRDefault="00CD1290" w:rsidP="000430DC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"data": {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"count": 2,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"list": [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132,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"name": "wuyebao",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"property_type": 2,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"desc": "mianwuyefei"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},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131,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"name": "</w:t>
            </w: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>å­£ç›ˆå®</w:t>
            </w:r>
            <w:r w:rsidRPr="003321C1">
              <w:rPr>
                <w:rFonts w:cs="Calibri"/>
                <w:kern w:val="0"/>
                <w:sz w:val="18"/>
                <w:szCs w:val="18"/>
                <w:lang w:val="zh-CN"/>
              </w:rPr>
              <w:t></w:t>
            </w: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>B",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"property_type": 1,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"desc": "descdescdesc"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}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]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},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"success": true,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"errorCode": 0</w:t>
            </w:r>
          </w:p>
          <w:p w:rsidR="00CD1290" w:rsidRPr="003321C1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3321C1">
              <w:rPr>
                <w:rFonts w:ascii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CD1290" w:rsidRDefault="00CD1290" w:rsidP="000430DC"/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70" w:name="_Toc399341554"/>
      <w:bookmarkStart w:id="171" w:name="_Toc399495388"/>
      <w:r>
        <w:rPr>
          <w:rFonts w:hint="eastAsia"/>
        </w:rPr>
        <w:t>字段说明</w:t>
      </w:r>
      <w:bookmarkEnd w:id="170"/>
      <w:bookmarkEnd w:id="171"/>
    </w:p>
    <w:p w:rsidR="00CD1290" w:rsidRDefault="00CD1290" w:rsidP="000430DC">
      <w:pPr>
        <w:ind w:left="420"/>
      </w:pPr>
      <w:r>
        <w:t>data</w:t>
      </w:r>
      <w:r>
        <w:rPr>
          <w:rFonts w:hint="eastAsia"/>
        </w:rPr>
        <w:t>中返回数据：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总数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list.id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list.name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产品名称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list.property_type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2A7CE5" w:rsidRDefault="00CD1290" w:rsidP="0003407B">
            <w:pPr>
              <w:jc w:val="center"/>
              <w:rPr>
                <w:sz w:val="18"/>
                <w:szCs w:val="18"/>
              </w:rPr>
            </w:pPr>
            <w:r w:rsidRPr="002A7CE5">
              <w:rPr>
                <w:sz w:val="18"/>
                <w:szCs w:val="18"/>
              </w:rPr>
              <w:t>1</w:t>
            </w:r>
            <w:r w:rsidRPr="002A7CE5">
              <w:rPr>
                <w:rFonts w:hint="eastAsia"/>
                <w:sz w:val="18"/>
                <w:szCs w:val="18"/>
              </w:rPr>
              <w:t>普通</w:t>
            </w:r>
            <w:r w:rsidRPr="002A7CE5">
              <w:rPr>
                <w:sz w:val="18"/>
                <w:szCs w:val="18"/>
              </w:rPr>
              <w:t>2</w:t>
            </w:r>
            <w:r w:rsidRPr="002A7CE5">
              <w:rPr>
                <w:rFonts w:hint="eastAsia"/>
                <w:sz w:val="18"/>
                <w:szCs w:val="18"/>
              </w:rPr>
              <w:t>物业宝</w:t>
            </w:r>
            <w:r w:rsidRPr="002A7CE5">
              <w:rPr>
                <w:sz w:val="18"/>
                <w:szCs w:val="18"/>
              </w:rPr>
              <w:t>3</w:t>
            </w:r>
            <w:r w:rsidRPr="002A7CE5">
              <w:rPr>
                <w:rFonts w:hint="eastAsia"/>
                <w:sz w:val="18"/>
                <w:szCs w:val="18"/>
              </w:rPr>
              <w:t>停车宝</w:t>
            </w:r>
            <w:r w:rsidRPr="002A7CE5">
              <w:rPr>
                <w:sz w:val="18"/>
                <w:szCs w:val="18"/>
              </w:rPr>
              <w:t>4</w:t>
            </w:r>
            <w:r w:rsidRPr="002A7CE5">
              <w:rPr>
                <w:rFonts w:hint="eastAsia"/>
                <w:sz w:val="18"/>
                <w:szCs w:val="18"/>
              </w:rPr>
              <w:t>通用抵扣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list.desc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产品摘要</w:t>
            </w:r>
          </w:p>
        </w:tc>
      </w:tr>
    </w:tbl>
    <w:p w:rsidR="00CD1290" w:rsidRDefault="00CD1290" w:rsidP="000430DC"/>
    <w:p w:rsidR="00CD1290" w:rsidRDefault="00CD1290" w:rsidP="000430DC">
      <w:pPr>
        <w:pStyle w:val="Heading2"/>
        <w:numPr>
          <w:ilvl w:val="1"/>
          <w:numId w:val="21"/>
        </w:numPr>
        <w:ind w:left="578" w:hanging="578"/>
      </w:pPr>
      <w:bookmarkStart w:id="172" w:name="_Toc399495389"/>
      <w:bookmarkStart w:id="173" w:name="_Toc399341555"/>
      <w:r>
        <w:rPr>
          <w:rFonts w:hint="eastAsia"/>
        </w:rPr>
        <w:t>理财产品详情页</w:t>
      </w:r>
      <w:r>
        <w:t>(/v1/wealth/</w:t>
      </w:r>
      <w:r w:rsidRPr="008C1676">
        <w:t>getProductDetail</w:t>
      </w:r>
      <w:r>
        <w:t>)</w:t>
      </w:r>
      <w:bookmarkEnd w:id="172"/>
    </w:p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74" w:name="_Toc399495390"/>
      <w:r>
        <w:rPr>
          <w:rFonts w:hint="eastAsia"/>
        </w:rPr>
        <w:t>请求说明</w:t>
      </w:r>
      <w:bookmarkEnd w:id="174"/>
    </w:p>
    <w:p w:rsidR="00CD1290" w:rsidRPr="00327F6C" w:rsidRDefault="00CD1290" w:rsidP="000430DC">
      <w:pPr>
        <w:rPr>
          <w:sz w:val="18"/>
          <w:szCs w:val="18"/>
        </w:rPr>
      </w:pPr>
      <w:r w:rsidRPr="00327F6C">
        <w:rPr>
          <w:sz w:val="18"/>
          <w:szCs w:val="18"/>
        </w:rPr>
        <w:t>curl 'http://test.community.com/v1/</w:t>
      </w:r>
      <w:r>
        <w:rPr>
          <w:sz w:val="18"/>
          <w:szCs w:val="18"/>
        </w:rPr>
        <w:t>wealth</w:t>
      </w:r>
      <w:r w:rsidRPr="00327F6C">
        <w:rPr>
          <w:sz w:val="18"/>
          <w:szCs w:val="18"/>
        </w:rPr>
        <w:t>/</w:t>
      </w:r>
      <w:r w:rsidRPr="008C1676">
        <w:rPr>
          <w:sz w:val="18"/>
          <w:szCs w:val="18"/>
        </w:rPr>
        <w:t>getProductDetail</w:t>
      </w:r>
      <w:r w:rsidRPr="00327F6C">
        <w:rPr>
          <w:sz w:val="18"/>
          <w:szCs w:val="18"/>
        </w:rPr>
        <w:t>?</w:t>
      </w:r>
      <w:r>
        <w:rPr>
          <w:sz w:val="18"/>
          <w:szCs w:val="18"/>
        </w:rPr>
        <w:t>pid=1</w:t>
      </w:r>
      <w:r w:rsidRPr="00327F6C">
        <w:rPr>
          <w:sz w:val="18"/>
          <w:szCs w:val="18"/>
        </w:rPr>
        <w:t>'</w:t>
      </w:r>
    </w:p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75" w:name="_Toc399495391"/>
      <w:r>
        <w:rPr>
          <w:rFonts w:hint="eastAsia"/>
        </w:rPr>
        <w:t>参数说明</w:t>
      </w:r>
      <w:bookmarkEnd w:id="17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03407B">
        <w:tc>
          <w:tcPr>
            <w:tcW w:w="1248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pid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</w:tr>
    </w:tbl>
    <w:p w:rsidR="00CD1290" w:rsidRDefault="00CD1290" w:rsidP="000430DC"/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76" w:name="_Toc399495392"/>
      <w:r>
        <w:rPr>
          <w:rFonts w:hint="eastAsia"/>
        </w:rPr>
        <w:t>返回结果</w:t>
      </w:r>
      <w:bookmarkEnd w:id="176"/>
    </w:p>
    <w:p w:rsidR="00CD1290" w:rsidRDefault="00CD1290" w:rsidP="000430DC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"data": {</w:t>
            </w:r>
          </w:p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"id": 131,</w:t>
            </w:r>
          </w:p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"name": "</w:t>
            </w:r>
            <w:r w:rsidRPr="0021643C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季盈宝</w:t>
            </w: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"detail": "",</w:t>
            </w:r>
          </w:p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"property_type": 1,</w:t>
            </w:r>
          </w:p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"invest_type": "month",</w:t>
            </w:r>
          </w:p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"invest_time": "3",</w:t>
            </w:r>
          </w:p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"rate": "7.5",</w:t>
            </w:r>
          </w:p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"begin_money": "1000"</w:t>
            </w:r>
          </w:p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},</w:t>
            </w:r>
          </w:p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"success": true,</w:t>
            </w:r>
          </w:p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"errorCode": 0</w:t>
            </w:r>
          </w:p>
          <w:p w:rsidR="00CD1290" w:rsidRPr="0021643C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CD1290" w:rsidRDefault="00CD1290" w:rsidP="000430DC"/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77" w:name="_Toc399495393"/>
      <w:r>
        <w:rPr>
          <w:rFonts w:hint="eastAsia"/>
        </w:rPr>
        <w:t>字段说明</w:t>
      </w:r>
      <w:bookmarkEnd w:id="177"/>
    </w:p>
    <w:p w:rsidR="00CD1290" w:rsidRDefault="00CD1290" w:rsidP="000430DC">
      <w:pPr>
        <w:ind w:left="420"/>
      </w:pPr>
      <w:r>
        <w:t>data</w:t>
      </w:r>
      <w:r>
        <w:rPr>
          <w:rFonts w:hint="eastAsia"/>
        </w:rPr>
        <w:t>中返回数据：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产品名称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property_type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2A7CE5" w:rsidRDefault="00CD1290" w:rsidP="0003407B">
            <w:pPr>
              <w:jc w:val="center"/>
              <w:rPr>
                <w:sz w:val="18"/>
                <w:szCs w:val="18"/>
              </w:rPr>
            </w:pPr>
            <w:r w:rsidRPr="002A7CE5">
              <w:rPr>
                <w:sz w:val="18"/>
                <w:szCs w:val="18"/>
              </w:rPr>
              <w:t>1</w:t>
            </w:r>
            <w:r w:rsidRPr="002A7CE5">
              <w:rPr>
                <w:rFonts w:hint="eastAsia"/>
                <w:sz w:val="18"/>
                <w:szCs w:val="18"/>
              </w:rPr>
              <w:t>普通</w:t>
            </w:r>
            <w:r w:rsidRPr="002A7CE5">
              <w:rPr>
                <w:sz w:val="18"/>
                <w:szCs w:val="18"/>
              </w:rPr>
              <w:t>2</w:t>
            </w:r>
            <w:r w:rsidRPr="002A7CE5">
              <w:rPr>
                <w:rFonts w:hint="eastAsia"/>
                <w:sz w:val="18"/>
                <w:szCs w:val="18"/>
              </w:rPr>
              <w:t>物业宝</w:t>
            </w:r>
            <w:r w:rsidRPr="002A7CE5">
              <w:rPr>
                <w:sz w:val="18"/>
                <w:szCs w:val="18"/>
              </w:rPr>
              <w:t>3</w:t>
            </w:r>
            <w:r w:rsidRPr="002A7CE5">
              <w:rPr>
                <w:rFonts w:hint="eastAsia"/>
                <w:sz w:val="18"/>
                <w:szCs w:val="18"/>
              </w:rPr>
              <w:t>停车宝</w:t>
            </w:r>
            <w:r w:rsidRPr="002A7CE5">
              <w:rPr>
                <w:sz w:val="18"/>
                <w:szCs w:val="18"/>
              </w:rPr>
              <w:t>4</w:t>
            </w:r>
            <w:r w:rsidRPr="002A7CE5">
              <w:rPr>
                <w:rFonts w:hint="eastAsia"/>
                <w:sz w:val="18"/>
                <w:szCs w:val="18"/>
              </w:rPr>
              <w:t>通用抵扣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详情内容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invest_type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投资期限单位：</w:t>
            </w:r>
            <w:r>
              <w:rPr>
                <w:sz w:val="18"/>
                <w:szCs w:val="18"/>
              </w:rPr>
              <w:t>month/day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invest_time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投资期限，支持多种，以下划线分割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年化利率，支持多种，以下划线分割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begin_money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float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起投金额</w:t>
            </w:r>
          </w:p>
        </w:tc>
      </w:tr>
    </w:tbl>
    <w:p w:rsidR="00CD1290" w:rsidRDefault="00CD1290" w:rsidP="000430DC">
      <w:r>
        <w:t>-5018</w:t>
      </w:r>
      <w:r>
        <w:tab/>
      </w:r>
      <w:r w:rsidRPr="005A2910">
        <w:rPr>
          <w:rFonts w:hint="eastAsia"/>
        </w:rPr>
        <w:t>产品不存在</w:t>
      </w:r>
    </w:p>
    <w:p w:rsidR="00CD1290" w:rsidRPr="005A2910" w:rsidRDefault="00CD1290" w:rsidP="000430DC"/>
    <w:p w:rsidR="00CD1290" w:rsidRDefault="00CD1290" w:rsidP="000430DC">
      <w:pPr>
        <w:pStyle w:val="Heading2"/>
        <w:numPr>
          <w:ilvl w:val="1"/>
          <w:numId w:val="21"/>
        </w:numPr>
        <w:ind w:left="578" w:hanging="578"/>
      </w:pPr>
      <w:bookmarkStart w:id="178" w:name="_Toc399495394"/>
      <w:r>
        <w:rPr>
          <w:rFonts w:hint="eastAsia"/>
        </w:rPr>
        <w:t>获取用户投资列表</w:t>
      </w:r>
      <w:r>
        <w:t>(/v1/wealth/</w:t>
      </w:r>
      <w:r w:rsidRPr="00DA0F89">
        <w:t>getUserOrders</w:t>
      </w:r>
      <w:r>
        <w:t>)</w:t>
      </w:r>
      <w:bookmarkEnd w:id="173"/>
      <w:bookmarkEnd w:id="178"/>
    </w:p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79" w:name="_Toc399341556"/>
      <w:bookmarkStart w:id="180" w:name="_Toc399495395"/>
      <w:r>
        <w:rPr>
          <w:rFonts w:hint="eastAsia"/>
        </w:rPr>
        <w:t>请求说明</w:t>
      </w:r>
      <w:bookmarkEnd w:id="179"/>
      <w:bookmarkEnd w:id="180"/>
    </w:p>
    <w:p w:rsidR="00CD1290" w:rsidRPr="00327F6C" w:rsidRDefault="00CD1290" w:rsidP="000430DC">
      <w:pPr>
        <w:rPr>
          <w:sz w:val="18"/>
          <w:szCs w:val="18"/>
        </w:rPr>
      </w:pPr>
      <w:r w:rsidRPr="00327F6C">
        <w:rPr>
          <w:sz w:val="18"/>
          <w:szCs w:val="18"/>
        </w:rPr>
        <w:t xml:space="preserve">curl </w:t>
      </w:r>
      <w:r>
        <w:rPr>
          <w:sz w:val="18"/>
          <w:szCs w:val="18"/>
        </w:rPr>
        <w:t>‘</w:t>
      </w:r>
      <w:r w:rsidRPr="00327F6C">
        <w:rPr>
          <w:sz w:val="18"/>
          <w:szCs w:val="18"/>
        </w:rPr>
        <w:t>http://test.community.com/v1/</w:t>
      </w:r>
      <w:r>
        <w:rPr>
          <w:sz w:val="18"/>
          <w:szCs w:val="18"/>
        </w:rPr>
        <w:t>wealth</w:t>
      </w:r>
      <w:r w:rsidRPr="00327F6C">
        <w:rPr>
          <w:sz w:val="18"/>
          <w:szCs w:val="18"/>
        </w:rPr>
        <w:t>/</w:t>
      </w:r>
      <w:r w:rsidRPr="00DA0F89">
        <w:rPr>
          <w:sz w:val="18"/>
          <w:szCs w:val="18"/>
        </w:rPr>
        <w:t>getUserOrders</w:t>
      </w:r>
      <w:r>
        <w:rPr>
          <w:sz w:val="18"/>
          <w:szCs w:val="18"/>
        </w:rPr>
        <w:t>’</w:t>
      </w:r>
    </w:p>
    <w:p w:rsidR="00CD1290" w:rsidRDefault="00CD1290" w:rsidP="000430DC"/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81" w:name="_Toc399341558"/>
      <w:bookmarkStart w:id="182" w:name="_Toc399495396"/>
      <w:r>
        <w:rPr>
          <w:rFonts w:hint="eastAsia"/>
        </w:rPr>
        <w:t>返回结果</w:t>
      </w:r>
      <w:bookmarkEnd w:id="181"/>
      <w:bookmarkEnd w:id="182"/>
    </w:p>
    <w:p w:rsidR="00CD1290" w:rsidRDefault="00CD1290" w:rsidP="000430DC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"data": {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"todo_count": 0,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"ing_count": 1,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"todo_list": [],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"ing_list": [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7,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"interest_date": 1411660800,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"money": "2000",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"product_info": {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"id": 132,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"name": "wuyebao",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"property_type": 2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}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}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]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},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"success": true,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"errorCode": 0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CD1290" w:rsidRDefault="00CD1290" w:rsidP="000430DC"/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83" w:name="_Toc399341559"/>
      <w:bookmarkStart w:id="184" w:name="_Toc399495397"/>
      <w:r>
        <w:rPr>
          <w:rFonts w:hint="eastAsia"/>
        </w:rPr>
        <w:t>字段说明</w:t>
      </w:r>
      <w:bookmarkEnd w:id="183"/>
      <w:bookmarkEnd w:id="184"/>
    </w:p>
    <w:p w:rsidR="00CD1290" w:rsidRDefault="00CD1290" w:rsidP="000430DC">
      <w:pPr>
        <w:ind w:left="420"/>
      </w:pPr>
      <w:r>
        <w:t>data</w:t>
      </w:r>
      <w:r>
        <w:rPr>
          <w:rFonts w:hint="eastAsia"/>
        </w:rPr>
        <w:t>中返回数据：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bookmarkStart w:id="185" w:name="OLE_LINK23"/>
            <w:bookmarkStart w:id="186" w:name="OLE_LINK24"/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DA0F89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</w:t>
            </w:r>
            <w:r w:rsidRPr="00DA0F89">
              <w:rPr>
                <w:sz w:val="18"/>
                <w:szCs w:val="18"/>
              </w:rPr>
              <w:t>_count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已成功交易的数目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DA0F89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  <w:r w:rsidRPr="00DA0F89">
              <w:rPr>
                <w:sz w:val="18"/>
                <w:szCs w:val="18"/>
              </w:rPr>
              <w:t>_count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未成功交易的数目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ing_list.id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ing_list.interest_date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ing_list.money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认购金额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ing_list.product_info.id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ing_list.product_info.name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ing_list.product_info.property_type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2A7CE5">
              <w:rPr>
                <w:sz w:val="18"/>
                <w:szCs w:val="18"/>
              </w:rPr>
              <w:t>1</w:t>
            </w:r>
            <w:r w:rsidRPr="002A7CE5">
              <w:rPr>
                <w:rFonts w:hint="eastAsia"/>
                <w:sz w:val="18"/>
                <w:szCs w:val="18"/>
              </w:rPr>
              <w:t>普通</w:t>
            </w:r>
            <w:r w:rsidRPr="002A7CE5">
              <w:rPr>
                <w:sz w:val="18"/>
                <w:szCs w:val="18"/>
              </w:rPr>
              <w:t>2</w:t>
            </w:r>
            <w:r w:rsidRPr="002A7CE5">
              <w:rPr>
                <w:rFonts w:hint="eastAsia"/>
                <w:sz w:val="18"/>
                <w:szCs w:val="18"/>
              </w:rPr>
              <w:t>物业宝</w:t>
            </w:r>
            <w:r w:rsidRPr="002A7CE5">
              <w:rPr>
                <w:sz w:val="18"/>
                <w:szCs w:val="18"/>
              </w:rPr>
              <w:t>3</w:t>
            </w:r>
            <w:r w:rsidRPr="002A7CE5">
              <w:rPr>
                <w:rFonts w:hint="eastAsia"/>
                <w:sz w:val="18"/>
                <w:szCs w:val="18"/>
              </w:rPr>
              <w:t>停车宝</w:t>
            </w:r>
            <w:r w:rsidRPr="002A7CE5">
              <w:rPr>
                <w:sz w:val="18"/>
                <w:szCs w:val="18"/>
              </w:rPr>
              <w:t>4</w:t>
            </w:r>
            <w:r w:rsidRPr="002A7CE5">
              <w:rPr>
                <w:rFonts w:hint="eastAsia"/>
                <w:sz w:val="18"/>
                <w:szCs w:val="18"/>
              </w:rPr>
              <w:t>通用抵扣</w:t>
            </w:r>
          </w:p>
        </w:tc>
      </w:tr>
      <w:bookmarkEnd w:id="185"/>
      <w:bookmarkEnd w:id="186"/>
    </w:tbl>
    <w:p w:rsidR="00CD1290" w:rsidRDefault="00CD1290" w:rsidP="000430DC"/>
    <w:p w:rsidR="00CD1290" w:rsidRDefault="00CD1290" w:rsidP="000430DC">
      <w:pPr>
        <w:pStyle w:val="Heading2"/>
        <w:numPr>
          <w:ilvl w:val="1"/>
          <w:numId w:val="21"/>
        </w:numPr>
        <w:ind w:left="578" w:hanging="578"/>
      </w:pPr>
      <w:bookmarkStart w:id="187" w:name="_Toc399495398"/>
      <w:bookmarkStart w:id="188" w:name="_Toc399341560"/>
      <w:r>
        <w:rPr>
          <w:rFonts w:hint="eastAsia"/>
        </w:rPr>
        <w:t>获取用户投资订单详情</w:t>
      </w:r>
      <w:r>
        <w:t>(/v1/wealth/</w:t>
      </w:r>
      <w:r w:rsidRPr="00E40C41">
        <w:t>getOrderDetail</w:t>
      </w:r>
      <w:r>
        <w:t>)</w:t>
      </w:r>
      <w:bookmarkEnd w:id="187"/>
    </w:p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89" w:name="_Toc399495399"/>
      <w:r>
        <w:rPr>
          <w:rFonts w:hint="eastAsia"/>
        </w:rPr>
        <w:t>请求说明</w:t>
      </w:r>
      <w:bookmarkEnd w:id="189"/>
    </w:p>
    <w:p w:rsidR="00CD1290" w:rsidRPr="00327F6C" w:rsidRDefault="00CD1290" w:rsidP="000430DC">
      <w:pPr>
        <w:rPr>
          <w:sz w:val="18"/>
          <w:szCs w:val="18"/>
        </w:rPr>
      </w:pPr>
      <w:r w:rsidRPr="00327F6C">
        <w:rPr>
          <w:sz w:val="18"/>
          <w:szCs w:val="18"/>
        </w:rPr>
        <w:t xml:space="preserve">curl </w:t>
      </w:r>
      <w:r>
        <w:rPr>
          <w:sz w:val="18"/>
          <w:szCs w:val="18"/>
        </w:rPr>
        <w:t>‘</w:t>
      </w:r>
      <w:r w:rsidRPr="00327F6C">
        <w:rPr>
          <w:sz w:val="18"/>
          <w:szCs w:val="18"/>
        </w:rPr>
        <w:t>http://test.community.com/v1/</w:t>
      </w:r>
      <w:r>
        <w:rPr>
          <w:sz w:val="18"/>
          <w:szCs w:val="18"/>
        </w:rPr>
        <w:t>wealth</w:t>
      </w:r>
      <w:r w:rsidRPr="00327F6C">
        <w:rPr>
          <w:sz w:val="18"/>
          <w:szCs w:val="18"/>
        </w:rPr>
        <w:t>/</w:t>
      </w:r>
      <w:r w:rsidRPr="00E40C41">
        <w:rPr>
          <w:sz w:val="18"/>
          <w:szCs w:val="18"/>
        </w:rPr>
        <w:t>getOrderDetail</w:t>
      </w:r>
      <w:r>
        <w:rPr>
          <w:sz w:val="18"/>
          <w:szCs w:val="18"/>
        </w:rPr>
        <w:t>?orderid=111’</w:t>
      </w:r>
    </w:p>
    <w:p w:rsidR="00CD1290" w:rsidRDefault="00CD1290" w:rsidP="000430DC"/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90" w:name="_Toc399495400"/>
      <w:r>
        <w:rPr>
          <w:rFonts w:hint="eastAsia"/>
        </w:rPr>
        <w:t>参数说明</w:t>
      </w:r>
      <w:bookmarkEnd w:id="190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03407B">
        <w:tc>
          <w:tcPr>
            <w:tcW w:w="1248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ordered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</w:tbl>
    <w:p w:rsidR="00CD1290" w:rsidRDefault="00CD1290" w:rsidP="000430DC"/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91" w:name="_Toc399495401"/>
      <w:r>
        <w:rPr>
          <w:rFonts w:hint="eastAsia"/>
        </w:rPr>
        <w:t>返回结果</w:t>
      </w:r>
      <w:bookmarkEnd w:id="191"/>
    </w:p>
    <w:p w:rsidR="00CD1290" w:rsidRDefault="00CD1290" w:rsidP="000430DC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"data": {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"todo_count": 0,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"ing_count": 1,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"todo_list": [],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"ing_list": [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7,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"interest_date": 1411660800,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"money": "2000",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"product_info": {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"id": 132,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"name": "wuyebao",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"property_type": 2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}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}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]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},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"success": true,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"errorCode": 0</w:t>
            </w:r>
          </w:p>
          <w:p w:rsidR="00CD1290" w:rsidRPr="0007054E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CD1290" w:rsidRDefault="00CD1290" w:rsidP="000430DC"/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92" w:name="_Toc399495402"/>
      <w:r>
        <w:rPr>
          <w:rFonts w:hint="eastAsia"/>
        </w:rPr>
        <w:t>字段说明</w:t>
      </w:r>
      <w:bookmarkEnd w:id="192"/>
    </w:p>
    <w:p w:rsidR="00CD1290" w:rsidRDefault="00CD1290" w:rsidP="000430DC">
      <w:pPr>
        <w:ind w:left="420"/>
      </w:pPr>
      <w:r>
        <w:t>data</w:t>
      </w:r>
      <w:r>
        <w:rPr>
          <w:rFonts w:hint="eastAsia"/>
        </w:rPr>
        <w:t>中返回数据：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DA0F89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money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认购金额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DA0F89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buy_time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认购时间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interest_date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计息时间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property_bill_time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物业每月结账时间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product_info.id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product_info.name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Pr="005D5F5B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product_info.property_type</w:t>
            </w:r>
          </w:p>
        </w:tc>
        <w:tc>
          <w:tcPr>
            <w:tcW w:w="1176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3407B">
            <w:pPr>
              <w:jc w:val="center"/>
              <w:rPr>
                <w:sz w:val="18"/>
                <w:szCs w:val="18"/>
              </w:rPr>
            </w:pPr>
            <w:r w:rsidRPr="002A7CE5">
              <w:rPr>
                <w:sz w:val="18"/>
                <w:szCs w:val="18"/>
              </w:rPr>
              <w:t>1</w:t>
            </w:r>
            <w:r w:rsidRPr="002A7CE5">
              <w:rPr>
                <w:rFonts w:hint="eastAsia"/>
                <w:sz w:val="18"/>
                <w:szCs w:val="18"/>
              </w:rPr>
              <w:t>普通</w:t>
            </w:r>
            <w:r w:rsidRPr="002A7CE5">
              <w:rPr>
                <w:sz w:val="18"/>
                <w:szCs w:val="18"/>
              </w:rPr>
              <w:t>2</w:t>
            </w:r>
            <w:r w:rsidRPr="002A7CE5">
              <w:rPr>
                <w:rFonts w:hint="eastAsia"/>
                <w:sz w:val="18"/>
                <w:szCs w:val="18"/>
              </w:rPr>
              <w:t>物业宝</w:t>
            </w:r>
            <w:r w:rsidRPr="002A7CE5">
              <w:rPr>
                <w:sz w:val="18"/>
                <w:szCs w:val="18"/>
              </w:rPr>
              <w:t>3</w:t>
            </w:r>
            <w:r w:rsidRPr="002A7CE5">
              <w:rPr>
                <w:rFonts w:hint="eastAsia"/>
                <w:sz w:val="18"/>
                <w:szCs w:val="18"/>
              </w:rPr>
              <w:t>停车宝</w:t>
            </w:r>
            <w:r w:rsidRPr="002A7CE5">
              <w:rPr>
                <w:sz w:val="18"/>
                <w:szCs w:val="18"/>
              </w:rPr>
              <w:t>4</w:t>
            </w:r>
            <w:r w:rsidRPr="002A7CE5">
              <w:rPr>
                <w:rFonts w:hint="eastAsia"/>
                <w:sz w:val="18"/>
                <w:szCs w:val="18"/>
              </w:rPr>
              <w:t>通用抵扣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property_info.room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2A7CE5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对应房号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property_info.area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房间面积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property_info.manage_price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管理费每平米单价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property_info.park_price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停车费每月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profit_info.done_profit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已收益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profit_info.done_cut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已抵扣</w:t>
            </w:r>
          </w:p>
        </w:tc>
      </w:tr>
      <w:tr w:rsidR="00CD1290" w:rsidRPr="005D5F5B" w:rsidTr="0003407B">
        <w:tc>
          <w:tcPr>
            <w:tcW w:w="2907" w:type="dxa"/>
          </w:tcPr>
          <w:p w:rsidR="00CD1290" w:rsidRDefault="00CD1290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profit_info.detail</w:t>
            </w:r>
          </w:p>
        </w:tc>
        <w:tc>
          <w:tcPr>
            <w:tcW w:w="1176" w:type="dxa"/>
          </w:tcPr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4019" w:type="dxa"/>
          </w:tcPr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详细账单</w:t>
            </w:r>
          </w:p>
          <w:p w:rsidR="00CD1290" w:rsidRDefault="00CD1290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id,money(</w:t>
            </w:r>
            <w:r>
              <w:rPr>
                <w:rFonts w:hint="eastAsia"/>
                <w:sz w:val="18"/>
                <w:szCs w:val="18"/>
              </w:rPr>
              <w:t>收到金额</w:t>
            </w:r>
            <w:r>
              <w:rPr>
                <w:sz w:val="18"/>
                <w:szCs w:val="18"/>
              </w:rPr>
              <w:t>),cut_profit</w:t>
            </w:r>
            <w:r>
              <w:rPr>
                <w:rFonts w:hint="eastAsia"/>
                <w:sz w:val="18"/>
                <w:szCs w:val="18"/>
              </w:rPr>
              <w:t>（抵扣收益）</w:t>
            </w:r>
            <w:r>
              <w:rPr>
                <w:sz w:val="18"/>
                <w:szCs w:val="18"/>
              </w:rPr>
              <w:t>,real_profit</w:t>
            </w:r>
            <w:r>
              <w:rPr>
                <w:rFonts w:hint="eastAsia"/>
                <w:sz w:val="18"/>
                <w:szCs w:val="18"/>
              </w:rPr>
              <w:t>（账户余额收益）</w:t>
            </w:r>
            <w:r>
              <w:rPr>
                <w:sz w:val="18"/>
                <w:szCs w:val="18"/>
              </w:rPr>
              <w:t>,return_type</w:t>
            </w:r>
            <w:r>
              <w:rPr>
                <w:rFonts w:hint="eastAsia"/>
                <w:sz w:val="18"/>
                <w:szCs w:val="18"/>
              </w:rPr>
              <w:t>（</w:t>
            </w:r>
            <w:r w:rsidRPr="00B65DAC">
              <w:rPr>
                <w:rFonts w:hint="eastAsia"/>
                <w:sz w:val="18"/>
                <w:szCs w:val="18"/>
              </w:rPr>
              <w:t>返还方式</w:t>
            </w:r>
            <w:r w:rsidRPr="00B65DAC">
              <w:rPr>
                <w:sz w:val="18"/>
                <w:szCs w:val="18"/>
              </w:rPr>
              <w:t>1</w:t>
            </w:r>
            <w:r w:rsidRPr="00B65DAC">
              <w:rPr>
                <w:rFonts w:hint="eastAsia"/>
                <w:sz w:val="18"/>
                <w:szCs w:val="18"/>
              </w:rPr>
              <w:t>代缴</w:t>
            </w:r>
            <w:r w:rsidRPr="00B65DAC">
              <w:rPr>
                <w:sz w:val="18"/>
                <w:szCs w:val="18"/>
              </w:rPr>
              <w:t>2</w:t>
            </w:r>
            <w:r w:rsidRPr="00B65DAC">
              <w:rPr>
                <w:rFonts w:hint="eastAsia"/>
                <w:sz w:val="18"/>
                <w:szCs w:val="18"/>
              </w:rPr>
              <w:t>返还</w:t>
            </w:r>
            <w:r w:rsidRPr="00B65DAC">
              <w:rPr>
                <w:sz w:val="18"/>
                <w:szCs w:val="18"/>
              </w:rPr>
              <w:t>3</w:t>
            </w:r>
            <w:r w:rsidRPr="00B65DAC">
              <w:rPr>
                <w:rFonts w:hint="eastAsia"/>
                <w:sz w:val="18"/>
                <w:szCs w:val="18"/>
              </w:rPr>
              <w:t>优先代缴再返还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>,time</w:t>
            </w:r>
            <w:r>
              <w:rPr>
                <w:rFonts w:hint="eastAsia"/>
                <w:sz w:val="18"/>
                <w:szCs w:val="18"/>
              </w:rPr>
              <w:t>（返还时间）</w:t>
            </w:r>
          </w:p>
        </w:tc>
      </w:tr>
    </w:tbl>
    <w:p w:rsidR="00CD1290" w:rsidRDefault="00CD1290" w:rsidP="000430DC"/>
    <w:p w:rsidR="00CD1290" w:rsidRDefault="00CD1290" w:rsidP="000430DC">
      <w:pPr>
        <w:pStyle w:val="Heading2"/>
        <w:numPr>
          <w:ilvl w:val="1"/>
          <w:numId w:val="21"/>
        </w:numPr>
        <w:ind w:left="578" w:hanging="578"/>
      </w:pPr>
      <w:bookmarkStart w:id="193" w:name="_Toc399495403"/>
      <w:r>
        <w:rPr>
          <w:rFonts w:hint="eastAsia"/>
        </w:rPr>
        <w:t>认购产品</w:t>
      </w:r>
      <w:r>
        <w:t>(/v1/wealth/buyProduct)</w:t>
      </w:r>
      <w:bookmarkEnd w:id="188"/>
      <w:bookmarkEnd w:id="193"/>
    </w:p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94" w:name="_Toc399341561"/>
      <w:bookmarkStart w:id="195" w:name="_Toc399495404"/>
      <w:r>
        <w:rPr>
          <w:rFonts w:hint="eastAsia"/>
        </w:rPr>
        <w:t>请求说明</w:t>
      </w:r>
      <w:bookmarkEnd w:id="194"/>
      <w:bookmarkEnd w:id="195"/>
    </w:p>
    <w:p w:rsidR="00CD1290" w:rsidRPr="00D63F7C" w:rsidRDefault="00CD1290" w:rsidP="000430DC">
      <w:pPr>
        <w:rPr>
          <w:sz w:val="18"/>
          <w:szCs w:val="18"/>
        </w:rPr>
      </w:pPr>
      <w:bookmarkStart w:id="196" w:name="OLE_LINK5"/>
      <w:bookmarkStart w:id="197" w:name="OLE_LINK6"/>
      <w:r w:rsidRPr="00D63F7C">
        <w:rPr>
          <w:sz w:val="18"/>
          <w:szCs w:val="18"/>
        </w:rPr>
        <w:t xml:space="preserve">curl </w:t>
      </w:r>
      <w:r>
        <w:rPr>
          <w:sz w:val="18"/>
          <w:szCs w:val="18"/>
        </w:rPr>
        <w:t>–</w:t>
      </w:r>
      <w:r w:rsidRPr="00D63F7C">
        <w:rPr>
          <w:sz w:val="18"/>
          <w:szCs w:val="18"/>
        </w:rPr>
        <w:t xml:space="preserve">d </w:t>
      </w:r>
      <w:r>
        <w:rPr>
          <w:sz w:val="18"/>
          <w:szCs w:val="18"/>
        </w:rPr>
        <w:t>‘</w:t>
      </w:r>
      <w:r w:rsidRPr="00D63F7C">
        <w:rPr>
          <w:sz w:val="18"/>
          <w:szCs w:val="18"/>
        </w:rPr>
        <w:t>pid=131&amp;trans_pwd=123456&amp;money=1000&amp;invest_time=3</w:t>
      </w:r>
      <w:r>
        <w:rPr>
          <w:sz w:val="18"/>
          <w:szCs w:val="18"/>
        </w:rPr>
        <w:t>’</w:t>
      </w:r>
      <w:r w:rsidRPr="00D63F7C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 w:rsidRPr="00D63F7C">
        <w:rPr>
          <w:sz w:val="18"/>
          <w:szCs w:val="18"/>
        </w:rPr>
        <w:t>http://test.community.com/v1/weal</w:t>
      </w:r>
      <w:r>
        <w:rPr>
          <w:sz w:val="18"/>
          <w:szCs w:val="18"/>
        </w:rPr>
        <w:t>th/buyProduct’</w:t>
      </w:r>
    </w:p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198" w:name="_Toc399341562"/>
      <w:bookmarkStart w:id="199" w:name="_Toc399495405"/>
      <w:bookmarkEnd w:id="196"/>
      <w:bookmarkEnd w:id="197"/>
      <w:r>
        <w:rPr>
          <w:rFonts w:hint="eastAsia"/>
        </w:rPr>
        <w:t>参数说明</w:t>
      </w:r>
      <w:bookmarkEnd w:id="198"/>
      <w:bookmarkEnd w:id="19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03407B">
        <w:tc>
          <w:tcPr>
            <w:tcW w:w="1248" w:type="dxa"/>
            <w:shd w:val="clear" w:color="auto" w:fill="FFFF00"/>
          </w:tcPr>
          <w:p w:rsidR="00CD1290" w:rsidRDefault="00CD1290" w:rsidP="0003407B">
            <w:pPr>
              <w:jc w:val="center"/>
            </w:pPr>
            <w:bookmarkStart w:id="200" w:name="OLE_LINK21"/>
            <w:bookmarkStart w:id="201" w:name="OLE_LINK22"/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pid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trans_pwd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交易密码，</w:t>
            </w:r>
            <w:r>
              <w:t>md5</w:t>
            </w:r>
            <w:r>
              <w:rPr>
                <w:rFonts w:hint="eastAsia"/>
              </w:rPr>
              <w:t>加密传递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money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交易金额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invest_time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购买时长，根据产品属性，以月或天为单位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property_id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对应抵扣的物业</w:t>
            </w:r>
            <w:r>
              <w:t>id</w:t>
            </w:r>
          </w:p>
        </w:tc>
      </w:tr>
      <w:tr w:rsidR="00CD1290" w:rsidTr="0003407B">
        <w:tc>
          <w:tcPr>
            <w:tcW w:w="1248" w:type="dxa"/>
          </w:tcPr>
          <w:p w:rsidR="00CD1290" w:rsidRDefault="00CD1290" w:rsidP="0003407B">
            <w:pPr>
              <w:jc w:val="center"/>
            </w:pPr>
            <w:r>
              <w:t>pay_type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Pr="0033529D" w:rsidRDefault="00CD1290" w:rsidP="0003407B">
            <w:pPr>
              <w:jc w:val="left"/>
            </w:pPr>
            <w:r w:rsidRPr="0033529D">
              <w:t>1</w:t>
            </w:r>
            <w:r w:rsidRPr="0033529D">
              <w:rPr>
                <w:rFonts w:hint="eastAsia"/>
              </w:rPr>
              <w:t>账户支付</w:t>
            </w:r>
            <w:r w:rsidRPr="0033529D">
              <w:t>2</w:t>
            </w:r>
            <w:r w:rsidRPr="0033529D">
              <w:rPr>
                <w:rFonts w:hint="eastAsia"/>
              </w:rPr>
              <w:t>网银转账</w:t>
            </w:r>
            <w:r w:rsidRPr="0033529D">
              <w:t>3</w:t>
            </w:r>
            <w:r w:rsidRPr="0033529D">
              <w:rPr>
                <w:rFonts w:hint="eastAsia"/>
              </w:rPr>
              <w:t>管理处刷卡</w:t>
            </w:r>
            <w:r w:rsidRPr="0033529D">
              <w:t>4</w:t>
            </w:r>
            <w:r w:rsidRPr="0033529D">
              <w:rPr>
                <w:rFonts w:hint="eastAsia"/>
              </w:rPr>
              <w:t>上门刷卡</w:t>
            </w:r>
          </w:p>
        </w:tc>
      </w:tr>
      <w:bookmarkEnd w:id="200"/>
      <w:bookmarkEnd w:id="201"/>
    </w:tbl>
    <w:p w:rsidR="00CD1290" w:rsidRDefault="00CD1290" w:rsidP="000430DC"/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202" w:name="_Toc399341563"/>
      <w:bookmarkStart w:id="203" w:name="_Toc399495406"/>
      <w:r>
        <w:rPr>
          <w:rFonts w:hint="eastAsia"/>
        </w:rPr>
        <w:t>返回结果</w:t>
      </w:r>
      <w:bookmarkEnd w:id="202"/>
      <w:bookmarkEnd w:id="203"/>
    </w:p>
    <w:p w:rsidR="00CD1290" w:rsidRDefault="00CD1290" w:rsidP="000430DC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bookmarkStart w:id="204" w:name="OLE_LINK17"/>
            <w:bookmarkStart w:id="205" w:name="OLE_LINK20"/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802F7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  <w:bookmarkEnd w:id="204"/>
      <w:bookmarkEnd w:id="205"/>
    </w:tbl>
    <w:p w:rsidR="00CD1290" w:rsidRDefault="00CD1290" w:rsidP="000430DC"/>
    <w:p w:rsidR="00CD1290" w:rsidRDefault="00CD1290" w:rsidP="000430DC">
      <w:r>
        <w:t>-5001</w:t>
      </w:r>
      <w:r>
        <w:tab/>
      </w:r>
      <w:r w:rsidRPr="00B05EF6">
        <w:rPr>
          <w:rFonts w:hint="eastAsia"/>
        </w:rPr>
        <w:t>交易密码错误</w:t>
      </w:r>
    </w:p>
    <w:p w:rsidR="00CD1290" w:rsidRDefault="00CD1290" w:rsidP="000430DC">
      <w:r>
        <w:t>-5002</w:t>
      </w:r>
      <w:r>
        <w:tab/>
      </w:r>
      <w:r w:rsidRPr="00B05EF6">
        <w:rPr>
          <w:rFonts w:hint="eastAsia"/>
        </w:rPr>
        <w:t>未找到对应产品信息</w:t>
      </w:r>
    </w:p>
    <w:p w:rsidR="00CD1290" w:rsidRDefault="00CD1290" w:rsidP="000430DC">
      <w:r>
        <w:t>-5003</w:t>
      </w:r>
      <w:r>
        <w:tab/>
      </w:r>
      <w:r w:rsidRPr="0099132E">
        <w:rPr>
          <w:rFonts w:hint="eastAsia"/>
        </w:rPr>
        <w:t>认购产品错误！该产品未在认购中</w:t>
      </w:r>
    </w:p>
    <w:p w:rsidR="00CD1290" w:rsidRDefault="00CD1290" w:rsidP="000430DC">
      <w:r>
        <w:t>-5004</w:t>
      </w:r>
      <w:r>
        <w:tab/>
      </w:r>
      <w:r w:rsidRPr="0099132E">
        <w:rPr>
          <w:rFonts w:hint="eastAsia"/>
        </w:rPr>
        <w:t>购买该产品需要选择相应的抵扣物业</w:t>
      </w:r>
    </w:p>
    <w:p w:rsidR="00CD1290" w:rsidRPr="0099132E" w:rsidRDefault="00CD1290" w:rsidP="000430DC">
      <w:r>
        <w:t>-5019</w:t>
      </w:r>
      <w:r>
        <w:tab/>
      </w:r>
      <w:r w:rsidRPr="0099132E">
        <w:rPr>
          <w:rFonts w:hint="eastAsia"/>
        </w:rPr>
        <w:t>不存在对应的物业</w:t>
      </w:r>
    </w:p>
    <w:p w:rsidR="00CD1290" w:rsidRPr="0099132E" w:rsidRDefault="00CD1290" w:rsidP="000430DC">
      <w:r>
        <w:t>-5005</w:t>
      </w:r>
      <w:r>
        <w:tab/>
      </w:r>
      <w:r w:rsidRPr="0099132E">
        <w:rPr>
          <w:rFonts w:hint="eastAsia"/>
        </w:rPr>
        <w:t>该物业已经有该类型的产品订单</w:t>
      </w:r>
    </w:p>
    <w:p w:rsidR="00CD1290" w:rsidRPr="0099132E" w:rsidRDefault="00CD1290" w:rsidP="000430DC">
      <w:r>
        <w:t>-5007</w:t>
      </w:r>
      <w:r>
        <w:tab/>
      </w:r>
      <w:r w:rsidRPr="0099132E">
        <w:rPr>
          <w:rFonts w:hint="eastAsia"/>
        </w:rPr>
        <w:t>认购参数提交错误</w:t>
      </w:r>
    </w:p>
    <w:p w:rsidR="00CD1290" w:rsidRDefault="00CD1290" w:rsidP="000430DC">
      <w:r>
        <w:t>-5008</w:t>
      </w:r>
      <w:r>
        <w:tab/>
      </w:r>
      <w:r w:rsidRPr="0099132E">
        <w:rPr>
          <w:rFonts w:hint="eastAsia"/>
        </w:rPr>
        <w:t>认购金额错误</w:t>
      </w:r>
    </w:p>
    <w:p w:rsidR="00CD1290" w:rsidRDefault="00CD1290" w:rsidP="000430DC">
      <w:r>
        <w:t>-5009</w:t>
      </w:r>
      <w:r>
        <w:tab/>
      </w:r>
      <w:r w:rsidRPr="0099132E">
        <w:rPr>
          <w:rFonts w:hint="eastAsia"/>
        </w:rPr>
        <w:t>余额不足！请先充值</w:t>
      </w:r>
    </w:p>
    <w:p w:rsidR="00CD1290" w:rsidRDefault="00CD1290" w:rsidP="000430DC">
      <w:r>
        <w:t>-5010</w:t>
      </w:r>
      <w:r>
        <w:tab/>
      </w:r>
      <w:r w:rsidRPr="0099132E">
        <w:rPr>
          <w:rFonts w:hint="eastAsia"/>
        </w:rPr>
        <w:t>账户余额扣减失败，请稍后重试</w:t>
      </w:r>
    </w:p>
    <w:p w:rsidR="00CD1290" w:rsidRPr="0099132E" w:rsidRDefault="00CD1290" w:rsidP="000430DC">
      <w:r>
        <w:t>-5011</w:t>
      </w:r>
      <w:r>
        <w:tab/>
      </w:r>
      <w:r w:rsidRPr="0099132E">
        <w:rPr>
          <w:rFonts w:hint="eastAsia"/>
        </w:rPr>
        <w:t>认购失败，请稍后重试</w:t>
      </w:r>
    </w:p>
    <w:p w:rsidR="00CD1290" w:rsidRDefault="00CD1290" w:rsidP="000430DC">
      <w:pPr>
        <w:ind w:firstLine="420"/>
      </w:pPr>
    </w:p>
    <w:p w:rsidR="00CD1290" w:rsidRDefault="00CD1290" w:rsidP="000430DC">
      <w:pPr>
        <w:ind w:firstLine="420"/>
      </w:pPr>
    </w:p>
    <w:p w:rsidR="00CD1290" w:rsidRDefault="00CD1290" w:rsidP="000430DC">
      <w:pPr>
        <w:pStyle w:val="Heading2"/>
        <w:numPr>
          <w:ilvl w:val="1"/>
          <w:numId w:val="21"/>
        </w:numPr>
        <w:ind w:left="578" w:hanging="578"/>
      </w:pPr>
      <w:bookmarkStart w:id="206" w:name="_Toc399495407"/>
      <w:r>
        <w:rPr>
          <w:rFonts w:hint="eastAsia"/>
        </w:rPr>
        <w:t>赎回</w:t>
      </w:r>
      <w:r>
        <w:t>(/v1/wealth/</w:t>
      </w:r>
      <w:r w:rsidRPr="0099132E">
        <w:t>redeem</w:t>
      </w:r>
      <w:r>
        <w:t>)</w:t>
      </w:r>
      <w:bookmarkEnd w:id="206"/>
    </w:p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207" w:name="_Toc399495408"/>
      <w:r>
        <w:rPr>
          <w:rFonts w:hint="eastAsia"/>
        </w:rPr>
        <w:t>请求说明</w:t>
      </w:r>
      <w:bookmarkEnd w:id="207"/>
    </w:p>
    <w:p w:rsidR="00CD1290" w:rsidRPr="00D63F7C" w:rsidRDefault="00CD1290" w:rsidP="000430DC">
      <w:pPr>
        <w:rPr>
          <w:sz w:val="18"/>
          <w:szCs w:val="18"/>
        </w:rPr>
      </w:pPr>
      <w:r w:rsidRPr="00D63F7C">
        <w:rPr>
          <w:sz w:val="18"/>
          <w:szCs w:val="18"/>
        </w:rPr>
        <w:t xml:space="preserve">curl </w:t>
      </w:r>
      <w:r>
        <w:rPr>
          <w:sz w:val="18"/>
          <w:szCs w:val="18"/>
        </w:rPr>
        <w:t>–</w:t>
      </w:r>
      <w:r w:rsidRPr="00D63F7C">
        <w:rPr>
          <w:sz w:val="18"/>
          <w:szCs w:val="18"/>
        </w:rPr>
        <w:t xml:space="preserve">d </w:t>
      </w:r>
      <w:r>
        <w:rPr>
          <w:sz w:val="18"/>
          <w:szCs w:val="18"/>
        </w:rPr>
        <w:t>‘orderid</w:t>
      </w:r>
      <w:r w:rsidRPr="00D63F7C">
        <w:rPr>
          <w:sz w:val="18"/>
          <w:szCs w:val="18"/>
        </w:rPr>
        <w:t>=131</w:t>
      </w:r>
      <w:r>
        <w:rPr>
          <w:sz w:val="18"/>
          <w:szCs w:val="18"/>
        </w:rPr>
        <w:t>’</w:t>
      </w:r>
      <w:r w:rsidRPr="00D63F7C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 w:rsidRPr="00D63F7C">
        <w:rPr>
          <w:sz w:val="18"/>
          <w:szCs w:val="18"/>
        </w:rPr>
        <w:t>http://test.community.com/v1/weal</w:t>
      </w:r>
      <w:r>
        <w:rPr>
          <w:sz w:val="18"/>
          <w:szCs w:val="18"/>
        </w:rPr>
        <w:t>th/</w:t>
      </w:r>
      <w:r w:rsidRPr="0099132E">
        <w:rPr>
          <w:sz w:val="18"/>
          <w:szCs w:val="18"/>
        </w:rPr>
        <w:t>redeem</w:t>
      </w:r>
      <w:r>
        <w:rPr>
          <w:sz w:val="18"/>
          <w:szCs w:val="18"/>
        </w:rPr>
        <w:t>’</w:t>
      </w:r>
    </w:p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208" w:name="_Toc399495409"/>
      <w:r>
        <w:rPr>
          <w:rFonts w:hint="eastAsia"/>
        </w:rPr>
        <w:t>参数说明</w:t>
      </w:r>
      <w:bookmarkEnd w:id="20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03407B">
        <w:tc>
          <w:tcPr>
            <w:tcW w:w="1248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03407B">
        <w:tc>
          <w:tcPr>
            <w:tcW w:w="1248" w:type="dxa"/>
          </w:tcPr>
          <w:p w:rsidR="00CD1290" w:rsidRPr="0099132E" w:rsidRDefault="00CD1290" w:rsidP="0003407B">
            <w:pPr>
              <w:jc w:val="center"/>
            </w:pPr>
            <w:r w:rsidRPr="0099132E">
              <w:t>orderid</w:t>
            </w:r>
          </w:p>
        </w:tc>
        <w:tc>
          <w:tcPr>
            <w:tcW w:w="850" w:type="dxa"/>
          </w:tcPr>
          <w:p w:rsidR="00CD1290" w:rsidRDefault="00CD1290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03407B">
            <w:pPr>
              <w:jc w:val="lef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</w:tbl>
    <w:p w:rsidR="00CD1290" w:rsidRDefault="00CD1290" w:rsidP="000430DC"/>
    <w:p w:rsidR="00CD1290" w:rsidRDefault="00CD1290" w:rsidP="000430DC">
      <w:pPr>
        <w:pStyle w:val="Heading3"/>
        <w:numPr>
          <w:ilvl w:val="2"/>
          <w:numId w:val="21"/>
        </w:numPr>
        <w:ind w:left="720"/>
      </w:pPr>
      <w:bookmarkStart w:id="209" w:name="_Toc399495410"/>
      <w:r>
        <w:rPr>
          <w:rFonts w:hint="eastAsia"/>
        </w:rPr>
        <w:t>返回结果</w:t>
      </w:r>
      <w:bookmarkEnd w:id="209"/>
    </w:p>
    <w:p w:rsidR="00CD1290" w:rsidRDefault="00CD1290" w:rsidP="000430DC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08444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802F76" w:rsidRDefault="00CD1290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 w:rsidP="000430DC"/>
    <w:p w:rsidR="00CD1290" w:rsidRPr="0099132E" w:rsidRDefault="00CD1290" w:rsidP="000430DC">
      <w:r>
        <w:t>-5012</w:t>
      </w:r>
      <w:r>
        <w:tab/>
      </w:r>
      <w:r w:rsidRPr="0099132E">
        <w:rPr>
          <w:rFonts w:hint="eastAsia"/>
        </w:rPr>
        <w:t>订单不存在！</w:t>
      </w:r>
    </w:p>
    <w:p w:rsidR="00CD1290" w:rsidRPr="0099132E" w:rsidRDefault="00CD1290" w:rsidP="000430DC">
      <w:r>
        <w:t>-5013</w:t>
      </w:r>
      <w:r>
        <w:tab/>
      </w:r>
      <w:r w:rsidRPr="0099132E">
        <w:rPr>
          <w:rFonts w:hint="eastAsia"/>
        </w:rPr>
        <w:t>该订单已经提交赎回申请</w:t>
      </w:r>
    </w:p>
    <w:p w:rsidR="00CD1290" w:rsidRPr="0099132E" w:rsidRDefault="00CD1290" w:rsidP="000430DC">
      <w:r>
        <w:t>-5014</w:t>
      </w:r>
      <w:r>
        <w:tab/>
      </w:r>
      <w:r w:rsidRPr="0099132E">
        <w:rPr>
          <w:rFonts w:hint="eastAsia"/>
        </w:rPr>
        <w:t>该类产品不可赎回</w:t>
      </w:r>
    </w:p>
    <w:p w:rsidR="00CD1290" w:rsidRPr="0099132E" w:rsidRDefault="00CD1290" w:rsidP="000430DC">
      <w:r>
        <w:t>-5016</w:t>
      </w:r>
      <w:r>
        <w:tab/>
      </w:r>
      <w:r w:rsidRPr="0099132E">
        <w:rPr>
          <w:rFonts w:hint="eastAsia"/>
        </w:rPr>
        <w:t>还款账单生成失败！</w:t>
      </w:r>
    </w:p>
    <w:p w:rsidR="00CD1290" w:rsidRDefault="00CD1290" w:rsidP="00373EE9">
      <w:pPr>
        <w:pStyle w:val="Heading1"/>
        <w:numPr>
          <w:ilvl w:val="0"/>
          <w:numId w:val="21"/>
        </w:numPr>
        <w:ind w:left="431" w:hanging="431"/>
      </w:pPr>
      <w:bookmarkStart w:id="210" w:name="_Toc399495411"/>
      <w:r>
        <w:rPr>
          <w:rFonts w:hint="eastAsia"/>
        </w:rPr>
        <w:t>邻居</w:t>
      </w:r>
      <w:bookmarkEnd w:id="210"/>
    </w:p>
    <w:p w:rsidR="00CD1290" w:rsidRDefault="00CD1290" w:rsidP="00373EE9">
      <w:pPr>
        <w:pStyle w:val="Heading2"/>
        <w:numPr>
          <w:ilvl w:val="1"/>
          <w:numId w:val="21"/>
        </w:numPr>
        <w:ind w:left="578" w:hanging="578"/>
      </w:pPr>
      <w:bookmarkStart w:id="211" w:name="_Toc399495412"/>
      <w:r>
        <w:rPr>
          <w:rFonts w:hint="eastAsia"/>
        </w:rPr>
        <w:t>获取邻居帖子主题列表（</w:t>
      </w:r>
      <w:bookmarkStart w:id="212" w:name="OLE_LINK9"/>
      <w:bookmarkStart w:id="213" w:name="OLE_LINK10"/>
      <w:r w:rsidRPr="00D04800">
        <w:t>/v1/neighbour/getTheme</w:t>
      </w:r>
      <w:bookmarkEnd w:id="212"/>
      <w:bookmarkEnd w:id="213"/>
      <w:r>
        <w:rPr>
          <w:rFonts w:hint="eastAsia"/>
        </w:rPr>
        <w:t>）</w:t>
      </w:r>
      <w:bookmarkEnd w:id="211"/>
    </w:p>
    <w:p w:rsidR="00CD1290" w:rsidRDefault="00CD1290" w:rsidP="00373EE9">
      <w:pPr>
        <w:pStyle w:val="Heading3"/>
        <w:numPr>
          <w:ilvl w:val="2"/>
          <w:numId w:val="21"/>
        </w:numPr>
        <w:tabs>
          <w:tab w:val="clear" w:pos="918"/>
          <w:tab w:val="left" w:pos="2280"/>
        </w:tabs>
        <w:ind w:left="720"/>
      </w:pPr>
      <w:bookmarkStart w:id="214" w:name="_Toc399495413"/>
      <w:r>
        <w:rPr>
          <w:rFonts w:hint="eastAsia"/>
        </w:rPr>
        <w:t>请求说明</w:t>
      </w:r>
      <w:bookmarkEnd w:id="214"/>
    </w:p>
    <w:p w:rsidR="00CD1290" w:rsidRPr="00193F6A" w:rsidRDefault="00CD1290" w:rsidP="00193F6A">
      <w:pPr>
        <w:rPr>
          <w:sz w:val="18"/>
          <w:szCs w:val="18"/>
        </w:rPr>
      </w:pPr>
      <w:bookmarkStart w:id="215" w:name="OLE_LINK11"/>
      <w:bookmarkStart w:id="216" w:name="OLE_LINK12"/>
      <w:r w:rsidRPr="00193F6A">
        <w:rPr>
          <w:sz w:val="18"/>
          <w:szCs w:val="18"/>
        </w:rPr>
        <w:t>curl '</w:t>
      </w:r>
      <w:bookmarkStart w:id="217" w:name="OLE_LINK16"/>
      <w:r w:rsidRPr="00193F6A">
        <w:rPr>
          <w:sz w:val="18"/>
          <w:szCs w:val="18"/>
        </w:rPr>
        <w:t>http://test.community.com/v1/neighbour/getTheme</w:t>
      </w:r>
      <w:bookmarkEnd w:id="217"/>
      <w:r>
        <w:rPr>
          <w:sz w:val="18"/>
          <w:szCs w:val="18"/>
        </w:rPr>
        <w:t>?cid=1</w:t>
      </w:r>
      <w:r w:rsidRPr="00193F6A">
        <w:rPr>
          <w:sz w:val="18"/>
          <w:szCs w:val="18"/>
        </w:rPr>
        <w:t>'</w:t>
      </w:r>
    </w:p>
    <w:p w:rsidR="00CD1290" w:rsidRDefault="00CD1290" w:rsidP="00D96F13">
      <w:pPr>
        <w:pStyle w:val="Heading3"/>
        <w:numPr>
          <w:ilvl w:val="2"/>
          <w:numId w:val="21"/>
        </w:numPr>
        <w:tabs>
          <w:tab w:val="clear" w:pos="918"/>
          <w:tab w:val="left" w:pos="2280"/>
        </w:tabs>
        <w:ind w:left="720"/>
      </w:pPr>
      <w:bookmarkStart w:id="218" w:name="_Toc399495414"/>
      <w:bookmarkEnd w:id="215"/>
      <w:bookmarkEnd w:id="216"/>
      <w:r>
        <w:rPr>
          <w:rFonts w:hint="eastAsia"/>
        </w:rPr>
        <w:t>参数说明</w:t>
      </w:r>
      <w:bookmarkEnd w:id="21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013F4B">
        <w:tc>
          <w:tcPr>
            <w:tcW w:w="1248" w:type="dxa"/>
            <w:shd w:val="clear" w:color="auto" w:fill="FFFF00"/>
          </w:tcPr>
          <w:p w:rsidR="00CD1290" w:rsidRDefault="00CD1290" w:rsidP="00013F4B">
            <w:pPr>
              <w:jc w:val="center"/>
            </w:pPr>
            <w:bookmarkStart w:id="219" w:name="OLE_LINK27"/>
            <w:bookmarkStart w:id="220" w:name="OLE_LINK28"/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013F4B">
        <w:tc>
          <w:tcPr>
            <w:tcW w:w="1248" w:type="dxa"/>
          </w:tcPr>
          <w:p w:rsidR="00CD1290" w:rsidRDefault="00CD1290" w:rsidP="00013F4B">
            <w:pPr>
              <w:jc w:val="center"/>
            </w:pPr>
            <w:r w:rsidRPr="00FB2CE1">
              <w:t>cid</w:t>
            </w:r>
          </w:p>
        </w:tc>
        <w:tc>
          <w:tcPr>
            <w:tcW w:w="850" w:type="dxa"/>
          </w:tcPr>
          <w:p w:rsidR="00CD1290" w:rsidRDefault="00CD1290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13F4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13F4B">
            <w:pPr>
              <w:jc w:val="left"/>
            </w:pPr>
            <w:r>
              <w:rPr>
                <w:rFonts w:hint="eastAsia"/>
              </w:rPr>
              <w:t>主题</w:t>
            </w:r>
            <w:r>
              <w:t>id</w:t>
            </w:r>
          </w:p>
        </w:tc>
      </w:tr>
      <w:tr w:rsidR="00CD1290" w:rsidTr="00013F4B">
        <w:tc>
          <w:tcPr>
            <w:tcW w:w="1248" w:type="dxa"/>
          </w:tcPr>
          <w:p w:rsidR="00CD1290" w:rsidRDefault="00CD1290">
            <w:pPr>
              <w:jc w:val="center"/>
            </w:pPr>
            <w:bookmarkStart w:id="221" w:name="OLE_LINK47"/>
            <w:bookmarkStart w:id="222" w:name="OLE_LINK48"/>
            <w:r>
              <w:t>offset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起始偏移，默认为</w:t>
            </w:r>
            <w:r>
              <w:t>0</w:t>
            </w:r>
          </w:p>
        </w:tc>
      </w:tr>
      <w:tr w:rsidR="00CD1290" w:rsidTr="00013F4B">
        <w:tc>
          <w:tcPr>
            <w:tcW w:w="1248" w:type="dxa"/>
          </w:tcPr>
          <w:p w:rsidR="00CD1290" w:rsidRDefault="00CD1290">
            <w:pPr>
              <w:jc w:val="center"/>
            </w:pPr>
            <w:r>
              <w:t>count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条数，默认为</w:t>
            </w:r>
            <w:r>
              <w:t>10</w:t>
            </w:r>
          </w:p>
        </w:tc>
      </w:tr>
    </w:tbl>
    <w:p w:rsidR="00CD1290" w:rsidRDefault="00CD1290" w:rsidP="00373EE9">
      <w:pPr>
        <w:pStyle w:val="Heading3"/>
        <w:numPr>
          <w:ilvl w:val="2"/>
          <w:numId w:val="21"/>
        </w:numPr>
        <w:tabs>
          <w:tab w:val="clear" w:pos="918"/>
          <w:tab w:val="left" w:pos="2280"/>
        </w:tabs>
        <w:ind w:left="720"/>
      </w:pPr>
      <w:bookmarkStart w:id="223" w:name="_Toc399495415"/>
      <w:bookmarkEnd w:id="219"/>
      <w:bookmarkEnd w:id="220"/>
      <w:bookmarkEnd w:id="221"/>
      <w:bookmarkEnd w:id="222"/>
      <w:r>
        <w:rPr>
          <w:rFonts w:hint="eastAsia"/>
        </w:rPr>
        <w:t>返回结果</w:t>
      </w:r>
      <w:bookmarkEnd w:id="223"/>
      <w:r>
        <w:br/>
      </w:r>
    </w:p>
    <w:p w:rsidR="00CD1290" w:rsidRDefault="00CD1290" w:rsidP="005C78D8">
      <w:pPr>
        <w:pStyle w:val="Heading4"/>
        <w:numPr>
          <w:ilvl w:val="3"/>
          <w:numId w:val="21"/>
        </w:numPr>
      </w:pPr>
      <w:r>
        <w:t>JSON</w:t>
      </w:r>
      <w:r>
        <w:rPr>
          <w:rFonts w:hint="eastAsia"/>
        </w:rPr>
        <w:t>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22"/>
      </w:tblGrid>
      <w:tr w:rsidR="00CD1290" w:rsidTr="00021D59">
        <w:tc>
          <w:tcPr>
            <w:tcW w:w="8522" w:type="dxa"/>
          </w:tcPr>
          <w:p w:rsidR="00CD1290" w:rsidRDefault="00CD1290" w:rsidP="00021D59">
            <w:pPr>
              <w:pStyle w:val="BodyTextFirstIndent"/>
              <w:ind w:firstLine="210"/>
            </w:pPr>
            <w:r>
              <w:t>{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"data": {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    "</w:t>
            </w:r>
            <w:bookmarkStart w:id="224" w:name="OLE_LINK25"/>
            <w:bookmarkStart w:id="225" w:name="OLE_LINK26"/>
            <w:r>
              <w:t>count</w:t>
            </w:r>
            <w:bookmarkEnd w:id="224"/>
            <w:bookmarkEnd w:id="225"/>
            <w:r>
              <w:t>": 10,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    "list": [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        {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            "id": 13,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            "cid": 1,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            "member_id": 1,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            "title": "",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            "content": "",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            "reply": 0,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            "source": "0",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            "created": 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        },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    ]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},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CD1290" w:rsidRDefault="00CD1290" w:rsidP="00021D59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CD1290" w:rsidRDefault="00CD1290" w:rsidP="00021D59">
            <w:pPr>
              <w:pStyle w:val="BodyTextFirstIndent"/>
              <w:ind w:firstLineChars="0" w:firstLine="0"/>
            </w:pPr>
            <w:r>
              <w:t>}</w:t>
            </w:r>
          </w:p>
        </w:tc>
      </w:tr>
    </w:tbl>
    <w:p w:rsidR="00CD1290" w:rsidRPr="004C4EB6" w:rsidRDefault="00CD1290" w:rsidP="004C4EB6">
      <w:pPr>
        <w:pStyle w:val="BodyTextFirstIndent"/>
        <w:ind w:firstLine="210"/>
      </w:pPr>
    </w:p>
    <w:p w:rsidR="00CD1290" w:rsidRPr="0071238D" w:rsidRDefault="00CD1290" w:rsidP="0071238D">
      <w:pPr>
        <w:pStyle w:val="BodyTextFirstIndent"/>
        <w:ind w:firstLine="210"/>
      </w:pPr>
    </w:p>
    <w:p w:rsidR="00CD1290" w:rsidRDefault="00CD1290" w:rsidP="00373EE9">
      <w:pPr>
        <w:pStyle w:val="Heading3"/>
        <w:numPr>
          <w:ilvl w:val="2"/>
          <w:numId w:val="21"/>
        </w:numPr>
        <w:tabs>
          <w:tab w:val="clear" w:pos="918"/>
          <w:tab w:val="left" w:pos="2280"/>
        </w:tabs>
        <w:ind w:left="720"/>
      </w:pPr>
      <w:bookmarkStart w:id="226" w:name="_Toc399495416"/>
      <w:r>
        <w:rPr>
          <w:rFonts w:hint="eastAsia"/>
        </w:rPr>
        <w:t>字段说明</w:t>
      </w:r>
      <w:bookmarkEnd w:id="22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Default="00CD1290">
            <w:r>
              <w:t>Data.</w:t>
            </w:r>
            <w:r w:rsidRPr="00140EFC">
              <w:t>count</w:t>
            </w:r>
          </w:p>
        </w:tc>
        <w:tc>
          <w:tcPr>
            <w:tcW w:w="1176" w:type="dxa"/>
          </w:tcPr>
          <w:p w:rsidR="00CD1290" w:rsidRDefault="00CD1290" w:rsidP="00083606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083606">
            <w:pPr>
              <w:jc w:val="center"/>
            </w:pPr>
            <w:r>
              <w:rPr>
                <w:rFonts w:hint="eastAsia"/>
              </w:rPr>
              <w:t>查询总数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list.id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C838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theme.cid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 w:rsidRPr="00C83827">
              <w:rPr>
                <w:rFonts w:hint="eastAsia"/>
                <w:sz w:val="18"/>
                <w:szCs w:val="18"/>
              </w:rPr>
              <w:t>资讯分类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35456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theme.member_id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FF69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18586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</w:t>
            </w:r>
            <w:r>
              <w:t xml:space="preserve"> </w:t>
            </w:r>
            <w:r w:rsidRPr="0018586D">
              <w:rPr>
                <w:sz w:val="18"/>
                <w:szCs w:val="18"/>
              </w:rPr>
              <w:t>title</w:t>
            </w:r>
          </w:p>
        </w:tc>
        <w:tc>
          <w:tcPr>
            <w:tcW w:w="1176" w:type="dxa"/>
          </w:tcPr>
          <w:p w:rsidR="00CD1290" w:rsidRPr="005D5F5B" w:rsidRDefault="00CD1290" w:rsidP="00E15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831B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主题标题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theme.content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主题内容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7B67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theme.reply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回复数量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theme.source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数据来源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theme.created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Theme.updated</w:t>
            </w:r>
          </w:p>
        </w:tc>
        <w:tc>
          <w:tcPr>
            <w:tcW w:w="1176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</w:p>
        </w:tc>
        <w:tc>
          <w:tcPr>
            <w:tcW w:w="4019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最新的回复时间</w:t>
            </w:r>
          </w:p>
        </w:tc>
      </w:tr>
    </w:tbl>
    <w:p w:rsidR="00CD1290" w:rsidRDefault="00CD1290" w:rsidP="00B64433">
      <w:pPr>
        <w:pStyle w:val="BodyTextFirstIndent"/>
        <w:ind w:firstLineChars="0" w:firstLine="0"/>
        <w:rPr>
          <w:rFonts w:ascii="Arial" w:eastAsia="黑体" w:hAnsi="Arial"/>
          <w:kern w:val="0"/>
          <w:szCs w:val="21"/>
        </w:rPr>
      </w:pPr>
    </w:p>
    <w:p w:rsidR="00CD1290" w:rsidRDefault="00CD1290" w:rsidP="00B64433">
      <w:pPr>
        <w:pStyle w:val="Heading2"/>
        <w:numPr>
          <w:ilvl w:val="1"/>
          <w:numId w:val="21"/>
        </w:numPr>
        <w:ind w:left="578" w:hanging="578"/>
      </w:pPr>
      <w:bookmarkStart w:id="227" w:name="_Toc399495417"/>
      <w:r>
        <w:rPr>
          <w:rFonts w:hint="eastAsia"/>
        </w:rPr>
        <w:t>查看主题（</w:t>
      </w:r>
      <w:r w:rsidRPr="00AA3806">
        <w:t>/v1/neighbour/getThemeInfoById</w:t>
      </w:r>
      <w:r>
        <w:rPr>
          <w:rFonts w:hint="eastAsia"/>
        </w:rPr>
        <w:t>）</w:t>
      </w:r>
      <w:bookmarkEnd w:id="227"/>
    </w:p>
    <w:p w:rsidR="00CD1290" w:rsidRDefault="00CD1290" w:rsidP="000D21F1">
      <w:pPr>
        <w:pStyle w:val="Heading3"/>
        <w:numPr>
          <w:ilvl w:val="2"/>
          <w:numId w:val="21"/>
        </w:numPr>
        <w:ind w:left="720"/>
      </w:pPr>
      <w:bookmarkStart w:id="228" w:name="_Toc399495418"/>
      <w:r>
        <w:rPr>
          <w:rFonts w:hint="eastAsia"/>
        </w:rPr>
        <w:t>请求说明</w:t>
      </w:r>
      <w:bookmarkEnd w:id="228"/>
    </w:p>
    <w:p w:rsidR="00CD1290" w:rsidRPr="00193F6A" w:rsidRDefault="00CD1290" w:rsidP="00971A74">
      <w:pPr>
        <w:rPr>
          <w:sz w:val="18"/>
          <w:szCs w:val="18"/>
        </w:rPr>
      </w:pPr>
      <w:bookmarkStart w:id="229" w:name="OLE_LINK29"/>
      <w:bookmarkStart w:id="230" w:name="OLE_LINK30"/>
      <w:r w:rsidRPr="00193F6A">
        <w:rPr>
          <w:sz w:val="18"/>
          <w:szCs w:val="18"/>
        </w:rPr>
        <w:t>curl 'http://test.community.com/v1/neighbour/</w:t>
      </w:r>
      <w:r w:rsidRPr="00B67DB3">
        <w:rPr>
          <w:sz w:val="18"/>
          <w:szCs w:val="18"/>
        </w:rPr>
        <w:t>getThemeInfoById</w:t>
      </w:r>
    </w:p>
    <w:bookmarkEnd w:id="229"/>
    <w:bookmarkEnd w:id="230"/>
    <w:p w:rsidR="00CD1290" w:rsidRPr="00971A74" w:rsidRDefault="00CD1290" w:rsidP="00971A74">
      <w:pPr>
        <w:pStyle w:val="Heading4"/>
        <w:numPr>
          <w:ilvl w:val="3"/>
          <w:numId w:val="21"/>
        </w:numPr>
      </w:pPr>
    </w:p>
    <w:p w:rsidR="00CD1290" w:rsidRDefault="00CD1290" w:rsidP="000D21F1">
      <w:pPr>
        <w:pStyle w:val="Heading3"/>
        <w:numPr>
          <w:ilvl w:val="2"/>
          <w:numId w:val="21"/>
        </w:numPr>
        <w:ind w:left="720"/>
      </w:pPr>
      <w:bookmarkStart w:id="231" w:name="_Toc399495419"/>
      <w:r>
        <w:rPr>
          <w:rFonts w:hint="eastAsia"/>
        </w:rPr>
        <w:t>参数说明</w:t>
      </w:r>
      <w:bookmarkEnd w:id="231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013F4B">
        <w:tc>
          <w:tcPr>
            <w:tcW w:w="1248" w:type="dxa"/>
            <w:shd w:val="clear" w:color="auto" w:fill="FFFF00"/>
          </w:tcPr>
          <w:p w:rsidR="00CD1290" w:rsidRDefault="00CD1290" w:rsidP="00013F4B">
            <w:pPr>
              <w:jc w:val="center"/>
            </w:pPr>
            <w:bookmarkStart w:id="232" w:name="OLE_LINK31"/>
            <w:bookmarkStart w:id="233" w:name="OLE_LINK32"/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013F4B">
        <w:tc>
          <w:tcPr>
            <w:tcW w:w="1248" w:type="dxa"/>
          </w:tcPr>
          <w:p w:rsidR="00CD1290" w:rsidRDefault="00CD1290" w:rsidP="00013F4B">
            <w:pPr>
              <w:jc w:val="center"/>
            </w:pPr>
            <w:r w:rsidRPr="00FB2CE1">
              <w:t>id</w:t>
            </w:r>
          </w:p>
        </w:tc>
        <w:tc>
          <w:tcPr>
            <w:tcW w:w="850" w:type="dxa"/>
          </w:tcPr>
          <w:p w:rsidR="00CD1290" w:rsidRDefault="00CD1290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13F4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013F4B">
            <w:pPr>
              <w:jc w:val="left"/>
            </w:pPr>
            <w:r>
              <w:rPr>
                <w:rFonts w:hint="eastAsia"/>
              </w:rPr>
              <w:t>主题</w:t>
            </w:r>
            <w:r>
              <w:t>id</w:t>
            </w:r>
          </w:p>
        </w:tc>
      </w:tr>
      <w:bookmarkEnd w:id="232"/>
      <w:bookmarkEnd w:id="233"/>
    </w:tbl>
    <w:p w:rsidR="00CD1290" w:rsidRPr="008275D4" w:rsidRDefault="00CD1290" w:rsidP="008275D4">
      <w:pPr>
        <w:pStyle w:val="Heading4"/>
        <w:numPr>
          <w:ilvl w:val="3"/>
          <w:numId w:val="21"/>
        </w:numPr>
      </w:pPr>
    </w:p>
    <w:p w:rsidR="00CD1290" w:rsidRDefault="00CD1290" w:rsidP="000D21F1">
      <w:pPr>
        <w:pStyle w:val="Heading3"/>
        <w:numPr>
          <w:ilvl w:val="2"/>
          <w:numId w:val="21"/>
        </w:numPr>
        <w:ind w:left="720"/>
      </w:pPr>
      <w:bookmarkStart w:id="234" w:name="_Toc399495420"/>
      <w:r>
        <w:rPr>
          <w:rFonts w:hint="eastAsia"/>
        </w:rPr>
        <w:t>返回结果</w:t>
      </w:r>
      <w:bookmarkEnd w:id="234"/>
    </w:p>
    <w:p w:rsidR="00CD1290" w:rsidRDefault="00CD1290" w:rsidP="000D21F1">
      <w:pPr>
        <w:pStyle w:val="Heading4"/>
        <w:numPr>
          <w:ilvl w:val="3"/>
          <w:numId w:val="21"/>
        </w:numPr>
      </w:pPr>
      <w:r>
        <w:t xml:space="preserve">Json </w:t>
      </w:r>
      <w:r>
        <w:rPr>
          <w:rFonts w:hint="eastAsia"/>
        </w:rPr>
        <w:t>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22"/>
      </w:tblGrid>
      <w:tr w:rsidR="00CD1290" w:rsidTr="00013F4B">
        <w:tc>
          <w:tcPr>
            <w:tcW w:w="8522" w:type="dxa"/>
          </w:tcPr>
          <w:p w:rsidR="00CD1290" w:rsidRDefault="00CD1290" w:rsidP="00CA05B8">
            <w:pPr>
              <w:pStyle w:val="BodyTextFirstIndent"/>
              <w:ind w:firstLine="210"/>
            </w:pPr>
            <w:r>
              <w:t>{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"data": {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"Theme": [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{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"id": "1",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"cid": "1",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"member_id": "1",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"com_id": "0",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"title": "sfasd\u4e09\u5730\u98ce\u4fd7",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"content": "asfasd",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"reply": "0",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"source": "0",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"created": "1411109049",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"updated": "1411109049"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}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],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"reply": [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{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"id": 1,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"cid": 1,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"member_id": 1,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    "content": "\u6d4b\u8bd5\u4e00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>"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},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    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    ]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},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CD1290" w:rsidRDefault="00CD1290" w:rsidP="00CA05B8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CD1290" w:rsidRDefault="00CD1290" w:rsidP="00CA05B8">
            <w:pPr>
              <w:pStyle w:val="BodyTextFirstIndent"/>
              <w:ind w:firstLineChars="0" w:firstLine="0"/>
            </w:pPr>
            <w:r>
              <w:t>}</w:t>
            </w:r>
          </w:p>
        </w:tc>
      </w:tr>
    </w:tbl>
    <w:p w:rsidR="00CD1290" w:rsidRPr="000D21F1" w:rsidRDefault="00CD1290" w:rsidP="000D21F1">
      <w:pPr>
        <w:pStyle w:val="BodyTextFirstIndent"/>
        <w:ind w:firstLine="210"/>
      </w:pPr>
    </w:p>
    <w:p w:rsidR="00CD1290" w:rsidRDefault="00CD1290" w:rsidP="000D21F1">
      <w:pPr>
        <w:pStyle w:val="Heading3"/>
        <w:numPr>
          <w:ilvl w:val="2"/>
          <w:numId w:val="21"/>
        </w:numPr>
        <w:ind w:left="720"/>
      </w:pPr>
      <w:bookmarkStart w:id="235" w:name="_Toc399495421"/>
      <w:r>
        <w:rPr>
          <w:rFonts w:hint="eastAsia"/>
        </w:rPr>
        <w:t>字段说明</w:t>
      </w:r>
      <w:bookmarkEnd w:id="2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07"/>
        <w:gridCol w:w="1176"/>
        <w:gridCol w:w="4019"/>
      </w:tblGrid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Default="00CD1290" w:rsidP="00013F4B">
            <w:r>
              <w:t>Data.</w:t>
            </w:r>
            <w:r w:rsidRPr="00140EFC">
              <w:t>count</w:t>
            </w:r>
          </w:p>
        </w:tc>
        <w:tc>
          <w:tcPr>
            <w:tcW w:w="1176" w:type="dxa"/>
          </w:tcPr>
          <w:p w:rsidR="00CD1290" w:rsidRDefault="00CD1290" w:rsidP="00013F4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查询总数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theme.id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theme.cid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 w:rsidRPr="00C83827">
              <w:rPr>
                <w:rFonts w:hint="eastAsia"/>
                <w:sz w:val="18"/>
                <w:szCs w:val="18"/>
              </w:rPr>
              <w:t>资讯分类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theme.member_id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theme.com_id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 w:rsidRPr="00CB3ED2">
              <w:rPr>
                <w:rFonts w:hint="eastAsia"/>
                <w:sz w:val="18"/>
                <w:szCs w:val="18"/>
              </w:rPr>
              <w:t>小区</w:t>
            </w:r>
            <w:r w:rsidRPr="00CB3ED2">
              <w:rPr>
                <w:sz w:val="18"/>
                <w:szCs w:val="18"/>
              </w:rPr>
              <w:t>ID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</w:t>
            </w:r>
            <w:r>
              <w:t xml:space="preserve"> </w:t>
            </w:r>
            <w:r w:rsidRPr="0018586D">
              <w:rPr>
                <w:sz w:val="18"/>
                <w:szCs w:val="18"/>
              </w:rPr>
              <w:t>title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主题标题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theme.content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主题内容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theme.reply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回复数量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theme.source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数据来源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Pr="005D5F5B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theme.created</w:t>
            </w:r>
          </w:p>
        </w:tc>
        <w:tc>
          <w:tcPr>
            <w:tcW w:w="1176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Theme.updated</w:t>
            </w:r>
          </w:p>
        </w:tc>
        <w:tc>
          <w:tcPr>
            <w:tcW w:w="1176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</w:p>
        </w:tc>
        <w:tc>
          <w:tcPr>
            <w:tcW w:w="4019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最新的回复时间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Reply.id</w:t>
            </w:r>
          </w:p>
        </w:tc>
        <w:tc>
          <w:tcPr>
            <w:tcW w:w="1176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Reply.cid</w:t>
            </w:r>
          </w:p>
        </w:tc>
        <w:tc>
          <w:tcPr>
            <w:tcW w:w="1176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隶属主题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Reply.member_id</w:t>
            </w:r>
          </w:p>
        </w:tc>
        <w:tc>
          <w:tcPr>
            <w:tcW w:w="1176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013F4B">
        <w:tc>
          <w:tcPr>
            <w:tcW w:w="2907" w:type="dxa"/>
          </w:tcPr>
          <w:p w:rsidR="00CD1290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Reply.content</w:t>
            </w:r>
          </w:p>
        </w:tc>
        <w:tc>
          <w:tcPr>
            <w:tcW w:w="1176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回复内容</w:t>
            </w:r>
          </w:p>
        </w:tc>
      </w:tr>
    </w:tbl>
    <w:p w:rsidR="00CD1290" w:rsidRPr="000D21F1" w:rsidRDefault="00CD1290" w:rsidP="000D21F1">
      <w:pPr>
        <w:pStyle w:val="BodyTextFirstIndent"/>
        <w:ind w:firstLineChars="0" w:firstLine="0"/>
      </w:pPr>
    </w:p>
    <w:p w:rsidR="00CD1290" w:rsidRDefault="00CD1290" w:rsidP="00B64433">
      <w:pPr>
        <w:pStyle w:val="BodyTextFirstIndent"/>
        <w:ind w:firstLineChars="0" w:firstLine="0"/>
        <w:rPr>
          <w:rFonts w:ascii="Arial" w:eastAsia="黑体" w:hAnsi="Arial"/>
          <w:kern w:val="0"/>
          <w:szCs w:val="21"/>
        </w:rPr>
      </w:pPr>
    </w:p>
    <w:p w:rsidR="00CD1290" w:rsidRDefault="00CD1290" w:rsidP="00B1756D">
      <w:pPr>
        <w:pStyle w:val="Heading2"/>
        <w:numPr>
          <w:ilvl w:val="1"/>
          <w:numId w:val="21"/>
        </w:numPr>
        <w:ind w:left="578" w:hanging="578"/>
      </w:pPr>
      <w:bookmarkStart w:id="236" w:name="_Toc399495422"/>
      <w:r>
        <w:rPr>
          <w:rFonts w:hint="eastAsia"/>
        </w:rPr>
        <w:t>添加主题（</w:t>
      </w:r>
      <w:bookmarkStart w:id="237" w:name="OLE_LINK34"/>
      <w:bookmarkStart w:id="238" w:name="OLE_LINK35"/>
      <w:r w:rsidRPr="00B1756D">
        <w:t>/v1/neighbour/addTheme</w:t>
      </w:r>
      <w:bookmarkEnd w:id="237"/>
      <w:bookmarkEnd w:id="238"/>
      <w:r>
        <w:rPr>
          <w:rFonts w:hint="eastAsia"/>
        </w:rPr>
        <w:t>）</w:t>
      </w:r>
      <w:bookmarkEnd w:id="236"/>
    </w:p>
    <w:p w:rsidR="00CD1290" w:rsidRDefault="00CD1290" w:rsidP="00B1756D">
      <w:pPr>
        <w:pStyle w:val="Heading3"/>
        <w:numPr>
          <w:ilvl w:val="2"/>
          <w:numId w:val="21"/>
        </w:numPr>
        <w:ind w:left="720"/>
      </w:pPr>
      <w:bookmarkStart w:id="239" w:name="_Toc399495423"/>
      <w:r>
        <w:rPr>
          <w:rFonts w:hint="eastAsia"/>
        </w:rPr>
        <w:t>请求说明</w:t>
      </w:r>
      <w:bookmarkEnd w:id="239"/>
    </w:p>
    <w:p w:rsidR="00CD1290" w:rsidRDefault="00CD1290" w:rsidP="006467E0">
      <w:pPr>
        <w:rPr>
          <w:sz w:val="18"/>
          <w:szCs w:val="18"/>
        </w:rPr>
      </w:pPr>
      <w:bookmarkStart w:id="240" w:name="OLE_LINK36"/>
      <w:bookmarkStart w:id="241" w:name="OLE_LINK37"/>
      <w:r>
        <w:rPr>
          <w:sz w:val="18"/>
          <w:szCs w:val="18"/>
        </w:rPr>
        <w:t>curl –d '</w:t>
      </w:r>
      <w:r w:rsidRPr="00406385">
        <w:rPr>
          <w:sz w:val="18"/>
          <w:szCs w:val="18"/>
        </w:rPr>
        <w:t>cid</w:t>
      </w:r>
      <w:r>
        <w:rPr>
          <w:sz w:val="18"/>
          <w:szCs w:val="18"/>
        </w:rPr>
        <w:t>=1&amp;community_id=1&amp;member_id=1&amp;title=aaa&amp;content=aaa' 'http://test.community.com/</w:t>
      </w:r>
      <w:bookmarkStart w:id="242" w:name="OLE_LINK33"/>
      <w:r>
        <w:rPr>
          <w:sz w:val="18"/>
          <w:szCs w:val="18"/>
        </w:rPr>
        <w:t>v1/neighbour/</w:t>
      </w:r>
      <w:r w:rsidRPr="00B1756D">
        <w:t>addTheme</w:t>
      </w:r>
      <w:bookmarkEnd w:id="242"/>
      <w:r>
        <w:rPr>
          <w:sz w:val="18"/>
          <w:szCs w:val="18"/>
        </w:rPr>
        <w:t>'</w:t>
      </w:r>
    </w:p>
    <w:p w:rsidR="00CD1290" w:rsidRDefault="00CD1290" w:rsidP="00B1756D">
      <w:pPr>
        <w:pStyle w:val="Heading3"/>
        <w:numPr>
          <w:ilvl w:val="2"/>
          <w:numId w:val="21"/>
        </w:numPr>
        <w:ind w:left="720"/>
      </w:pPr>
      <w:bookmarkStart w:id="243" w:name="_Toc399495424"/>
      <w:bookmarkEnd w:id="240"/>
      <w:bookmarkEnd w:id="241"/>
      <w:r>
        <w:rPr>
          <w:rFonts w:hint="eastAsia"/>
        </w:rPr>
        <w:t>参数说明</w:t>
      </w:r>
      <w:bookmarkEnd w:id="243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013F4B">
        <w:tc>
          <w:tcPr>
            <w:tcW w:w="1248" w:type="dxa"/>
            <w:shd w:val="clear" w:color="auto" w:fill="FFFF00"/>
          </w:tcPr>
          <w:p w:rsidR="00CD1290" w:rsidRDefault="00CD1290" w:rsidP="00013F4B">
            <w:pPr>
              <w:jc w:val="center"/>
            </w:pPr>
            <w:bookmarkStart w:id="244" w:name="OLE_LINK38"/>
            <w:bookmarkStart w:id="245" w:name="OLE_LINK41"/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013F4B">
        <w:tc>
          <w:tcPr>
            <w:tcW w:w="1248" w:type="dxa"/>
          </w:tcPr>
          <w:p w:rsidR="00CD1290" w:rsidRDefault="00CD1290" w:rsidP="00013F4B">
            <w:pPr>
              <w:jc w:val="center"/>
            </w:pPr>
            <w:r>
              <w:t>cid</w:t>
            </w:r>
          </w:p>
        </w:tc>
        <w:tc>
          <w:tcPr>
            <w:tcW w:w="850" w:type="dxa"/>
          </w:tcPr>
          <w:p w:rsidR="00CD1290" w:rsidRDefault="00CD1290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13F4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013F4B">
            <w:pPr>
              <w:jc w:val="left"/>
            </w:pPr>
            <w:r>
              <w:rPr>
                <w:rFonts w:hint="eastAsia"/>
              </w:rPr>
              <w:t>主题类型</w:t>
            </w:r>
          </w:p>
        </w:tc>
      </w:tr>
      <w:tr w:rsidR="00CD1290" w:rsidTr="00013F4B">
        <w:tc>
          <w:tcPr>
            <w:tcW w:w="1248" w:type="dxa"/>
          </w:tcPr>
          <w:p w:rsidR="00CD1290" w:rsidRDefault="00CD1290" w:rsidP="00013F4B">
            <w:pPr>
              <w:jc w:val="center"/>
            </w:pPr>
            <w:r>
              <w:t>Member_id</w:t>
            </w:r>
          </w:p>
        </w:tc>
        <w:tc>
          <w:tcPr>
            <w:tcW w:w="850" w:type="dxa"/>
          </w:tcPr>
          <w:p w:rsidR="00CD1290" w:rsidRDefault="00CD1290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13F4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013F4B">
            <w:pPr>
              <w:jc w:val="lef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CD1290" w:rsidTr="00013F4B">
        <w:tc>
          <w:tcPr>
            <w:tcW w:w="1248" w:type="dxa"/>
          </w:tcPr>
          <w:p w:rsidR="00CD1290" w:rsidRDefault="00CD1290" w:rsidP="00013F4B">
            <w:pPr>
              <w:jc w:val="center"/>
            </w:pPr>
            <w:r>
              <w:t>Title</w:t>
            </w:r>
          </w:p>
        </w:tc>
        <w:tc>
          <w:tcPr>
            <w:tcW w:w="850" w:type="dxa"/>
          </w:tcPr>
          <w:p w:rsidR="00CD1290" w:rsidRDefault="00CD1290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13F4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13F4B">
            <w:pPr>
              <w:jc w:val="left"/>
            </w:pPr>
            <w:r>
              <w:rPr>
                <w:rFonts w:hint="eastAsia"/>
              </w:rPr>
              <w:t>主题标题</w:t>
            </w:r>
          </w:p>
        </w:tc>
      </w:tr>
      <w:tr w:rsidR="00CD1290" w:rsidTr="00013F4B">
        <w:tc>
          <w:tcPr>
            <w:tcW w:w="1248" w:type="dxa"/>
          </w:tcPr>
          <w:p w:rsidR="00CD1290" w:rsidRDefault="00CD1290" w:rsidP="00013F4B">
            <w:pPr>
              <w:jc w:val="center"/>
            </w:pPr>
            <w:r>
              <w:t>Content</w:t>
            </w:r>
          </w:p>
        </w:tc>
        <w:tc>
          <w:tcPr>
            <w:tcW w:w="850" w:type="dxa"/>
          </w:tcPr>
          <w:p w:rsidR="00CD1290" w:rsidRDefault="00CD1290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13F4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13F4B">
            <w:pPr>
              <w:jc w:val="left"/>
            </w:pPr>
            <w:r>
              <w:rPr>
                <w:rFonts w:hint="eastAsia"/>
              </w:rPr>
              <w:t>主题内容</w:t>
            </w:r>
          </w:p>
        </w:tc>
      </w:tr>
      <w:bookmarkEnd w:id="244"/>
      <w:bookmarkEnd w:id="245"/>
    </w:tbl>
    <w:p w:rsidR="00CD1290" w:rsidRPr="0011537E" w:rsidRDefault="00CD1290" w:rsidP="003E3A5B">
      <w:pPr>
        <w:pStyle w:val="Heading4"/>
        <w:ind w:firstLine="0"/>
      </w:pPr>
    </w:p>
    <w:p w:rsidR="00CD1290" w:rsidRDefault="00CD1290" w:rsidP="006D0849">
      <w:pPr>
        <w:pStyle w:val="Heading3"/>
        <w:numPr>
          <w:ilvl w:val="2"/>
          <w:numId w:val="21"/>
        </w:numPr>
        <w:ind w:left="720"/>
      </w:pPr>
      <w:bookmarkStart w:id="246" w:name="_Toc399495425"/>
      <w:r>
        <w:rPr>
          <w:rFonts w:hint="eastAsia"/>
        </w:rPr>
        <w:t>返回结果</w:t>
      </w:r>
      <w:bookmarkEnd w:id="246"/>
      <w:r>
        <w:t xml:space="preserve">  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02"/>
      </w:tblGrid>
      <w:tr w:rsidR="00CD1290" w:rsidTr="006D0849">
        <w:trPr>
          <w:trHeight w:val="1922"/>
        </w:trPr>
        <w:tc>
          <w:tcPr>
            <w:tcW w:w="8102" w:type="dxa"/>
            <w:shd w:val="clear" w:color="auto" w:fill="FFFFFF"/>
          </w:tcPr>
          <w:p w:rsidR="00CD1290" w:rsidRDefault="00CD1290" w:rsidP="00DD1AA5">
            <w:pPr>
              <w:jc w:val="left"/>
            </w:pPr>
            <w:bookmarkStart w:id="247" w:name="OLE_LINK42"/>
            <w:bookmarkStart w:id="248" w:name="OLE_LINK43"/>
            <w:bookmarkStart w:id="249" w:name="OLE_LINK44"/>
            <w:r>
              <w:t>{</w:t>
            </w:r>
          </w:p>
          <w:p w:rsidR="00CD1290" w:rsidRDefault="00CD1290" w:rsidP="00DD1AA5">
            <w:pPr>
              <w:jc w:val="left"/>
            </w:pPr>
            <w:r>
              <w:t xml:space="preserve">    "data": {</w:t>
            </w:r>
          </w:p>
          <w:p w:rsidR="00CD1290" w:rsidRDefault="00CD1290" w:rsidP="00DD1AA5">
            <w:pPr>
              <w:jc w:val="left"/>
            </w:pPr>
            <w:r>
              <w:t xml:space="preserve">        "theme": [</w:t>
            </w:r>
          </w:p>
          <w:p w:rsidR="00CD1290" w:rsidRDefault="00CD1290" w:rsidP="00DD1AA5">
            <w:pPr>
              <w:jc w:val="left"/>
            </w:pPr>
            <w:r>
              <w:t xml:space="preserve">            {</w:t>
            </w:r>
          </w:p>
          <w:p w:rsidR="00CD1290" w:rsidRDefault="00CD1290" w:rsidP="00DD1AA5">
            <w:pPr>
              <w:jc w:val="left"/>
            </w:pPr>
            <w:r>
              <w:t xml:space="preserve">                "id": "22"</w:t>
            </w:r>
          </w:p>
          <w:p w:rsidR="00CD1290" w:rsidRDefault="00CD1290" w:rsidP="00DD1AA5">
            <w:pPr>
              <w:jc w:val="left"/>
            </w:pPr>
            <w:r>
              <w:t xml:space="preserve">            }</w:t>
            </w:r>
          </w:p>
          <w:p w:rsidR="00CD1290" w:rsidRDefault="00CD1290" w:rsidP="00DD1AA5">
            <w:pPr>
              <w:jc w:val="left"/>
            </w:pPr>
            <w:r>
              <w:t xml:space="preserve">        ]</w:t>
            </w:r>
          </w:p>
          <w:p w:rsidR="00CD1290" w:rsidRDefault="00CD1290" w:rsidP="00DD1AA5">
            <w:pPr>
              <w:jc w:val="left"/>
            </w:pPr>
            <w:r>
              <w:t xml:space="preserve">    },</w:t>
            </w:r>
          </w:p>
          <w:p w:rsidR="00CD1290" w:rsidRDefault="00CD1290" w:rsidP="00DD1AA5">
            <w:pPr>
              <w:jc w:val="left"/>
            </w:pPr>
            <w:r>
              <w:t xml:space="preserve">    "success": true,</w:t>
            </w:r>
          </w:p>
          <w:p w:rsidR="00CD1290" w:rsidRDefault="00CD1290" w:rsidP="00DD1AA5">
            <w:pPr>
              <w:jc w:val="left"/>
            </w:pPr>
            <w:r>
              <w:t xml:space="preserve">    "errorCode": 0</w:t>
            </w:r>
          </w:p>
          <w:p w:rsidR="00CD1290" w:rsidRDefault="00CD1290" w:rsidP="00DD1AA5">
            <w:pPr>
              <w:jc w:val="left"/>
            </w:pPr>
            <w:r>
              <w:t>}</w:t>
            </w:r>
          </w:p>
        </w:tc>
      </w:tr>
    </w:tbl>
    <w:p w:rsidR="00CD1290" w:rsidRDefault="00CD1290" w:rsidP="00B1756D">
      <w:pPr>
        <w:pStyle w:val="Heading3"/>
        <w:numPr>
          <w:ilvl w:val="2"/>
          <w:numId w:val="21"/>
        </w:numPr>
        <w:ind w:left="720"/>
      </w:pPr>
      <w:bookmarkStart w:id="250" w:name="_Toc399495426"/>
      <w:bookmarkEnd w:id="247"/>
      <w:bookmarkEnd w:id="248"/>
      <w:bookmarkEnd w:id="249"/>
      <w:r>
        <w:rPr>
          <w:rFonts w:hint="eastAsia"/>
        </w:rPr>
        <w:t>字段说明</w:t>
      </w:r>
      <w:bookmarkEnd w:id="25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07"/>
        <w:gridCol w:w="1176"/>
        <w:gridCol w:w="4019"/>
      </w:tblGrid>
      <w:tr w:rsidR="00CD1290" w:rsidTr="00F90633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Tr="00F90633">
        <w:tc>
          <w:tcPr>
            <w:tcW w:w="2907" w:type="dxa"/>
          </w:tcPr>
          <w:p w:rsidR="00CD1290" w:rsidRDefault="00CD1290" w:rsidP="00F90633">
            <w:r>
              <w:t>theme.id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新文章</w:t>
            </w:r>
            <w:r>
              <w:t>ID</w:t>
            </w:r>
          </w:p>
        </w:tc>
      </w:tr>
    </w:tbl>
    <w:p w:rsidR="00CD1290" w:rsidRPr="00F90633" w:rsidRDefault="00CD1290" w:rsidP="00F90633">
      <w:pPr>
        <w:pStyle w:val="Heading4"/>
        <w:ind w:left="0" w:firstLine="0"/>
      </w:pPr>
    </w:p>
    <w:p w:rsidR="00CD1290" w:rsidRDefault="00CD1290" w:rsidP="00B1756D">
      <w:pPr>
        <w:pStyle w:val="Heading2"/>
        <w:numPr>
          <w:ilvl w:val="1"/>
          <w:numId w:val="21"/>
        </w:numPr>
        <w:ind w:left="578" w:hanging="578"/>
      </w:pPr>
      <w:bookmarkStart w:id="251" w:name="_Toc399495427"/>
      <w:bookmarkStart w:id="252" w:name="OLE_LINK53"/>
      <w:bookmarkStart w:id="253" w:name="OLE_LINK54"/>
      <w:r>
        <w:rPr>
          <w:rFonts w:hint="eastAsia"/>
        </w:rPr>
        <w:t>添加主题新的回复（</w:t>
      </w:r>
      <w:r w:rsidRPr="00B1756D">
        <w:t>/v1/neighbour/</w:t>
      </w:r>
      <w:r w:rsidRPr="00B3186B">
        <w:t xml:space="preserve"> addThemeReply</w:t>
      </w:r>
      <w:r>
        <w:rPr>
          <w:rFonts w:hint="eastAsia"/>
        </w:rPr>
        <w:t>）</w:t>
      </w:r>
      <w:bookmarkEnd w:id="251"/>
    </w:p>
    <w:p w:rsidR="00CD1290" w:rsidRDefault="00CD1290" w:rsidP="00666C97">
      <w:pPr>
        <w:pStyle w:val="Heading3"/>
        <w:numPr>
          <w:ilvl w:val="2"/>
          <w:numId w:val="21"/>
        </w:numPr>
        <w:ind w:left="720"/>
      </w:pPr>
      <w:bookmarkStart w:id="254" w:name="_Toc399495428"/>
      <w:r>
        <w:rPr>
          <w:rFonts w:hint="eastAsia"/>
        </w:rPr>
        <w:t>请求说明</w:t>
      </w:r>
      <w:bookmarkEnd w:id="254"/>
    </w:p>
    <w:p w:rsidR="00CD1290" w:rsidRDefault="00CD1290" w:rsidP="000C29B4">
      <w:pPr>
        <w:rPr>
          <w:sz w:val="18"/>
          <w:szCs w:val="18"/>
        </w:rPr>
      </w:pPr>
      <w:r>
        <w:rPr>
          <w:sz w:val="18"/>
          <w:szCs w:val="18"/>
        </w:rPr>
        <w:t>curl –d '</w:t>
      </w:r>
      <w:r w:rsidRPr="00406385">
        <w:rPr>
          <w:sz w:val="18"/>
          <w:szCs w:val="18"/>
        </w:rPr>
        <w:t>cid</w:t>
      </w:r>
      <w:r>
        <w:rPr>
          <w:sz w:val="18"/>
          <w:szCs w:val="18"/>
        </w:rPr>
        <w:t>=1&amp;member_id=1 &amp;content=aaa' 'http://test.community.com/v1/neighbour/</w:t>
      </w:r>
      <w:r w:rsidRPr="00B3186B">
        <w:t>addThemeReply</w:t>
      </w:r>
    </w:p>
    <w:p w:rsidR="00CD1290" w:rsidRPr="000C29B4" w:rsidRDefault="00CD1290" w:rsidP="000C29B4">
      <w:pPr>
        <w:pStyle w:val="Heading4"/>
        <w:numPr>
          <w:ilvl w:val="3"/>
          <w:numId w:val="21"/>
        </w:numPr>
      </w:pPr>
    </w:p>
    <w:p w:rsidR="00CD1290" w:rsidRDefault="00CD1290" w:rsidP="00666C97">
      <w:pPr>
        <w:pStyle w:val="Heading3"/>
        <w:numPr>
          <w:ilvl w:val="2"/>
          <w:numId w:val="21"/>
        </w:numPr>
        <w:ind w:left="720"/>
      </w:pPr>
      <w:bookmarkStart w:id="255" w:name="_Toc399495429"/>
      <w:r>
        <w:rPr>
          <w:rFonts w:hint="eastAsia"/>
        </w:rPr>
        <w:t>参数说明</w:t>
      </w:r>
      <w:bookmarkEnd w:id="25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013F4B">
        <w:tc>
          <w:tcPr>
            <w:tcW w:w="1248" w:type="dxa"/>
            <w:shd w:val="clear" w:color="auto" w:fill="FFFF00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013F4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013F4B">
        <w:tc>
          <w:tcPr>
            <w:tcW w:w="1248" w:type="dxa"/>
          </w:tcPr>
          <w:p w:rsidR="00CD1290" w:rsidRDefault="00CD1290" w:rsidP="00013F4B">
            <w:pPr>
              <w:jc w:val="center"/>
            </w:pPr>
            <w:r>
              <w:t>cid</w:t>
            </w:r>
          </w:p>
        </w:tc>
        <w:tc>
          <w:tcPr>
            <w:tcW w:w="850" w:type="dxa"/>
          </w:tcPr>
          <w:p w:rsidR="00CD1290" w:rsidRDefault="00CD1290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13F4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013F4B">
            <w:pPr>
              <w:jc w:val="left"/>
            </w:pPr>
            <w:r>
              <w:rPr>
                <w:rFonts w:hint="eastAsia"/>
              </w:rPr>
              <w:t>回复主题</w:t>
            </w:r>
            <w:r>
              <w:t>ID</w:t>
            </w:r>
          </w:p>
        </w:tc>
      </w:tr>
      <w:tr w:rsidR="00CD1290" w:rsidTr="00013F4B">
        <w:tc>
          <w:tcPr>
            <w:tcW w:w="1248" w:type="dxa"/>
          </w:tcPr>
          <w:p w:rsidR="00CD1290" w:rsidRDefault="00CD1290" w:rsidP="00013F4B">
            <w:pPr>
              <w:jc w:val="center"/>
            </w:pPr>
            <w:r>
              <w:t>Member_id</w:t>
            </w:r>
          </w:p>
        </w:tc>
        <w:tc>
          <w:tcPr>
            <w:tcW w:w="850" w:type="dxa"/>
          </w:tcPr>
          <w:p w:rsidR="00CD1290" w:rsidRDefault="00CD1290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13F4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013F4B">
            <w:pPr>
              <w:jc w:val="lef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CD1290" w:rsidTr="00013F4B">
        <w:tc>
          <w:tcPr>
            <w:tcW w:w="1248" w:type="dxa"/>
          </w:tcPr>
          <w:p w:rsidR="00CD1290" w:rsidRDefault="00CD1290" w:rsidP="00013F4B">
            <w:pPr>
              <w:jc w:val="center"/>
            </w:pPr>
            <w:r>
              <w:t>Content</w:t>
            </w:r>
          </w:p>
        </w:tc>
        <w:tc>
          <w:tcPr>
            <w:tcW w:w="850" w:type="dxa"/>
          </w:tcPr>
          <w:p w:rsidR="00CD1290" w:rsidRDefault="00CD1290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013F4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013F4B">
            <w:pPr>
              <w:jc w:val="left"/>
            </w:pPr>
            <w:r>
              <w:rPr>
                <w:rFonts w:hint="eastAsia"/>
              </w:rPr>
              <w:t>回复内容</w:t>
            </w:r>
          </w:p>
        </w:tc>
      </w:tr>
    </w:tbl>
    <w:p w:rsidR="00CD1290" w:rsidRPr="00505C3B" w:rsidRDefault="00CD1290" w:rsidP="00505C3B">
      <w:pPr>
        <w:pStyle w:val="Heading4"/>
        <w:numPr>
          <w:ilvl w:val="3"/>
          <w:numId w:val="21"/>
        </w:numPr>
      </w:pPr>
    </w:p>
    <w:p w:rsidR="00CD1290" w:rsidRPr="00C852AF" w:rsidRDefault="00CD1290" w:rsidP="002B7049">
      <w:pPr>
        <w:pStyle w:val="Heading3"/>
        <w:numPr>
          <w:ilvl w:val="2"/>
          <w:numId w:val="21"/>
        </w:numPr>
        <w:ind w:left="720"/>
      </w:pPr>
      <w:bookmarkStart w:id="256" w:name="_Toc399495430"/>
      <w:r>
        <w:rPr>
          <w:rFonts w:hint="eastAsia"/>
        </w:rPr>
        <w:t>返回结果</w:t>
      </w:r>
      <w:bookmarkEnd w:id="256"/>
      <w:r>
        <w:br/>
      </w:r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CD1290" w:rsidTr="00021D59">
        <w:trPr>
          <w:trHeight w:val="1922"/>
        </w:trPr>
        <w:tc>
          <w:tcPr>
            <w:tcW w:w="7802" w:type="dxa"/>
          </w:tcPr>
          <w:p w:rsidR="00CD1290" w:rsidRDefault="00CD1290" w:rsidP="00021D59">
            <w:pPr>
              <w:jc w:val="left"/>
            </w:pPr>
            <w:r>
              <w:t>{</w:t>
            </w:r>
          </w:p>
          <w:p w:rsidR="00CD1290" w:rsidRDefault="00CD1290" w:rsidP="00021D59">
            <w:pPr>
              <w:jc w:val="left"/>
            </w:pPr>
            <w:r>
              <w:t xml:space="preserve">    "data": {</w:t>
            </w:r>
          </w:p>
          <w:p w:rsidR="00CD1290" w:rsidRDefault="00CD1290" w:rsidP="00021D59">
            <w:pPr>
              <w:jc w:val="left"/>
            </w:pPr>
            <w:r>
              <w:t xml:space="preserve">        "</w:t>
            </w:r>
            <w:bookmarkStart w:id="257" w:name="OLE_LINK45"/>
            <w:bookmarkStart w:id="258" w:name="OLE_LINK46"/>
            <w:r>
              <w:t>ThemeReply</w:t>
            </w:r>
            <w:bookmarkEnd w:id="257"/>
            <w:bookmarkEnd w:id="258"/>
            <w:r>
              <w:t>": {</w:t>
            </w:r>
          </w:p>
          <w:p w:rsidR="00CD1290" w:rsidRDefault="00CD1290" w:rsidP="00021D59">
            <w:pPr>
              <w:jc w:val="left"/>
            </w:pPr>
            <w:r>
              <w:t xml:space="preserve">            "id": "13"</w:t>
            </w:r>
          </w:p>
          <w:p w:rsidR="00CD1290" w:rsidRDefault="00CD1290" w:rsidP="00021D59">
            <w:pPr>
              <w:jc w:val="left"/>
            </w:pPr>
            <w:r>
              <w:t xml:space="preserve">        }</w:t>
            </w:r>
          </w:p>
          <w:p w:rsidR="00CD1290" w:rsidRDefault="00CD1290" w:rsidP="00021D59">
            <w:pPr>
              <w:jc w:val="left"/>
            </w:pPr>
            <w:r>
              <w:t xml:space="preserve">    },</w:t>
            </w:r>
          </w:p>
          <w:p w:rsidR="00CD1290" w:rsidRDefault="00CD1290" w:rsidP="00021D59">
            <w:pPr>
              <w:jc w:val="left"/>
            </w:pPr>
            <w:r>
              <w:t xml:space="preserve">    "success": true,</w:t>
            </w:r>
          </w:p>
          <w:p w:rsidR="00CD1290" w:rsidRDefault="00CD1290" w:rsidP="00021D59">
            <w:pPr>
              <w:jc w:val="left"/>
            </w:pPr>
            <w:r>
              <w:t xml:space="preserve">    "errorCode": 0</w:t>
            </w:r>
          </w:p>
          <w:p w:rsidR="00CD1290" w:rsidRDefault="00CD1290" w:rsidP="00021D59">
            <w:pPr>
              <w:jc w:val="left"/>
            </w:pPr>
            <w:r>
              <w:t>}</w:t>
            </w:r>
          </w:p>
        </w:tc>
      </w:tr>
    </w:tbl>
    <w:p w:rsidR="00CD1290" w:rsidRDefault="00CD1290" w:rsidP="00666C97">
      <w:pPr>
        <w:pStyle w:val="Heading3"/>
        <w:numPr>
          <w:ilvl w:val="2"/>
          <w:numId w:val="21"/>
        </w:numPr>
        <w:ind w:left="720"/>
      </w:pPr>
      <w:bookmarkStart w:id="259" w:name="_Toc399495431"/>
      <w:r>
        <w:rPr>
          <w:rFonts w:hint="eastAsia"/>
        </w:rPr>
        <w:t>字段说明</w:t>
      </w:r>
      <w:bookmarkEnd w:id="25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07"/>
        <w:gridCol w:w="1176"/>
        <w:gridCol w:w="4019"/>
      </w:tblGrid>
      <w:tr w:rsidR="00CD1290" w:rsidTr="00013F4B">
        <w:tc>
          <w:tcPr>
            <w:tcW w:w="2907" w:type="dxa"/>
          </w:tcPr>
          <w:p w:rsidR="00CD1290" w:rsidRDefault="00CD1290" w:rsidP="00013F4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Default="00CD1290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Tr="00013F4B">
        <w:tc>
          <w:tcPr>
            <w:tcW w:w="2907" w:type="dxa"/>
          </w:tcPr>
          <w:p w:rsidR="00CD1290" w:rsidRDefault="00CD1290" w:rsidP="00013F4B">
            <w:r>
              <w:t>ThemeReply.id</w:t>
            </w:r>
          </w:p>
        </w:tc>
        <w:tc>
          <w:tcPr>
            <w:tcW w:w="1176" w:type="dxa"/>
          </w:tcPr>
          <w:p w:rsidR="00CD1290" w:rsidRDefault="00CD1290" w:rsidP="00013F4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C4660B">
            <w:pPr>
              <w:jc w:val="center"/>
            </w:pPr>
            <w:r>
              <w:rPr>
                <w:rFonts w:hint="eastAsia"/>
              </w:rPr>
              <w:t>新回复</w:t>
            </w:r>
            <w:r>
              <w:t>ID</w:t>
            </w:r>
          </w:p>
        </w:tc>
      </w:tr>
      <w:bookmarkEnd w:id="252"/>
      <w:bookmarkEnd w:id="253"/>
    </w:tbl>
    <w:p w:rsidR="00CD1290" w:rsidRDefault="00CD1290" w:rsidP="005466BD">
      <w:pPr>
        <w:pStyle w:val="BodyTextFirstIndent"/>
        <w:ind w:firstLine="210"/>
        <w:rPr>
          <w:rFonts w:ascii="Arial" w:eastAsia="黑体" w:hAnsi="Arial"/>
          <w:kern w:val="0"/>
          <w:szCs w:val="21"/>
        </w:rPr>
      </w:pPr>
    </w:p>
    <w:p w:rsidR="00CD1290" w:rsidRPr="00F90633" w:rsidRDefault="00CD1290" w:rsidP="00CD0F19">
      <w:pPr>
        <w:pStyle w:val="Heading1"/>
        <w:numPr>
          <w:ilvl w:val="0"/>
          <w:numId w:val="21"/>
        </w:numPr>
        <w:ind w:left="431" w:hanging="431"/>
      </w:pPr>
      <w:bookmarkStart w:id="260" w:name="_Toc399495432"/>
      <w:r>
        <w:rPr>
          <w:rFonts w:hint="eastAsia"/>
        </w:rPr>
        <w:t>家政服务</w:t>
      </w:r>
      <w:bookmarkStart w:id="261" w:name="OLE_LINK51"/>
      <w:bookmarkStart w:id="262" w:name="OLE_LINK52"/>
      <w:bookmarkEnd w:id="260"/>
    </w:p>
    <w:p w:rsidR="00CD1290" w:rsidRDefault="00CD1290" w:rsidP="005466BD">
      <w:pPr>
        <w:pStyle w:val="Heading2"/>
        <w:numPr>
          <w:ilvl w:val="1"/>
          <w:numId w:val="21"/>
        </w:numPr>
        <w:ind w:left="578" w:hanging="578"/>
      </w:pPr>
      <w:bookmarkStart w:id="263" w:name="_Toc399495433"/>
      <w:r>
        <w:rPr>
          <w:rFonts w:hint="eastAsia"/>
        </w:rPr>
        <w:t>家政列表（</w:t>
      </w:r>
      <w:r w:rsidRPr="00E73FFC">
        <w:t>/v1/housekeeping/getHKList</w:t>
      </w:r>
      <w:r>
        <w:rPr>
          <w:rFonts w:hint="eastAsia"/>
        </w:rPr>
        <w:t>）</w:t>
      </w:r>
      <w:bookmarkEnd w:id="263"/>
    </w:p>
    <w:p w:rsidR="00CD1290" w:rsidRDefault="00CD1290" w:rsidP="005466BD">
      <w:pPr>
        <w:pStyle w:val="Heading3"/>
        <w:numPr>
          <w:ilvl w:val="2"/>
          <w:numId w:val="21"/>
        </w:numPr>
        <w:ind w:left="720"/>
      </w:pPr>
      <w:bookmarkStart w:id="264" w:name="_Toc399495434"/>
      <w:r>
        <w:rPr>
          <w:rFonts w:hint="eastAsia"/>
        </w:rPr>
        <w:t>请求说明</w:t>
      </w:r>
      <w:bookmarkEnd w:id="264"/>
    </w:p>
    <w:p w:rsidR="00CD1290" w:rsidRPr="006E3C5B" w:rsidRDefault="00CD1290" w:rsidP="006E3C5B">
      <w:pPr>
        <w:rPr>
          <w:sz w:val="18"/>
          <w:szCs w:val="18"/>
        </w:rPr>
      </w:pPr>
      <w:r>
        <w:rPr>
          <w:sz w:val="18"/>
          <w:szCs w:val="18"/>
        </w:rPr>
        <w:t>curl  'http://test.community.com/</w:t>
      </w:r>
      <w:r w:rsidRPr="00D21D00">
        <w:rPr>
          <w:sz w:val="18"/>
          <w:szCs w:val="18"/>
        </w:rPr>
        <w:t>v1/housekeeping/getHKList</w:t>
      </w:r>
    </w:p>
    <w:p w:rsidR="00CD1290" w:rsidRDefault="00CD1290" w:rsidP="005466BD">
      <w:pPr>
        <w:pStyle w:val="Heading3"/>
        <w:numPr>
          <w:ilvl w:val="2"/>
          <w:numId w:val="21"/>
        </w:numPr>
        <w:ind w:left="720"/>
      </w:pPr>
      <w:bookmarkStart w:id="265" w:name="_Toc399495435"/>
      <w:r>
        <w:rPr>
          <w:rFonts w:hint="eastAsia"/>
        </w:rPr>
        <w:t>参数说明</w:t>
      </w:r>
      <w:bookmarkEnd w:id="26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52079F">
        <w:tc>
          <w:tcPr>
            <w:tcW w:w="1248" w:type="dxa"/>
            <w:shd w:val="clear" w:color="auto" w:fill="FFFF00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52079F">
        <w:tc>
          <w:tcPr>
            <w:tcW w:w="1248" w:type="dxa"/>
          </w:tcPr>
          <w:p w:rsidR="00CD1290" w:rsidRDefault="00CD1290" w:rsidP="0052079F">
            <w:pPr>
              <w:jc w:val="center"/>
            </w:pPr>
            <w:r>
              <w:t>cid</w:t>
            </w:r>
          </w:p>
        </w:tc>
        <w:tc>
          <w:tcPr>
            <w:tcW w:w="850" w:type="dxa"/>
          </w:tcPr>
          <w:p w:rsidR="00CD1290" w:rsidRDefault="00CD1290" w:rsidP="0052079F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52079F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52079F">
            <w:pPr>
              <w:jc w:val="left"/>
            </w:pPr>
            <w:r>
              <w:rPr>
                <w:rFonts w:hint="eastAsia"/>
              </w:rPr>
              <w:t>回复主题</w:t>
            </w:r>
            <w:r>
              <w:t>ID</w:t>
            </w:r>
          </w:p>
        </w:tc>
      </w:tr>
      <w:tr w:rsidR="00CD1290" w:rsidTr="0052079F">
        <w:tc>
          <w:tcPr>
            <w:tcW w:w="1248" w:type="dxa"/>
          </w:tcPr>
          <w:p w:rsidR="00CD1290" w:rsidRDefault="00CD1290">
            <w:pPr>
              <w:jc w:val="center"/>
            </w:pPr>
            <w:r>
              <w:t>offset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起始偏移，默认为</w:t>
            </w:r>
            <w:r>
              <w:t>0</w:t>
            </w:r>
          </w:p>
        </w:tc>
      </w:tr>
      <w:tr w:rsidR="00CD1290" w:rsidTr="0052079F">
        <w:tc>
          <w:tcPr>
            <w:tcW w:w="1248" w:type="dxa"/>
          </w:tcPr>
          <w:p w:rsidR="00CD1290" w:rsidRDefault="00CD1290">
            <w:pPr>
              <w:jc w:val="center"/>
            </w:pPr>
            <w:r>
              <w:t>count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条数，默认为</w:t>
            </w:r>
            <w:r>
              <w:t>10</w:t>
            </w:r>
          </w:p>
        </w:tc>
      </w:tr>
    </w:tbl>
    <w:p w:rsidR="00CD1290" w:rsidRPr="00505C3B" w:rsidRDefault="00CD1290" w:rsidP="0034676D">
      <w:pPr>
        <w:pStyle w:val="Heading4"/>
        <w:ind w:left="0" w:firstLine="0"/>
      </w:pPr>
    </w:p>
    <w:p w:rsidR="00CD1290" w:rsidRPr="00C852AF" w:rsidRDefault="00CD1290" w:rsidP="005466BD">
      <w:pPr>
        <w:pStyle w:val="Heading3"/>
        <w:numPr>
          <w:ilvl w:val="2"/>
          <w:numId w:val="21"/>
        </w:numPr>
        <w:ind w:left="720"/>
      </w:pPr>
      <w:bookmarkStart w:id="266" w:name="_Toc399495436"/>
      <w:r>
        <w:rPr>
          <w:rFonts w:hint="eastAsia"/>
        </w:rPr>
        <w:t>返回结果</w:t>
      </w:r>
      <w:bookmarkEnd w:id="266"/>
      <w:r>
        <w:br/>
      </w:r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CD1290" w:rsidTr="0052079F">
        <w:trPr>
          <w:trHeight w:val="1922"/>
        </w:trPr>
        <w:tc>
          <w:tcPr>
            <w:tcW w:w="7802" w:type="dxa"/>
          </w:tcPr>
          <w:p w:rsidR="00CD1290" w:rsidRDefault="00CD1290" w:rsidP="00E9773D">
            <w:pPr>
              <w:jc w:val="left"/>
            </w:pPr>
            <w:r>
              <w:t>{</w:t>
            </w:r>
          </w:p>
          <w:p w:rsidR="00CD1290" w:rsidRDefault="00CD1290" w:rsidP="00E9773D">
            <w:pPr>
              <w:jc w:val="left"/>
            </w:pPr>
            <w:r>
              <w:t xml:space="preserve">    "data": {</w:t>
            </w:r>
          </w:p>
          <w:p w:rsidR="00CD1290" w:rsidRDefault="00CD1290" w:rsidP="00E9773D">
            <w:pPr>
              <w:jc w:val="left"/>
            </w:pPr>
            <w:r>
              <w:t xml:space="preserve">        "count": 2,</w:t>
            </w:r>
          </w:p>
          <w:p w:rsidR="00CD1290" w:rsidRDefault="00CD1290" w:rsidP="00E9773D">
            <w:pPr>
              <w:jc w:val="left"/>
            </w:pPr>
            <w:r>
              <w:t xml:space="preserve">        "list": [</w:t>
            </w:r>
          </w:p>
          <w:p w:rsidR="00CD1290" w:rsidRDefault="00CD1290" w:rsidP="00E9773D">
            <w:pPr>
              <w:jc w:val="left"/>
            </w:pPr>
            <w:r>
              <w:t xml:space="preserve">            {</w:t>
            </w:r>
          </w:p>
          <w:p w:rsidR="00CD1290" w:rsidRDefault="00CD1290" w:rsidP="00E9773D">
            <w:pPr>
              <w:jc w:val="left"/>
            </w:pPr>
            <w:r>
              <w:t xml:space="preserve">                "id": 1,</w:t>
            </w:r>
          </w:p>
          <w:p w:rsidR="00CD1290" w:rsidRDefault="00CD1290" w:rsidP="00E9773D">
            <w:pPr>
              <w:jc w:val="left"/>
            </w:pPr>
            <w:r>
              <w:t xml:space="preserve">                "cid": 1,</w:t>
            </w:r>
          </w:p>
          <w:p w:rsidR="00CD1290" w:rsidRDefault="00CD1290" w:rsidP="00E9773D">
            <w:pPr>
              <w:jc w:val="left"/>
            </w:pPr>
            <w:r>
              <w:t xml:space="preserve">                "name": "</w:t>
            </w:r>
            <w:r>
              <w:rPr>
                <w:rFonts w:hint="eastAsia"/>
              </w:rPr>
              <w:t>黄阿姨</w:t>
            </w:r>
            <w:r>
              <w:t>",</w:t>
            </w:r>
          </w:p>
          <w:p w:rsidR="00CD1290" w:rsidRDefault="00CD1290" w:rsidP="00E9773D">
            <w:pPr>
              <w:jc w:val="left"/>
            </w:pPr>
            <w:r>
              <w:t xml:space="preserve">                "img": "/imgaes/1.jpg",</w:t>
            </w:r>
          </w:p>
          <w:p w:rsidR="00CD1290" w:rsidRDefault="00CD1290" w:rsidP="00E9773D">
            <w:pPr>
              <w:jc w:val="left"/>
            </w:pPr>
            <w:r>
              <w:t xml:space="preserve">                "age": 20,</w:t>
            </w:r>
          </w:p>
          <w:p w:rsidR="00CD1290" w:rsidRDefault="00CD1290" w:rsidP="00E9773D">
            <w:pPr>
              <w:jc w:val="left"/>
            </w:pPr>
            <w:r>
              <w:t xml:space="preserve">                "content": "</w:t>
            </w:r>
            <w:r>
              <w:rPr>
                <w:rFonts w:hint="eastAsia"/>
              </w:rPr>
              <w:t>黄阿姨介绍</w:t>
            </w:r>
            <w:r>
              <w:t>",</w:t>
            </w:r>
          </w:p>
          <w:p w:rsidR="00CD1290" w:rsidRDefault="00CD1290" w:rsidP="00E9773D">
            <w:pPr>
              <w:jc w:val="left"/>
            </w:pPr>
            <w:r>
              <w:t xml:space="preserve">                "phone": "13800138000",</w:t>
            </w:r>
          </w:p>
          <w:p w:rsidR="00CD1290" w:rsidRDefault="00CD1290" w:rsidP="00E9773D">
            <w:pPr>
              <w:jc w:val="left"/>
            </w:pPr>
            <w:r>
              <w:t xml:space="preserve">                "hometown": "</w:t>
            </w:r>
            <w:r>
              <w:rPr>
                <w:rFonts w:hint="eastAsia"/>
              </w:rPr>
              <w:t>湛江</w:t>
            </w:r>
            <w:r>
              <w:t>",</w:t>
            </w:r>
          </w:p>
          <w:p w:rsidR="00CD1290" w:rsidRDefault="00CD1290" w:rsidP="00E9773D">
            <w:pPr>
              <w:jc w:val="left"/>
            </w:pPr>
            <w:r>
              <w:t xml:space="preserve">                "ishealth": "1",</w:t>
            </w:r>
          </w:p>
          <w:p w:rsidR="00CD1290" w:rsidRDefault="00CD1290" w:rsidP="00E9773D">
            <w:pPr>
              <w:jc w:val="left"/>
            </w:pPr>
            <w:r>
              <w:t xml:space="preserve">                "language": "</w:t>
            </w:r>
            <w:r>
              <w:rPr>
                <w:rFonts w:hint="eastAsia"/>
              </w:rPr>
              <w:t>汉语</w:t>
            </w:r>
            <w:r>
              <w:t>",</w:t>
            </w:r>
          </w:p>
          <w:p w:rsidR="00CD1290" w:rsidRDefault="00CD1290" w:rsidP="00E9773D">
            <w:pPr>
              <w:jc w:val="left"/>
            </w:pPr>
            <w:r>
              <w:t xml:space="preserve">                "status": "0",</w:t>
            </w:r>
          </w:p>
          <w:p w:rsidR="00CD1290" w:rsidRDefault="00CD1290" w:rsidP="00E9773D">
            <w:pPr>
              <w:jc w:val="left"/>
            </w:pPr>
            <w:r>
              <w:t xml:space="preserve">                "evalue": 5,</w:t>
            </w:r>
          </w:p>
          <w:p w:rsidR="00CD1290" w:rsidRDefault="00CD1290" w:rsidP="00E9773D">
            <w:pPr>
              <w:jc w:val="left"/>
            </w:pPr>
            <w:r>
              <w:t xml:space="preserve">                "seritem": null,</w:t>
            </w:r>
          </w:p>
          <w:p w:rsidR="00CD1290" w:rsidRDefault="00CD1290" w:rsidP="00E9773D">
            <w:pPr>
              <w:jc w:val="left"/>
            </w:pPr>
            <w:r>
              <w:t xml:space="preserve">                "price": "100,50,50",</w:t>
            </w:r>
          </w:p>
          <w:p w:rsidR="00CD1290" w:rsidRDefault="00CD1290" w:rsidP="00E9773D">
            <w:pPr>
              <w:jc w:val="left"/>
            </w:pPr>
            <w:r>
              <w:t xml:space="preserve">                "jobexp": "</w:t>
            </w:r>
            <w:r>
              <w:rPr>
                <w:rFonts w:hint="eastAsia"/>
              </w:rPr>
              <w:t>一年</w:t>
            </w:r>
            <w:r>
              <w:t>",</w:t>
            </w:r>
          </w:p>
          <w:p w:rsidR="00CD1290" w:rsidRDefault="00CD1290" w:rsidP="00E9773D">
            <w:pPr>
              <w:jc w:val="left"/>
            </w:pPr>
            <w:r>
              <w:t xml:space="preserve">                "serarea": null,</w:t>
            </w:r>
          </w:p>
          <w:p w:rsidR="00CD1290" w:rsidRDefault="00CD1290" w:rsidP="00E9773D">
            <w:pPr>
              <w:jc w:val="left"/>
            </w:pPr>
            <w:r>
              <w:t xml:space="preserve">                "created": "0",</w:t>
            </w:r>
          </w:p>
          <w:p w:rsidR="00CD1290" w:rsidRDefault="00CD1290" w:rsidP="00E9773D">
            <w:pPr>
              <w:jc w:val="left"/>
            </w:pPr>
            <w:r>
              <w:t xml:space="preserve">                "updated": null</w:t>
            </w:r>
          </w:p>
          <w:p w:rsidR="00CD1290" w:rsidRDefault="00CD1290" w:rsidP="00E174E5">
            <w:pPr>
              <w:jc w:val="left"/>
            </w:pPr>
            <w:r>
              <w:t xml:space="preserve">            },</w:t>
            </w:r>
          </w:p>
          <w:p w:rsidR="00CD1290" w:rsidRDefault="00CD1290" w:rsidP="00E9773D">
            <w:pPr>
              <w:jc w:val="left"/>
            </w:pPr>
            <w:r>
              <w:t xml:space="preserve">    "success": true,</w:t>
            </w:r>
          </w:p>
          <w:p w:rsidR="00CD1290" w:rsidRDefault="00CD1290" w:rsidP="00E9773D">
            <w:pPr>
              <w:jc w:val="left"/>
            </w:pPr>
            <w:r>
              <w:t xml:space="preserve">    "errorCode": 0</w:t>
            </w:r>
          </w:p>
          <w:p w:rsidR="00CD1290" w:rsidRDefault="00CD1290" w:rsidP="00E9773D">
            <w:pPr>
              <w:jc w:val="left"/>
            </w:pPr>
            <w:r>
              <w:t>}</w:t>
            </w:r>
          </w:p>
        </w:tc>
      </w:tr>
    </w:tbl>
    <w:p w:rsidR="00CD1290" w:rsidRDefault="00CD1290" w:rsidP="005466BD">
      <w:pPr>
        <w:pStyle w:val="Heading3"/>
        <w:numPr>
          <w:ilvl w:val="2"/>
          <w:numId w:val="21"/>
        </w:numPr>
        <w:ind w:left="720"/>
      </w:pPr>
      <w:bookmarkStart w:id="267" w:name="_Toc399495437"/>
      <w:r>
        <w:rPr>
          <w:rFonts w:hint="eastAsia"/>
        </w:rPr>
        <w:t>字段说明</w:t>
      </w:r>
      <w:bookmarkEnd w:id="2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07"/>
        <w:gridCol w:w="1176"/>
        <w:gridCol w:w="4019"/>
      </w:tblGrid>
      <w:tr w:rsidR="00CD1290" w:rsidTr="0052079F">
        <w:tc>
          <w:tcPr>
            <w:tcW w:w="2907" w:type="dxa"/>
          </w:tcPr>
          <w:p w:rsidR="00CD1290" w:rsidRDefault="00CD1290" w:rsidP="0052079F">
            <w:pPr>
              <w:jc w:val="left"/>
              <w:rPr>
                <w:sz w:val="18"/>
                <w:szCs w:val="18"/>
              </w:rPr>
            </w:pPr>
            <w:bookmarkStart w:id="268" w:name="OLE_LINK55"/>
            <w:bookmarkStart w:id="269" w:name="OLE_LINK56"/>
            <w:r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Default="00CD1290" w:rsidP="005207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52079F">
            <w:r>
              <w:t>Count</w:t>
            </w:r>
          </w:p>
        </w:tc>
        <w:tc>
          <w:tcPr>
            <w:tcW w:w="1176" w:type="dxa"/>
          </w:tcPr>
          <w:p w:rsidR="00CD1290" w:rsidRDefault="00CD1290" w:rsidP="0052079F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52079F">
            <w:r>
              <w:t>list.id</w:t>
            </w:r>
          </w:p>
        </w:tc>
        <w:tc>
          <w:tcPr>
            <w:tcW w:w="1176" w:type="dxa"/>
          </w:tcPr>
          <w:p w:rsidR="00CD1290" w:rsidRDefault="00CD1290" w:rsidP="0052079F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新回复</w:t>
            </w:r>
            <w:r>
              <w:t>ID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52079F">
            <w:r>
              <w:t>List.cid</w:t>
            </w:r>
          </w:p>
        </w:tc>
        <w:tc>
          <w:tcPr>
            <w:tcW w:w="1176" w:type="dxa"/>
          </w:tcPr>
          <w:p w:rsidR="00CD1290" w:rsidRDefault="00CD1290" w:rsidP="0052079F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家政类型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52079F">
            <w:r>
              <w:t>List.name</w:t>
            </w:r>
          </w:p>
        </w:tc>
        <w:tc>
          <w:tcPr>
            <w:tcW w:w="1176" w:type="dxa"/>
          </w:tcPr>
          <w:p w:rsidR="00CD1290" w:rsidRDefault="00CD1290" w:rsidP="0052079F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家政名字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52079F">
            <w:r>
              <w:t>List.img</w:t>
            </w:r>
          </w:p>
        </w:tc>
        <w:tc>
          <w:tcPr>
            <w:tcW w:w="1176" w:type="dxa"/>
          </w:tcPr>
          <w:p w:rsidR="00CD1290" w:rsidRDefault="00CD1290" w:rsidP="0052079F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家政头像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52079F">
            <w:r>
              <w:t>List.age</w:t>
            </w:r>
          </w:p>
        </w:tc>
        <w:tc>
          <w:tcPr>
            <w:tcW w:w="1176" w:type="dxa"/>
          </w:tcPr>
          <w:p w:rsidR="00CD1290" w:rsidRDefault="00CD1290" w:rsidP="0052079F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52079F">
            <w:r>
              <w:t>List.content</w:t>
            </w:r>
          </w:p>
        </w:tc>
        <w:tc>
          <w:tcPr>
            <w:tcW w:w="1176" w:type="dxa"/>
          </w:tcPr>
          <w:p w:rsidR="00CD1290" w:rsidRDefault="00CD1290" w:rsidP="0052079F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介绍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52079F">
            <w:r>
              <w:t>List.phone</w:t>
            </w:r>
          </w:p>
        </w:tc>
        <w:tc>
          <w:tcPr>
            <w:tcW w:w="1176" w:type="dxa"/>
          </w:tcPr>
          <w:p w:rsidR="00CD1290" w:rsidRDefault="00CD1290" w:rsidP="0052079F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52079F">
            <w:r>
              <w:t>List.Hometown</w:t>
            </w:r>
          </w:p>
        </w:tc>
        <w:tc>
          <w:tcPr>
            <w:tcW w:w="1176" w:type="dxa"/>
          </w:tcPr>
          <w:p w:rsidR="00CD1290" w:rsidRDefault="00CD1290" w:rsidP="001F62E4">
            <w:r>
              <w:t>String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52079F">
            <w:r>
              <w:t>List. Ishealth</w:t>
            </w:r>
          </w:p>
        </w:tc>
        <w:tc>
          <w:tcPr>
            <w:tcW w:w="1176" w:type="dxa"/>
          </w:tcPr>
          <w:p w:rsidR="00CD1290" w:rsidRDefault="00CD1290" w:rsidP="001F62E4">
            <w:r>
              <w:t>Int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是否有健康证</w:t>
            </w:r>
            <w:r>
              <w:t xml:space="preserve"> 0 </w:t>
            </w:r>
            <w:r>
              <w:rPr>
                <w:rFonts w:hint="eastAsia"/>
              </w:rPr>
              <w:t>无</w:t>
            </w:r>
            <w:r>
              <w:t xml:space="preserve"> 1 </w:t>
            </w:r>
            <w:r>
              <w:rPr>
                <w:rFonts w:hint="eastAsia"/>
              </w:rPr>
              <w:t>有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52079F">
            <w:r>
              <w:t>List. Language</w:t>
            </w:r>
          </w:p>
        </w:tc>
        <w:tc>
          <w:tcPr>
            <w:tcW w:w="1176" w:type="dxa"/>
          </w:tcPr>
          <w:p w:rsidR="00CD1290" w:rsidRDefault="00CD1290" w:rsidP="001F62E4">
            <w:r>
              <w:t>String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语言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52079F">
            <w:r>
              <w:t>List.status</w:t>
            </w:r>
          </w:p>
        </w:tc>
        <w:tc>
          <w:tcPr>
            <w:tcW w:w="1176" w:type="dxa"/>
          </w:tcPr>
          <w:p w:rsidR="00CD1290" w:rsidRDefault="00CD1290" w:rsidP="001F62E4">
            <w:r>
              <w:t>Int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目前状态，</w:t>
            </w:r>
            <w:r>
              <w:t>0</w:t>
            </w:r>
            <w:r>
              <w:rPr>
                <w:rFonts w:hint="eastAsia"/>
              </w:rPr>
              <w:t>无工作，</w:t>
            </w:r>
            <w:r>
              <w:t>1</w:t>
            </w:r>
            <w:r>
              <w:rPr>
                <w:rFonts w:hint="eastAsia"/>
              </w:rPr>
              <w:t>工作中</w:t>
            </w:r>
          </w:p>
        </w:tc>
      </w:tr>
      <w:tr w:rsidR="00CD1290" w:rsidTr="0052079F">
        <w:tc>
          <w:tcPr>
            <w:tcW w:w="2907" w:type="dxa"/>
          </w:tcPr>
          <w:p w:rsidR="00CD1290" w:rsidRPr="005C2C32" w:rsidRDefault="00CD1290" w:rsidP="0052079F">
            <w:r>
              <w:t>List.evalue</w:t>
            </w:r>
          </w:p>
        </w:tc>
        <w:tc>
          <w:tcPr>
            <w:tcW w:w="1176" w:type="dxa"/>
          </w:tcPr>
          <w:p w:rsidR="00CD1290" w:rsidRDefault="00CD1290" w:rsidP="001F62E4">
            <w:r>
              <w:t>Int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评价值</w:t>
            </w:r>
            <w:r>
              <w:t>*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A33BED">
            <w:r>
              <w:t>List.seritem</w:t>
            </w:r>
          </w:p>
        </w:tc>
        <w:tc>
          <w:tcPr>
            <w:tcW w:w="1176" w:type="dxa"/>
          </w:tcPr>
          <w:p w:rsidR="00CD1290" w:rsidRDefault="00CD1290" w:rsidP="001F62E4">
            <w:r>
              <w:t>String</w:t>
            </w:r>
          </w:p>
        </w:tc>
        <w:tc>
          <w:tcPr>
            <w:tcW w:w="4019" w:type="dxa"/>
          </w:tcPr>
          <w:p w:rsidR="00CD1290" w:rsidRDefault="00CD1290" w:rsidP="0052079F">
            <w:pPr>
              <w:jc w:val="center"/>
            </w:pPr>
            <w:r>
              <w:rPr>
                <w:rFonts w:hint="eastAsia"/>
              </w:rPr>
              <w:t>服务项目</w:t>
            </w:r>
            <w:r>
              <w:t>[1,2,3]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A33BED">
            <w:r>
              <w:t>List.Price</w:t>
            </w:r>
          </w:p>
        </w:tc>
        <w:tc>
          <w:tcPr>
            <w:tcW w:w="1176" w:type="dxa"/>
          </w:tcPr>
          <w:p w:rsidR="00CD1290" w:rsidRDefault="00CD1290" w:rsidP="001F62E4">
            <w:r>
              <w:t>String</w:t>
            </w:r>
          </w:p>
        </w:tc>
        <w:tc>
          <w:tcPr>
            <w:tcW w:w="4019" w:type="dxa"/>
          </w:tcPr>
          <w:p w:rsidR="00CD1290" w:rsidRDefault="00CD1290" w:rsidP="00A33BED">
            <w:pPr>
              <w:jc w:val="center"/>
            </w:pPr>
            <w:r>
              <w:rPr>
                <w:rFonts w:hint="eastAsia"/>
              </w:rPr>
              <w:t>服务价格对于服务项目（注：服务类型有可能相对服务的单位制</w:t>
            </w:r>
            <w:r>
              <w:t>’hour,day,month ’</w:t>
            </w:r>
            <w:r>
              <w:rPr>
                <w:rFonts w:hint="eastAsia"/>
              </w:rPr>
              <w:t>，所以服务价格对于服务项目的服务单位制）服务项目：【</w:t>
            </w:r>
            <w:r>
              <w:t>1,2,3</w:t>
            </w:r>
            <w:r>
              <w:rPr>
                <w:rFonts w:hint="eastAsia"/>
              </w:rPr>
              <w:t>】服务价格【</w:t>
            </w:r>
            <w:r>
              <w:t>50,100,50</w:t>
            </w:r>
            <w:r>
              <w:rPr>
                <w:rFonts w:hint="eastAsia"/>
              </w:rPr>
              <w:t>】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A33BED">
            <w:r>
              <w:t>List.jobexp</w:t>
            </w:r>
          </w:p>
        </w:tc>
        <w:tc>
          <w:tcPr>
            <w:tcW w:w="1176" w:type="dxa"/>
          </w:tcPr>
          <w:p w:rsidR="00CD1290" w:rsidRDefault="00CD1290" w:rsidP="001F62E4">
            <w:r>
              <w:t>String</w:t>
            </w:r>
          </w:p>
        </w:tc>
        <w:tc>
          <w:tcPr>
            <w:tcW w:w="4019" w:type="dxa"/>
          </w:tcPr>
          <w:p w:rsidR="00CD1290" w:rsidRDefault="00CD1290" w:rsidP="00A33BED">
            <w:pPr>
              <w:jc w:val="center"/>
            </w:pPr>
            <w:r>
              <w:rPr>
                <w:rFonts w:hint="eastAsia"/>
              </w:rPr>
              <w:t>工作经验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A33BED">
            <w:r>
              <w:t>List.serarea</w:t>
            </w:r>
          </w:p>
        </w:tc>
        <w:tc>
          <w:tcPr>
            <w:tcW w:w="1176" w:type="dxa"/>
          </w:tcPr>
          <w:p w:rsidR="00CD1290" w:rsidRDefault="00CD1290" w:rsidP="001F62E4">
            <w:r>
              <w:t>String</w:t>
            </w:r>
          </w:p>
        </w:tc>
        <w:tc>
          <w:tcPr>
            <w:tcW w:w="4019" w:type="dxa"/>
          </w:tcPr>
          <w:p w:rsidR="00CD1290" w:rsidRDefault="00CD1290" w:rsidP="00A33BED">
            <w:pPr>
              <w:jc w:val="center"/>
            </w:pPr>
            <w:r>
              <w:rPr>
                <w:rFonts w:hint="eastAsia"/>
              </w:rPr>
              <w:t>服务地区</w:t>
            </w:r>
          </w:p>
        </w:tc>
      </w:tr>
      <w:tr w:rsidR="00CD1290" w:rsidTr="0052079F">
        <w:tc>
          <w:tcPr>
            <w:tcW w:w="2907" w:type="dxa"/>
          </w:tcPr>
          <w:p w:rsidR="00CD1290" w:rsidRDefault="00CD1290" w:rsidP="00A33BED">
            <w:r>
              <w:t>List.</w:t>
            </w:r>
            <w:bookmarkStart w:id="270" w:name="OLE_LINK49"/>
            <w:bookmarkStart w:id="271" w:name="OLE_LINK50"/>
            <w:r>
              <w:t>created</w:t>
            </w:r>
            <w:bookmarkEnd w:id="270"/>
            <w:bookmarkEnd w:id="271"/>
          </w:p>
        </w:tc>
        <w:tc>
          <w:tcPr>
            <w:tcW w:w="1176" w:type="dxa"/>
          </w:tcPr>
          <w:p w:rsidR="00CD1290" w:rsidRDefault="00CD1290" w:rsidP="001F62E4">
            <w:r>
              <w:t>Int</w:t>
            </w:r>
          </w:p>
        </w:tc>
        <w:tc>
          <w:tcPr>
            <w:tcW w:w="4019" w:type="dxa"/>
          </w:tcPr>
          <w:p w:rsidR="00CD1290" w:rsidRDefault="00CD1290" w:rsidP="00A33BED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bookmarkEnd w:id="268"/>
      <w:bookmarkEnd w:id="269"/>
    </w:tbl>
    <w:p w:rsidR="00CD1290" w:rsidRPr="005466BD" w:rsidRDefault="00CD1290" w:rsidP="005466BD">
      <w:pPr>
        <w:pStyle w:val="BodyTextFirstIndent"/>
        <w:ind w:firstLine="210"/>
      </w:pPr>
    </w:p>
    <w:p w:rsidR="00CD1290" w:rsidRDefault="00CD1290" w:rsidP="00666C97">
      <w:pPr>
        <w:pStyle w:val="BodyTextFirstIndent"/>
        <w:ind w:firstLine="210"/>
      </w:pPr>
    </w:p>
    <w:p w:rsidR="00CD1290" w:rsidRDefault="00CD1290" w:rsidP="00140021">
      <w:pPr>
        <w:pStyle w:val="Heading2"/>
        <w:numPr>
          <w:ilvl w:val="1"/>
          <w:numId w:val="21"/>
        </w:numPr>
        <w:ind w:left="578" w:hanging="578"/>
      </w:pPr>
      <w:bookmarkStart w:id="272" w:name="_Toc399495438"/>
      <w:bookmarkEnd w:id="261"/>
      <w:bookmarkEnd w:id="262"/>
      <w:r>
        <w:rPr>
          <w:rFonts w:hint="eastAsia"/>
        </w:rPr>
        <w:t>查询指定家政信息（</w:t>
      </w:r>
      <w:r w:rsidRPr="007C1E1F">
        <w:t>/v1/housekeeping/getHKByID?id=1</w:t>
      </w:r>
      <w:r>
        <w:rPr>
          <w:rFonts w:hint="eastAsia"/>
        </w:rPr>
        <w:t>）</w:t>
      </w:r>
      <w:bookmarkEnd w:id="272"/>
    </w:p>
    <w:p w:rsidR="00CD1290" w:rsidRDefault="00CD1290" w:rsidP="00652FEC">
      <w:pPr>
        <w:pStyle w:val="Heading3"/>
        <w:numPr>
          <w:ilvl w:val="2"/>
          <w:numId w:val="29"/>
        </w:numPr>
        <w:ind w:left="720"/>
      </w:pPr>
      <w:bookmarkStart w:id="273" w:name="_Toc399495439"/>
      <w:r>
        <w:rPr>
          <w:rFonts w:hint="eastAsia"/>
        </w:rPr>
        <w:t>请求说明</w:t>
      </w:r>
      <w:bookmarkEnd w:id="273"/>
    </w:p>
    <w:p w:rsidR="00CD1290" w:rsidRPr="00065AF1" w:rsidRDefault="00CD1290" w:rsidP="00652FEC">
      <w:pPr>
        <w:rPr>
          <w:sz w:val="18"/>
          <w:szCs w:val="18"/>
        </w:rPr>
      </w:pPr>
      <w:r w:rsidRPr="00065AF1">
        <w:rPr>
          <w:sz w:val="18"/>
          <w:szCs w:val="18"/>
        </w:rPr>
        <w:t>curl  'http://test.community.com/</w:t>
      </w:r>
      <w:r w:rsidRPr="00065AF1">
        <w:rPr>
          <w:kern w:val="0"/>
          <w:sz w:val="18"/>
          <w:szCs w:val="18"/>
        </w:rPr>
        <w:t>v1/housekeeping/getHKByID?id=1</w:t>
      </w:r>
    </w:p>
    <w:p w:rsidR="00CD1290" w:rsidRDefault="00CD1290" w:rsidP="00652FEC">
      <w:pPr>
        <w:pStyle w:val="Heading4"/>
        <w:numPr>
          <w:ilvl w:val="3"/>
          <w:numId w:val="29"/>
        </w:numPr>
      </w:pPr>
    </w:p>
    <w:p w:rsidR="00CD1290" w:rsidRDefault="00CD1290" w:rsidP="00652FEC">
      <w:pPr>
        <w:pStyle w:val="Heading3"/>
        <w:numPr>
          <w:ilvl w:val="2"/>
          <w:numId w:val="29"/>
        </w:numPr>
        <w:ind w:left="720"/>
      </w:pPr>
      <w:bookmarkStart w:id="274" w:name="_Toc399495440"/>
      <w:r>
        <w:rPr>
          <w:rFonts w:hint="eastAsia"/>
        </w:rPr>
        <w:t>参数说明</w:t>
      </w:r>
      <w:bookmarkEnd w:id="274"/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247"/>
        <w:gridCol w:w="850"/>
        <w:gridCol w:w="1701"/>
        <w:gridCol w:w="4302"/>
      </w:tblGrid>
      <w:tr w:rsidR="00CD1290" w:rsidTr="00194D59">
        <w:tc>
          <w:tcPr>
            <w:tcW w:w="1247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2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194D59">
        <w:tc>
          <w:tcPr>
            <w:tcW w:w="1247" w:type="dxa"/>
          </w:tcPr>
          <w:p w:rsidR="00CD1290" w:rsidRDefault="00CD1290">
            <w:pPr>
              <w:jc w:val="center"/>
            </w:pPr>
            <w:r>
              <w:t>id</w:t>
            </w:r>
          </w:p>
        </w:tc>
        <w:tc>
          <w:tcPr>
            <w:tcW w:w="850" w:type="dxa"/>
          </w:tcPr>
          <w:p w:rsidR="00CD1290" w:rsidRDefault="00CD1290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302" w:type="dxa"/>
          </w:tcPr>
          <w:p w:rsidR="00CD1290" w:rsidRDefault="00CD1290">
            <w:pPr>
              <w:jc w:val="left"/>
            </w:pPr>
            <w:r>
              <w:rPr>
                <w:rFonts w:hint="eastAsia"/>
              </w:rPr>
              <w:t>家政</w:t>
            </w:r>
            <w:r>
              <w:t>ID</w:t>
            </w:r>
          </w:p>
        </w:tc>
      </w:tr>
    </w:tbl>
    <w:p w:rsidR="00CD1290" w:rsidRDefault="00CD1290" w:rsidP="000500B9">
      <w:pPr>
        <w:pStyle w:val="Heading4"/>
        <w:ind w:firstLine="0"/>
      </w:pPr>
    </w:p>
    <w:p w:rsidR="00CD1290" w:rsidRDefault="00CD1290" w:rsidP="00652FEC">
      <w:pPr>
        <w:pStyle w:val="Heading3"/>
        <w:numPr>
          <w:ilvl w:val="2"/>
          <w:numId w:val="29"/>
        </w:numPr>
        <w:ind w:left="720"/>
      </w:pPr>
      <w:bookmarkStart w:id="275" w:name="_Toc399495441"/>
      <w:r>
        <w:rPr>
          <w:rFonts w:hint="eastAsia"/>
        </w:rPr>
        <w:t>返回结果</w:t>
      </w:r>
      <w:bookmarkEnd w:id="275"/>
      <w:r>
        <w:br/>
      </w:r>
    </w:p>
    <w:tbl>
      <w:tblPr>
        <w:tblW w:w="78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0"/>
      </w:tblGrid>
      <w:tr w:rsidR="00CD1290" w:rsidTr="00652FEC">
        <w:trPr>
          <w:trHeight w:val="1922"/>
        </w:trPr>
        <w:tc>
          <w:tcPr>
            <w:tcW w:w="7802" w:type="dxa"/>
          </w:tcPr>
          <w:p w:rsidR="00CD1290" w:rsidRDefault="00CD1290" w:rsidP="00D14034">
            <w:pPr>
              <w:jc w:val="left"/>
            </w:pPr>
            <w:r>
              <w:t>{</w:t>
            </w:r>
          </w:p>
          <w:p w:rsidR="00CD1290" w:rsidRDefault="00CD1290" w:rsidP="00D14034">
            <w:pPr>
              <w:jc w:val="left"/>
            </w:pPr>
            <w:r>
              <w:t xml:space="preserve">    "data": {</w:t>
            </w:r>
          </w:p>
          <w:p w:rsidR="00CD1290" w:rsidRDefault="00CD1290" w:rsidP="00D14034">
            <w:pPr>
              <w:jc w:val="left"/>
            </w:pPr>
            <w:r>
              <w:t xml:space="preserve">        "list": [</w:t>
            </w:r>
          </w:p>
          <w:p w:rsidR="00CD1290" w:rsidRDefault="00CD1290" w:rsidP="00D14034">
            <w:pPr>
              <w:jc w:val="left"/>
            </w:pPr>
            <w:r>
              <w:t xml:space="preserve">            {</w:t>
            </w:r>
          </w:p>
          <w:p w:rsidR="00CD1290" w:rsidRDefault="00CD1290" w:rsidP="00D14034">
            <w:pPr>
              <w:jc w:val="left"/>
            </w:pPr>
            <w:r>
              <w:t xml:space="preserve">                "id": "1",</w:t>
            </w:r>
          </w:p>
          <w:p w:rsidR="00CD1290" w:rsidRDefault="00CD1290" w:rsidP="00D14034">
            <w:pPr>
              <w:jc w:val="left"/>
            </w:pPr>
            <w:r>
              <w:t xml:space="preserve">                "cid": "1",</w:t>
            </w:r>
          </w:p>
          <w:p w:rsidR="00CD1290" w:rsidRDefault="00CD1290" w:rsidP="00D14034">
            <w:pPr>
              <w:jc w:val="left"/>
            </w:pPr>
            <w:r>
              <w:t xml:space="preserve">                "name": "</w:t>
            </w:r>
            <w:r>
              <w:rPr>
                <w:rFonts w:hint="eastAsia"/>
              </w:rPr>
              <w:t>黄阿姨</w:t>
            </w:r>
            <w:r>
              <w:t>",</w:t>
            </w:r>
          </w:p>
          <w:p w:rsidR="00CD1290" w:rsidRDefault="00CD1290" w:rsidP="00D14034">
            <w:pPr>
              <w:jc w:val="left"/>
            </w:pPr>
            <w:r>
              <w:t xml:space="preserve">                "img": "/imgaes/1.jpg",</w:t>
            </w:r>
          </w:p>
          <w:p w:rsidR="00CD1290" w:rsidRDefault="00CD1290" w:rsidP="00D14034">
            <w:pPr>
              <w:jc w:val="left"/>
            </w:pPr>
            <w:r>
              <w:t xml:space="preserve">                "age": "20",</w:t>
            </w:r>
          </w:p>
          <w:p w:rsidR="00CD1290" w:rsidRDefault="00CD1290" w:rsidP="00D14034">
            <w:pPr>
              <w:jc w:val="left"/>
            </w:pPr>
            <w:r>
              <w:t xml:space="preserve">                "content": "</w:t>
            </w:r>
            <w:r>
              <w:rPr>
                <w:rFonts w:hint="eastAsia"/>
              </w:rPr>
              <w:t>个人介绍</w:t>
            </w:r>
            <w:r>
              <w:t>",</w:t>
            </w:r>
          </w:p>
          <w:p w:rsidR="00CD1290" w:rsidRDefault="00CD1290" w:rsidP="00D14034">
            <w:pPr>
              <w:jc w:val="left"/>
            </w:pPr>
            <w:r>
              <w:t xml:space="preserve">                "phone": "158069461",</w:t>
            </w:r>
          </w:p>
          <w:p w:rsidR="00CD1290" w:rsidRDefault="00CD1290" w:rsidP="00D14034">
            <w:pPr>
              <w:jc w:val="left"/>
            </w:pPr>
            <w:r>
              <w:t xml:space="preserve">                "hometown": "</w:t>
            </w:r>
            <w:r>
              <w:rPr>
                <w:rFonts w:hint="eastAsia"/>
              </w:rPr>
              <w:t>湛江</w:t>
            </w:r>
            <w:r>
              <w:t>",</w:t>
            </w:r>
          </w:p>
          <w:p w:rsidR="00CD1290" w:rsidRDefault="00CD1290" w:rsidP="00D14034">
            <w:pPr>
              <w:jc w:val="left"/>
            </w:pPr>
            <w:r>
              <w:t xml:space="preserve">                "ishealth": "1",</w:t>
            </w:r>
          </w:p>
          <w:p w:rsidR="00CD1290" w:rsidRDefault="00CD1290" w:rsidP="00D14034">
            <w:pPr>
              <w:jc w:val="left"/>
            </w:pPr>
            <w:r>
              <w:t xml:space="preserve">                "language": "</w:t>
            </w:r>
            <w:r>
              <w:rPr>
                <w:rFonts w:hint="eastAsia"/>
              </w:rPr>
              <w:t>汉语</w:t>
            </w:r>
            <w:r>
              <w:t>",</w:t>
            </w:r>
          </w:p>
          <w:p w:rsidR="00CD1290" w:rsidRDefault="00CD1290" w:rsidP="00D14034">
            <w:pPr>
              <w:jc w:val="left"/>
            </w:pPr>
            <w:r>
              <w:t xml:space="preserve">                "status": "0",</w:t>
            </w:r>
          </w:p>
          <w:p w:rsidR="00CD1290" w:rsidRDefault="00CD1290" w:rsidP="00D14034">
            <w:pPr>
              <w:jc w:val="left"/>
            </w:pPr>
            <w:r>
              <w:t xml:space="preserve">                "evalue": "5",</w:t>
            </w:r>
          </w:p>
          <w:p w:rsidR="00CD1290" w:rsidRDefault="00CD1290" w:rsidP="00D14034">
            <w:pPr>
              <w:jc w:val="left"/>
            </w:pPr>
            <w:r>
              <w:t xml:space="preserve">                "servitem": "1,2,3",</w:t>
            </w:r>
          </w:p>
          <w:p w:rsidR="00CD1290" w:rsidRDefault="00CD1290" w:rsidP="00D14034">
            <w:pPr>
              <w:jc w:val="left"/>
            </w:pPr>
            <w:r>
              <w:t xml:space="preserve">                "price": "100,50,50",</w:t>
            </w:r>
          </w:p>
          <w:p w:rsidR="00CD1290" w:rsidRDefault="00CD1290" w:rsidP="00D14034">
            <w:pPr>
              <w:jc w:val="left"/>
            </w:pPr>
            <w:r>
              <w:t xml:space="preserve">                "jobexp": "</w:t>
            </w:r>
            <w:r>
              <w:rPr>
                <w:rFonts w:hint="eastAsia"/>
              </w:rPr>
              <w:t>一年</w:t>
            </w:r>
            <w:r>
              <w:t>",</w:t>
            </w:r>
          </w:p>
          <w:p w:rsidR="00CD1290" w:rsidRDefault="00CD1290" w:rsidP="00D14034">
            <w:pPr>
              <w:jc w:val="left"/>
            </w:pPr>
            <w:r>
              <w:t xml:space="preserve">                "serverarea": "</w:t>
            </w:r>
            <w:r>
              <w:rPr>
                <w:rFonts w:hint="eastAsia"/>
              </w:rPr>
              <w:t>深圳</w:t>
            </w:r>
            <w:r>
              <w:t>",</w:t>
            </w:r>
          </w:p>
          <w:p w:rsidR="00CD1290" w:rsidRDefault="00CD1290" w:rsidP="00D14034">
            <w:pPr>
              <w:jc w:val="left"/>
            </w:pPr>
            <w:r>
              <w:t xml:space="preserve">                "created": "0",</w:t>
            </w:r>
          </w:p>
          <w:p w:rsidR="00CD1290" w:rsidRDefault="00CD1290" w:rsidP="00D14034">
            <w:pPr>
              <w:jc w:val="left"/>
            </w:pPr>
            <w:r>
              <w:t xml:space="preserve">                "updated": null</w:t>
            </w:r>
          </w:p>
          <w:p w:rsidR="00CD1290" w:rsidRDefault="00CD1290" w:rsidP="00D14034">
            <w:pPr>
              <w:jc w:val="left"/>
            </w:pPr>
            <w:r>
              <w:t xml:space="preserve">            }</w:t>
            </w:r>
          </w:p>
          <w:p w:rsidR="00CD1290" w:rsidRDefault="00CD1290" w:rsidP="00D14034">
            <w:pPr>
              <w:jc w:val="left"/>
            </w:pPr>
            <w:r>
              <w:t xml:space="preserve">        ]</w:t>
            </w:r>
          </w:p>
          <w:p w:rsidR="00CD1290" w:rsidRDefault="00CD1290" w:rsidP="00D14034">
            <w:pPr>
              <w:jc w:val="left"/>
            </w:pPr>
            <w:r>
              <w:t xml:space="preserve">    },</w:t>
            </w:r>
          </w:p>
          <w:p w:rsidR="00CD1290" w:rsidRDefault="00CD1290" w:rsidP="00D14034">
            <w:pPr>
              <w:jc w:val="left"/>
            </w:pPr>
            <w:r>
              <w:t xml:space="preserve">    "success": true,</w:t>
            </w:r>
          </w:p>
          <w:p w:rsidR="00CD1290" w:rsidRDefault="00CD1290" w:rsidP="00D14034">
            <w:pPr>
              <w:jc w:val="left"/>
            </w:pPr>
            <w:r>
              <w:t xml:space="preserve">    "errorCode": 0</w:t>
            </w:r>
          </w:p>
          <w:p w:rsidR="00CD1290" w:rsidRDefault="00CD1290" w:rsidP="00D14034">
            <w:pPr>
              <w:jc w:val="left"/>
            </w:pPr>
            <w:r>
              <w:t>}</w:t>
            </w:r>
          </w:p>
        </w:tc>
      </w:tr>
    </w:tbl>
    <w:p w:rsidR="00CD1290" w:rsidRDefault="00CD1290" w:rsidP="00652FEC">
      <w:pPr>
        <w:pStyle w:val="Heading3"/>
        <w:numPr>
          <w:ilvl w:val="2"/>
          <w:numId w:val="29"/>
        </w:numPr>
        <w:ind w:left="720"/>
      </w:pPr>
      <w:bookmarkStart w:id="276" w:name="_Toc399495442"/>
      <w:r>
        <w:rPr>
          <w:rFonts w:hint="eastAsia"/>
        </w:rPr>
        <w:t>字段说明</w:t>
      </w:r>
      <w:bookmarkEnd w:id="27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07"/>
        <w:gridCol w:w="1176"/>
        <w:gridCol w:w="4019"/>
      </w:tblGrid>
      <w:tr w:rsidR="00CD1290" w:rsidTr="00652FEC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</w:p>
        </w:tc>
      </w:tr>
      <w:tr w:rsidR="00CD1290" w:rsidTr="00652FEC">
        <w:tc>
          <w:tcPr>
            <w:tcW w:w="2907" w:type="dxa"/>
          </w:tcPr>
          <w:p w:rsidR="00CD1290" w:rsidRDefault="00CD1290"/>
        </w:tc>
        <w:tc>
          <w:tcPr>
            <w:tcW w:w="1176" w:type="dxa"/>
          </w:tcPr>
          <w:p w:rsidR="00CD1290" w:rsidRDefault="00CD1290">
            <w:pPr>
              <w:jc w:val="center"/>
            </w:pP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</w:p>
        </w:tc>
      </w:tr>
      <w:tr w:rsidR="00CD1290" w:rsidTr="00D56F79">
        <w:tc>
          <w:tcPr>
            <w:tcW w:w="2907" w:type="dxa"/>
          </w:tcPr>
          <w:p w:rsidR="00CD1290" w:rsidRPr="00D56F79" w:rsidRDefault="00CD1290" w:rsidP="00D56F79">
            <w:r w:rsidRPr="00D56F79"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CD1290" w:rsidRPr="00D56F79" w:rsidRDefault="00CD1290">
            <w:pPr>
              <w:jc w:val="center"/>
            </w:pPr>
            <w:r w:rsidRPr="00D56F79"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CD1290" w:rsidRPr="00D56F79" w:rsidRDefault="00CD1290">
            <w:pPr>
              <w:jc w:val="center"/>
            </w:pPr>
            <w:r w:rsidRPr="00D56F79">
              <w:rPr>
                <w:rFonts w:hint="eastAsia"/>
              </w:rPr>
              <w:t>字段说明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Count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list.id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新回复</w:t>
            </w:r>
            <w:r>
              <w:t>ID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List.cid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家政类型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List.name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家政名字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List.img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家政头像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List.age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List.content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介绍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List.phone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List.Hometown</w:t>
            </w:r>
          </w:p>
        </w:tc>
        <w:tc>
          <w:tcPr>
            <w:tcW w:w="1176" w:type="dxa"/>
          </w:tcPr>
          <w:p w:rsidR="00CD1290" w:rsidRDefault="00CD1290" w:rsidP="00D56F79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 Ishealth</w:t>
            </w:r>
          </w:p>
        </w:tc>
        <w:tc>
          <w:tcPr>
            <w:tcW w:w="1176" w:type="dxa"/>
          </w:tcPr>
          <w:p w:rsidR="00CD1290" w:rsidRDefault="00CD1290" w:rsidP="00D56F79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是否有健康证</w:t>
            </w:r>
            <w:r>
              <w:t xml:space="preserve"> 0 </w:t>
            </w:r>
            <w:r>
              <w:rPr>
                <w:rFonts w:hint="eastAsia"/>
              </w:rPr>
              <w:t>无</w:t>
            </w:r>
            <w:r>
              <w:t xml:space="preserve"> 1 </w:t>
            </w:r>
            <w:r>
              <w:rPr>
                <w:rFonts w:hint="eastAsia"/>
              </w:rPr>
              <w:t>有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 Language</w:t>
            </w:r>
          </w:p>
        </w:tc>
        <w:tc>
          <w:tcPr>
            <w:tcW w:w="1176" w:type="dxa"/>
          </w:tcPr>
          <w:p w:rsidR="00CD1290" w:rsidRDefault="00CD1290" w:rsidP="00D56F79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语言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List.status</w:t>
            </w:r>
          </w:p>
        </w:tc>
        <w:tc>
          <w:tcPr>
            <w:tcW w:w="1176" w:type="dxa"/>
          </w:tcPr>
          <w:p w:rsidR="00CD1290" w:rsidRDefault="00CD1290" w:rsidP="00D56F79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目前状态，</w:t>
            </w:r>
            <w:r>
              <w:t>0</w:t>
            </w:r>
            <w:r>
              <w:rPr>
                <w:rFonts w:hint="eastAsia"/>
              </w:rPr>
              <w:t>无工作，</w:t>
            </w:r>
            <w:r>
              <w:t>1</w:t>
            </w:r>
            <w:r>
              <w:rPr>
                <w:rFonts w:hint="eastAsia"/>
              </w:rPr>
              <w:t>工作中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List.evalue</w:t>
            </w:r>
          </w:p>
        </w:tc>
        <w:tc>
          <w:tcPr>
            <w:tcW w:w="1176" w:type="dxa"/>
          </w:tcPr>
          <w:p w:rsidR="00CD1290" w:rsidRDefault="00CD1290" w:rsidP="00D56F79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评价值</w:t>
            </w:r>
            <w:r>
              <w:t>*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List.seritem</w:t>
            </w:r>
          </w:p>
        </w:tc>
        <w:tc>
          <w:tcPr>
            <w:tcW w:w="1176" w:type="dxa"/>
          </w:tcPr>
          <w:p w:rsidR="00CD1290" w:rsidRDefault="00CD1290" w:rsidP="00D56F79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服务项目</w:t>
            </w:r>
            <w:r>
              <w:t>[1,2,3]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List.Price</w:t>
            </w:r>
          </w:p>
        </w:tc>
        <w:tc>
          <w:tcPr>
            <w:tcW w:w="1176" w:type="dxa"/>
          </w:tcPr>
          <w:p w:rsidR="00CD1290" w:rsidRDefault="00CD1290" w:rsidP="00D56F79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服务价格对于服务项目（注：服务类型有可能相对服务的单位制</w:t>
            </w:r>
            <w:r>
              <w:t>’hour,day,month ’</w:t>
            </w:r>
            <w:r>
              <w:rPr>
                <w:rFonts w:hint="eastAsia"/>
              </w:rPr>
              <w:t>，所以服务价格对于服务项目的服务单位制）服务项目：【</w:t>
            </w:r>
            <w:r>
              <w:t>1,2,3</w:t>
            </w:r>
            <w:r>
              <w:rPr>
                <w:rFonts w:hint="eastAsia"/>
              </w:rPr>
              <w:t>】服务价格【</w:t>
            </w:r>
            <w:r>
              <w:t>50,100,50</w:t>
            </w:r>
            <w:r>
              <w:rPr>
                <w:rFonts w:hint="eastAsia"/>
              </w:rPr>
              <w:t>】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List.jobexp</w:t>
            </w:r>
          </w:p>
        </w:tc>
        <w:tc>
          <w:tcPr>
            <w:tcW w:w="1176" w:type="dxa"/>
          </w:tcPr>
          <w:p w:rsidR="00CD1290" w:rsidRDefault="00CD1290" w:rsidP="00D56F79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工作经验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List.serarea</w:t>
            </w:r>
          </w:p>
        </w:tc>
        <w:tc>
          <w:tcPr>
            <w:tcW w:w="1176" w:type="dxa"/>
          </w:tcPr>
          <w:p w:rsidR="00CD1290" w:rsidRDefault="00CD1290" w:rsidP="00D56F79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服务地区</w:t>
            </w:r>
          </w:p>
        </w:tc>
      </w:tr>
      <w:tr w:rsidR="00CD1290" w:rsidTr="00D56F79">
        <w:tc>
          <w:tcPr>
            <w:tcW w:w="2907" w:type="dxa"/>
          </w:tcPr>
          <w:p w:rsidR="00CD1290" w:rsidRDefault="00CD1290">
            <w:r>
              <w:t>List.created</w:t>
            </w:r>
          </w:p>
        </w:tc>
        <w:tc>
          <w:tcPr>
            <w:tcW w:w="1176" w:type="dxa"/>
          </w:tcPr>
          <w:p w:rsidR="00CD1290" w:rsidRDefault="00CD1290" w:rsidP="00D56F79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CD1290" w:rsidRDefault="00CD1290" w:rsidP="000D60F0">
      <w:pPr>
        <w:pStyle w:val="Heading1"/>
        <w:numPr>
          <w:ilvl w:val="0"/>
          <w:numId w:val="21"/>
        </w:numPr>
        <w:tabs>
          <w:tab w:val="clear" w:pos="630"/>
          <w:tab w:val="left" w:pos="574"/>
        </w:tabs>
        <w:ind w:left="431" w:hanging="431"/>
      </w:pPr>
      <w:bookmarkStart w:id="277" w:name="_Toc399248863"/>
      <w:bookmarkStart w:id="278" w:name="_Toc399495443"/>
      <w:r>
        <w:rPr>
          <w:rFonts w:hint="eastAsia"/>
        </w:rPr>
        <w:t>生鲜团购</w:t>
      </w:r>
      <w:bookmarkEnd w:id="277"/>
      <w:bookmarkEnd w:id="278"/>
    </w:p>
    <w:p w:rsidR="00CD1290" w:rsidRPr="00D951C8" w:rsidRDefault="00CD1290" w:rsidP="000D60F0">
      <w:pPr>
        <w:pStyle w:val="Heading2"/>
        <w:numPr>
          <w:ilvl w:val="1"/>
          <w:numId w:val="21"/>
        </w:numPr>
        <w:tabs>
          <w:tab w:val="clear" w:pos="774"/>
          <w:tab w:val="left" w:pos="860"/>
        </w:tabs>
        <w:ind w:left="578" w:hanging="578"/>
      </w:pPr>
      <w:bookmarkStart w:id="279" w:name="_Toc399248864"/>
      <w:bookmarkStart w:id="280" w:name="_Toc399495444"/>
      <w:r>
        <w:rPr>
          <w:rFonts w:hint="eastAsia"/>
        </w:rPr>
        <w:t>取得团购列表信息（</w:t>
      </w:r>
      <w:r w:rsidRPr="00B1756D">
        <w:t>/v1/</w:t>
      </w:r>
      <w:r>
        <w:t>groupon</w:t>
      </w:r>
      <w:r w:rsidRPr="00B1756D">
        <w:t>/</w:t>
      </w:r>
      <w:r>
        <w:t>getGrouponList</w:t>
      </w:r>
      <w:r>
        <w:rPr>
          <w:rFonts w:hint="eastAsia"/>
        </w:rPr>
        <w:t>）</w:t>
      </w:r>
      <w:bookmarkEnd w:id="279"/>
      <w:bookmarkEnd w:id="280"/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281" w:name="_Toc399248865"/>
      <w:bookmarkStart w:id="282" w:name="_Toc399495445"/>
      <w:r>
        <w:rPr>
          <w:rFonts w:hint="eastAsia"/>
        </w:rPr>
        <w:t>请求说明</w:t>
      </w:r>
      <w:bookmarkEnd w:id="281"/>
      <w:bookmarkEnd w:id="282"/>
    </w:p>
    <w:p w:rsidR="00CD1290" w:rsidRPr="00D951C8" w:rsidRDefault="00CD1290" w:rsidP="000D60F0">
      <w:pPr>
        <w:rPr>
          <w:sz w:val="18"/>
          <w:szCs w:val="18"/>
        </w:rPr>
      </w:pPr>
      <w:r>
        <w:rPr>
          <w:sz w:val="18"/>
          <w:szCs w:val="18"/>
        </w:rPr>
        <w:t>curl  '</w:t>
      </w:r>
      <w:r w:rsidRPr="00193F6A">
        <w:rPr>
          <w:sz w:val="18"/>
          <w:szCs w:val="18"/>
        </w:rPr>
        <w:t>http://test.community.com/v1/</w:t>
      </w:r>
      <w:r>
        <w:rPr>
          <w:sz w:val="18"/>
          <w:szCs w:val="18"/>
        </w:rPr>
        <w:t>groupon</w:t>
      </w:r>
      <w:r w:rsidRPr="00193F6A">
        <w:rPr>
          <w:sz w:val="18"/>
          <w:szCs w:val="18"/>
        </w:rPr>
        <w:t>/</w:t>
      </w:r>
      <w:r w:rsidRPr="00B67DB3">
        <w:rPr>
          <w:sz w:val="18"/>
          <w:szCs w:val="18"/>
        </w:rPr>
        <w:t>get</w:t>
      </w:r>
      <w:r>
        <w:rPr>
          <w:sz w:val="18"/>
          <w:szCs w:val="18"/>
        </w:rPr>
        <w:t>GrouponList</w:t>
      </w:r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283" w:name="_Toc399248866"/>
      <w:bookmarkStart w:id="284" w:name="_Toc399495446"/>
      <w:r>
        <w:rPr>
          <w:rFonts w:hint="eastAsia"/>
        </w:rPr>
        <w:t>参数说明</w:t>
      </w:r>
      <w:bookmarkEnd w:id="283"/>
      <w:bookmarkEnd w:id="284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702A97">
        <w:tc>
          <w:tcPr>
            <w:tcW w:w="1248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702A97">
        <w:tc>
          <w:tcPr>
            <w:tcW w:w="1248" w:type="dxa"/>
          </w:tcPr>
          <w:p w:rsidR="00CD1290" w:rsidRDefault="00CD1290" w:rsidP="00702A97">
            <w:pPr>
              <w:jc w:val="center"/>
            </w:pPr>
            <w:r>
              <w:t>page</w:t>
            </w:r>
          </w:p>
        </w:tc>
        <w:tc>
          <w:tcPr>
            <w:tcW w:w="850" w:type="dxa"/>
          </w:tcPr>
          <w:p w:rsidR="00CD1290" w:rsidRDefault="00CD1290" w:rsidP="00702A97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 w:rsidP="00702A97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702A97">
            <w:pPr>
              <w:jc w:val="left"/>
            </w:pPr>
            <w:r>
              <w:rPr>
                <w:rFonts w:hint="eastAsia"/>
              </w:rPr>
              <w:t>当前页数，默认</w:t>
            </w:r>
            <w:r>
              <w:t>1</w:t>
            </w:r>
          </w:p>
        </w:tc>
      </w:tr>
      <w:tr w:rsidR="00CD1290" w:rsidTr="00702A97">
        <w:tc>
          <w:tcPr>
            <w:tcW w:w="1248" w:type="dxa"/>
          </w:tcPr>
          <w:p w:rsidR="00CD1290" w:rsidRDefault="00CD1290" w:rsidP="00702A97">
            <w:pPr>
              <w:jc w:val="center"/>
            </w:pPr>
            <w:r>
              <w:t>limt</w:t>
            </w:r>
          </w:p>
        </w:tc>
        <w:tc>
          <w:tcPr>
            <w:tcW w:w="850" w:type="dxa"/>
          </w:tcPr>
          <w:p w:rsidR="00CD1290" w:rsidRDefault="00CD1290" w:rsidP="00702A97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 w:rsidP="00702A97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702A97">
            <w:pPr>
              <w:jc w:val="left"/>
            </w:pPr>
            <w:r>
              <w:rPr>
                <w:rFonts w:hint="eastAsia"/>
              </w:rPr>
              <w:t>列表数量，默认</w:t>
            </w:r>
            <w:r>
              <w:t>10</w:t>
            </w:r>
          </w:p>
        </w:tc>
      </w:tr>
      <w:tr w:rsidR="00CD1290" w:rsidTr="00702A97">
        <w:tc>
          <w:tcPr>
            <w:tcW w:w="1248" w:type="dxa"/>
          </w:tcPr>
          <w:p w:rsidR="00CD1290" w:rsidRDefault="00CD1290" w:rsidP="00702A97">
            <w:pPr>
              <w:jc w:val="center"/>
            </w:pPr>
            <w:r>
              <w:t>sort</w:t>
            </w:r>
          </w:p>
        </w:tc>
        <w:tc>
          <w:tcPr>
            <w:tcW w:w="850" w:type="dxa"/>
          </w:tcPr>
          <w:p w:rsidR="00CD1290" w:rsidRDefault="00CD1290" w:rsidP="00702A97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CD1290" w:rsidRDefault="00CD1290" w:rsidP="00702A9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702A97">
            <w:pPr>
              <w:jc w:val="left"/>
            </w:pPr>
            <w:r>
              <w:rPr>
                <w:rFonts w:hint="eastAsia"/>
              </w:rPr>
              <w:t>列表排序，可选值：</w:t>
            </w:r>
          </w:p>
          <w:p w:rsidR="00CD1290" w:rsidRDefault="00CD1290" w:rsidP="00702A97">
            <w:pPr>
              <w:jc w:val="left"/>
            </w:pPr>
            <w:r>
              <w:t>1. new(</w:t>
            </w:r>
            <w:r>
              <w:rPr>
                <w:rFonts w:hint="eastAsia"/>
              </w:rPr>
              <w:t>按最新发布排序。说明：后台若有置顶团购信息的话，则先按置顶的顺序显示，再按发布时间先后顺序显示</w:t>
            </w:r>
            <w:r>
              <w:t>);</w:t>
            </w:r>
          </w:p>
          <w:p w:rsidR="00CD1290" w:rsidRDefault="00CD1290" w:rsidP="00702A97">
            <w:pPr>
              <w:jc w:val="left"/>
            </w:pPr>
            <w:r>
              <w:t>2. hot(</w:t>
            </w:r>
            <w:r>
              <w:rPr>
                <w:rFonts w:hint="eastAsia"/>
              </w:rPr>
              <w:t>按团购人数从多到少排序</w:t>
            </w:r>
            <w:r>
              <w:t>,</w:t>
            </w:r>
            <w:r>
              <w:rPr>
                <w:rFonts w:hint="eastAsia"/>
              </w:rPr>
              <w:t>先排所有未结束的，再排所有已结束的</w:t>
            </w:r>
            <w:r>
              <w:t>);</w:t>
            </w:r>
          </w:p>
          <w:p w:rsidR="00CD1290" w:rsidRDefault="00CD1290" w:rsidP="00702A97">
            <w:pPr>
              <w:jc w:val="left"/>
            </w:pPr>
            <w:r>
              <w:t>3. soon(</w:t>
            </w:r>
            <w:r>
              <w:rPr>
                <w:rFonts w:hint="eastAsia"/>
              </w:rPr>
              <w:t>即将结束的，已结束的不会显示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CD1290" w:rsidRDefault="00CD1290" w:rsidP="00702A97">
            <w:pPr>
              <w:jc w:val="left"/>
            </w:pPr>
            <w:r>
              <w:rPr>
                <w:rFonts w:hint="eastAsia"/>
              </w:rPr>
              <w:t>默认</w:t>
            </w:r>
            <w:r>
              <w:t>new</w:t>
            </w:r>
          </w:p>
        </w:tc>
      </w:tr>
    </w:tbl>
    <w:p w:rsidR="00CD1290" w:rsidRPr="00505C3B" w:rsidRDefault="00CD1290" w:rsidP="000D60F0">
      <w:pPr>
        <w:pStyle w:val="Heading4"/>
        <w:ind w:left="0" w:firstLine="0"/>
      </w:pPr>
    </w:p>
    <w:p w:rsidR="00CD1290" w:rsidRPr="00C852AF" w:rsidRDefault="00CD1290" w:rsidP="000D60F0">
      <w:pPr>
        <w:pStyle w:val="Heading3"/>
        <w:numPr>
          <w:ilvl w:val="2"/>
          <w:numId w:val="21"/>
        </w:numPr>
        <w:ind w:left="720"/>
      </w:pPr>
      <w:bookmarkStart w:id="285" w:name="_Toc399248867"/>
      <w:bookmarkStart w:id="286" w:name="_Toc399495447"/>
      <w:r>
        <w:rPr>
          <w:rFonts w:hint="eastAsia"/>
        </w:rPr>
        <w:t>返回结果</w:t>
      </w:r>
      <w:bookmarkEnd w:id="285"/>
      <w:bookmarkEnd w:id="286"/>
      <w:r>
        <w:br/>
      </w:r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CD1290" w:rsidTr="00702A97">
        <w:trPr>
          <w:trHeight w:val="1922"/>
        </w:trPr>
        <w:tc>
          <w:tcPr>
            <w:tcW w:w="7802" w:type="dxa"/>
          </w:tcPr>
          <w:p w:rsidR="00CD1290" w:rsidRDefault="00CD1290" w:rsidP="00702A97">
            <w:pPr>
              <w:pStyle w:val="BodyTextFirstIndent"/>
              <w:ind w:firstLine="210"/>
            </w:pPr>
            <w:r>
              <w:t>{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"data": {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"count": 10,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"list": [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    {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        " id": 13,</w:t>
            </w:r>
          </w:p>
          <w:p w:rsidR="00CD1290" w:rsidRDefault="00CD1290" w:rsidP="00F92BED">
            <w:pPr>
              <w:pStyle w:val="BodyTextFirstIndent"/>
              <w:ind w:firstLineChars="900" w:firstLine="1890"/>
            </w:pPr>
            <w:r>
              <w:t>"cid": 1,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        "name":"</w:t>
            </w:r>
            <w:r>
              <w:rPr>
                <w:rFonts w:hint="eastAsia"/>
              </w:rPr>
              <w:t>海南超甜大西</w:t>
            </w:r>
            <w:r>
              <w:t>8</w:t>
            </w:r>
            <w:r>
              <w:rPr>
                <w:rFonts w:hint="eastAsia"/>
              </w:rPr>
              <w:t>折团</w:t>
            </w:r>
            <w:r>
              <w:t>",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        "goods_id": 1,</w:t>
            </w:r>
          </w:p>
          <w:p w:rsidR="00CD1290" w:rsidRPr="00026A4D" w:rsidRDefault="00CD1290" w:rsidP="00702A97">
            <w:pPr>
              <w:pStyle w:val="BodyTextFirstIndent"/>
              <w:ind w:firstLineChars="900" w:firstLine="1890"/>
            </w:pPr>
            <w:r>
              <w:t>"goods_name": "</w:t>
            </w:r>
            <w:r>
              <w:rPr>
                <w:rFonts w:hint="eastAsia"/>
              </w:rPr>
              <w:t>海南超甜大西</w:t>
            </w:r>
            <w:r>
              <w:t>",</w:t>
            </w:r>
          </w:p>
          <w:p w:rsidR="00CD1290" w:rsidRDefault="00CD1290" w:rsidP="00702A97">
            <w:pPr>
              <w:pStyle w:val="BodyTextFirstIndent"/>
              <w:ind w:firstLineChars="900" w:firstLine="1890"/>
            </w:pPr>
            <w:r>
              <w:t>"goods_img": "http://</w:t>
            </w:r>
            <w:r w:rsidRPr="00193F6A">
              <w:rPr>
                <w:sz w:val="18"/>
                <w:szCs w:val="18"/>
              </w:rPr>
              <w:t xml:space="preserve"> test.community.com</w:t>
            </w:r>
            <w:r>
              <w:t>/img/5455646447.jpg",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        "price_ago": "250",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        "price_now": "199",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        "min_unit": "5</w:t>
            </w:r>
            <w:r>
              <w:rPr>
                <w:rFonts w:hint="eastAsia"/>
              </w:rPr>
              <w:t>斤</w:t>
            </w:r>
            <w:r>
              <w:t>",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        "date_start": "2014-10-01",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        "date_end": "2014-10-31",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        "num_min":100,</w:t>
            </w:r>
          </w:p>
          <w:p w:rsidR="00CD1290" w:rsidRDefault="00CD1290" w:rsidP="00702A97">
            <w:pPr>
              <w:pStyle w:val="BodyTextFirstIndent"/>
              <w:ind w:firstLineChars="900" w:firstLine="1890"/>
            </w:pPr>
            <w:r>
              <w:t>"num_yet":51</w:t>
            </w:r>
          </w:p>
          <w:p w:rsidR="00CD1290" w:rsidRDefault="00CD1290" w:rsidP="00702A97">
            <w:pPr>
              <w:pStyle w:val="BodyTextFirstIndent"/>
              <w:ind w:firstLineChars="50" w:firstLine="105"/>
            </w:pPr>
            <w:r>
              <w:t xml:space="preserve">            },</w:t>
            </w:r>
          </w:p>
          <w:p w:rsidR="00CD1290" w:rsidRDefault="00CD1290" w:rsidP="00702A97">
            <w:pPr>
              <w:pStyle w:val="BodyTextFirstIndent"/>
              <w:ind w:firstLineChars="50" w:firstLine="105"/>
            </w:pPr>
            <w:r>
              <w:t xml:space="preserve">           ……</w:t>
            </w:r>
          </w:p>
          <w:p w:rsidR="00CD1290" w:rsidRDefault="00CD1290" w:rsidP="00702A97">
            <w:pPr>
              <w:pStyle w:val="BodyTextFirstIndent"/>
              <w:ind w:firstLineChars="50" w:firstLine="105"/>
            </w:pPr>
            <w:r>
              <w:t xml:space="preserve">           ……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]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},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CD1290" w:rsidRDefault="00CD1290" w:rsidP="00702A97">
            <w:pPr>
              <w:jc w:val="left"/>
            </w:pPr>
            <w:r>
              <w:t>}</w:t>
            </w:r>
          </w:p>
        </w:tc>
      </w:tr>
    </w:tbl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287" w:name="_Toc399248868"/>
      <w:bookmarkStart w:id="288" w:name="_Toc399495448"/>
      <w:r>
        <w:rPr>
          <w:rFonts w:hint="eastAsia"/>
        </w:rPr>
        <w:t>字段说明</w:t>
      </w:r>
      <w:bookmarkEnd w:id="287"/>
      <w:bookmarkEnd w:id="28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r>
              <w:t>data.</w:t>
            </w:r>
            <w:r w:rsidRPr="00140EFC">
              <w:t>count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查询总数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list.id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List.cid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隶属小区</w:t>
            </w:r>
            <w:r>
              <w:t>id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list.name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团购信息名称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list.goods_id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list.goods_name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团购商品名称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list.goods_img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团购商品图片地址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list.price_ago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团购商品原价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list.price_now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团购商品现价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list.min_unit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团购商品最小单位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list.date_start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团购开始日期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list.date_end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团购结束日期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list.num_min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起团人数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list.num_yet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当前已团购人数</w:t>
            </w:r>
          </w:p>
        </w:tc>
      </w:tr>
    </w:tbl>
    <w:p w:rsidR="00CD1290" w:rsidRDefault="00CD1290" w:rsidP="000D60F0">
      <w:pPr>
        <w:pStyle w:val="Heading4"/>
        <w:ind w:left="0" w:firstLine="0"/>
      </w:pPr>
    </w:p>
    <w:p w:rsidR="00CD1290" w:rsidRPr="00564D15" w:rsidRDefault="00CD1290" w:rsidP="000D60F0">
      <w:pPr>
        <w:pStyle w:val="BodyTextFirstIndent"/>
        <w:ind w:firstLine="210"/>
      </w:pPr>
    </w:p>
    <w:p w:rsidR="00CD1290" w:rsidRDefault="00CD1290" w:rsidP="000D60F0">
      <w:pPr>
        <w:pStyle w:val="Heading2"/>
        <w:numPr>
          <w:ilvl w:val="1"/>
          <w:numId w:val="21"/>
        </w:numPr>
        <w:tabs>
          <w:tab w:val="clear" w:pos="774"/>
          <w:tab w:val="left" w:pos="860"/>
        </w:tabs>
        <w:ind w:left="578" w:hanging="578"/>
      </w:pPr>
      <w:bookmarkStart w:id="289" w:name="_Toc399248869"/>
      <w:bookmarkStart w:id="290" w:name="_Toc399495449"/>
      <w:r>
        <w:rPr>
          <w:rFonts w:hint="eastAsia"/>
        </w:rPr>
        <w:t>取得团购详细信息（</w:t>
      </w:r>
      <w:r w:rsidRPr="00B1756D">
        <w:t>/v1/</w:t>
      </w:r>
      <w:r>
        <w:t>groupon</w:t>
      </w:r>
      <w:r w:rsidRPr="00B1756D">
        <w:t>/</w:t>
      </w:r>
      <w:r>
        <w:t>getGrouponDetail</w:t>
      </w:r>
      <w:r>
        <w:rPr>
          <w:rFonts w:hint="eastAsia"/>
        </w:rPr>
        <w:t>）</w:t>
      </w:r>
      <w:bookmarkEnd w:id="289"/>
      <w:bookmarkEnd w:id="290"/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291" w:name="_Toc399248870"/>
      <w:bookmarkStart w:id="292" w:name="_Toc399495450"/>
      <w:r>
        <w:rPr>
          <w:rFonts w:hint="eastAsia"/>
        </w:rPr>
        <w:t>请求说明</w:t>
      </w:r>
      <w:bookmarkEnd w:id="291"/>
      <w:bookmarkEnd w:id="292"/>
    </w:p>
    <w:p w:rsidR="00CD1290" w:rsidRPr="00D951C8" w:rsidRDefault="00CD1290" w:rsidP="000D60F0">
      <w:pPr>
        <w:rPr>
          <w:sz w:val="18"/>
          <w:szCs w:val="18"/>
        </w:rPr>
      </w:pPr>
      <w:r>
        <w:rPr>
          <w:sz w:val="18"/>
          <w:szCs w:val="18"/>
        </w:rPr>
        <w:t>curl  '</w:t>
      </w:r>
      <w:r w:rsidRPr="00193F6A">
        <w:rPr>
          <w:sz w:val="18"/>
          <w:szCs w:val="18"/>
        </w:rPr>
        <w:t>http://test.community.com/v1/</w:t>
      </w:r>
      <w:r>
        <w:rPr>
          <w:sz w:val="18"/>
          <w:szCs w:val="18"/>
        </w:rPr>
        <w:t>groupon</w:t>
      </w:r>
      <w:r w:rsidRPr="00193F6A">
        <w:rPr>
          <w:sz w:val="18"/>
          <w:szCs w:val="18"/>
        </w:rPr>
        <w:t>/</w:t>
      </w:r>
      <w:r w:rsidRPr="00B67DB3">
        <w:rPr>
          <w:sz w:val="18"/>
          <w:szCs w:val="18"/>
        </w:rPr>
        <w:t>get</w:t>
      </w:r>
      <w:r>
        <w:rPr>
          <w:sz w:val="18"/>
          <w:szCs w:val="18"/>
        </w:rPr>
        <w:t>GrouponDetail</w:t>
      </w:r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293" w:name="_Toc399248871"/>
      <w:bookmarkStart w:id="294" w:name="_Toc399495451"/>
      <w:r>
        <w:rPr>
          <w:rFonts w:hint="eastAsia"/>
        </w:rPr>
        <w:t>参数说明</w:t>
      </w:r>
      <w:bookmarkEnd w:id="293"/>
      <w:bookmarkEnd w:id="294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702A97">
        <w:tc>
          <w:tcPr>
            <w:tcW w:w="1248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702A97">
        <w:tc>
          <w:tcPr>
            <w:tcW w:w="1248" w:type="dxa"/>
          </w:tcPr>
          <w:p w:rsidR="00CD1290" w:rsidRDefault="00CD1290" w:rsidP="00702A97">
            <w:pPr>
              <w:jc w:val="center"/>
            </w:pPr>
            <w:r>
              <w:t>id</w:t>
            </w:r>
          </w:p>
        </w:tc>
        <w:tc>
          <w:tcPr>
            <w:tcW w:w="850" w:type="dxa"/>
          </w:tcPr>
          <w:p w:rsidR="00CD1290" w:rsidRDefault="00CD1290" w:rsidP="00702A9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702A97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702A97">
            <w:pPr>
              <w:jc w:val="left"/>
            </w:pPr>
            <w:r>
              <w:rPr>
                <w:rFonts w:hint="eastAsia"/>
              </w:rPr>
              <w:t>团购信息</w:t>
            </w:r>
            <w:r>
              <w:t>ID</w:t>
            </w:r>
          </w:p>
        </w:tc>
      </w:tr>
    </w:tbl>
    <w:p w:rsidR="00CD1290" w:rsidRPr="00505C3B" w:rsidRDefault="00CD1290" w:rsidP="000D60F0">
      <w:pPr>
        <w:pStyle w:val="Heading4"/>
        <w:ind w:left="0" w:firstLine="0"/>
      </w:pPr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295" w:name="_Toc399248872"/>
      <w:bookmarkStart w:id="296" w:name="_Toc399495452"/>
      <w:r>
        <w:rPr>
          <w:rFonts w:hint="eastAsia"/>
        </w:rPr>
        <w:t>返回结果</w:t>
      </w:r>
      <w:bookmarkEnd w:id="295"/>
      <w:bookmarkEnd w:id="296"/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CD1290" w:rsidTr="00702A97">
        <w:trPr>
          <w:trHeight w:val="1922"/>
        </w:trPr>
        <w:tc>
          <w:tcPr>
            <w:tcW w:w="7802" w:type="dxa"/>
          </w:tcPr>
          <w:p w:rsidR="00CD1290" w:rsidRDefault="00CD1290" w:rsidP="00702A97">
            <w:pPr>
              <w:pStyle w:val="BodyTextFirstIndent"/>
              <w:ind w:firstLine="210"/>
            </w:pPr>
            <w:r>
              <w:t>{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"data": {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"id": 1,</w:t>
            </w:r>
          </w:p>
          <w:p w:rsidR="00CD1290" w:rsidRDefault="00CD1290" w:rsidP="002876F4">
            <w:pPr>
              <w:pStyle w:val="BodyTextFirstIndent"/>
              <w:ind w:firstLineChars="500" w:firstLine="1050"/>
            </w:pPr>
            <w:r>
              <w:t>"cid": 1,</w:t>
            </w:r>
          </w:p>
          <w:p w:rsidR="00CD1290" w:rsidRDefault="00CD1290" w:rsidP="00702A97">
            <w:pPr>
              <w:pStyle w:val="BodyTextFirstIndent"/>
              <w:ind w:firstLineChars="500" w:firstLine="1050"/>
            </w:pPr>
            <w:r>
              <w:t>"name": "</w:t>
            </w:r>
            <w:r>
              <w:rPr>
                <w:rFonts w:hint="eastAsia"/>
              </w:rPr>
              <w:t>海南超甜大西</w:t>
            </w:r>
            <w:r>
              <w:t>8</w:t>
            </w:r>
            <w:r>
              <w:rPr>
                <w:rFonts w:hint="eastAsia"/>
              </w:rPr>
              <w:t>折团</w:t>
            </w:r>
            <w:r>
              <w:t>",</w:t>
            </w:r>
          </w:p>
          <w:p w:rsidR="00CD1290" w:rsidRDefault="00CD1290" w:rsidP="00702A97">
            <w:pPr>
              <w:pStyle w:val="BodyTextFirstIndent"/>
              <w:ind w:firstLineChars="500" w:firstLine="1050"/>
            </w:pPr>
            <w:r>
              <w:t>"goods_id": 1,</w:t>
            </w:r>
          </w:p>
          <w:p w:rsidR="00CD1290" w:rsidRDefault="00CD1290" w:rsidP="00702A97">
            <w:pPr>
              <w:pStyle w:val="BodyTextFirstIndent"/>
              <w:ind w:firstLineChars="500" w:firstLine="1050"/>
            </w:pPr>
            <w:r>
              <w:t>"goods_name": "</w:t>
            </w:r>
            <w:r>
              <w:rPr>
                <w:rFonts w:hint="eastAsia"/>
              </w:rPr>
              <w:t>海南超甜大西</w:t>
            </w:r>
            <w:r>
              <w:t>",</w:t>
            </w:r>
          </w:p>
          <w:p w:rsidR="00CD1290" w:rsidRDefault="00CD1290" w:rsidP="00702A97">
            <w:pPr>
              <w:pStyle w:val="BodyTextFirstIndent"/>
              <w:ind w:firstLineChars="500" w:firstLine="1050"/>
            </w:pPr>
            <w:r>
              <w:t>"goods_img": "http://</w:t>
            </w:r>
            <w:r w:rsidRPr="00193F6A">
              <w:rPr>
                <w:sz w:val="18"/>
                <w:szCs w:val="18"/>
              </w:rPr>
              <w:t xml:space="preserve"> test.community.com</w:t>
            </w:r>
            <w:r>
              <w:t>/img/5455646447.jpg",</w:t>
            </w:r>
          </w:p>
          <w:p w:rsidR="00CD1290" w:rsidRDefault="00CD1290" w:rsidP="00702A97">
            <w:pPr>
              <w:pStyle w:val="BodyTextFirstIndent"/>
              <w:ind w:firstLineChars="0" w:firstLine="0"/>
            </w:pPr>
            <w:r>
              <w:t xml:space="preserve">          "price_ago": 250,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"price_now": 199,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"min_unit": "5</w:t>
            </w:r>
            <w:r>
              <w:rPr>
                <w:rFonts w:hint="eastAsia"/>
              </w:rPr>
              <w:t>斤</w:t>
            </w:r>
            <w:r>
              <w:t>",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"date_start": "2014-10-01",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"date_end": "2014-10-31",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"num_min":100,</w:t>
            </w:r>
          </w:p>
          <w:p w:rsidR="00CD1290" w:rsidRDefault="00CD1290" w:rsidP="00702A97">
            <w:pPr>
              <w:pStyle w:val="BodyTextFirstIndent"/>
              <w:ind w:firstLineChars="500" w:firstLine="1050"/>
            </w:pPr>
            <w:r>
              <w:t>"num_yet":51,</w:t>
            </w:r>
          </w:p>
          <w:p w:rsidR="00CD1290" w:rsidRDefault="00CD1290" w:rsidP="00702A97">
            <w:pPr>
              <w:pStyle w:val="BodyTextFirstIndent"/>
              <w:ind w:firstLineChars="500" w:firstLine="1050"/>
            </w:pPr>
            <w:r>
              <w:t>"shipping": "</w:t>
            </w:r>
            <w:r>
              <w:rPr>
                <w:rFonts w:hint="eastAsia"/>
              </w:rPr>
              <w:t>送货上门</w:t>
            </w:r>
            <w:r>
              <w:t>",</w:t>
            </w:r>
          </w:p>
          <w:p w:rsidR="00CD1290" w:rsidRDefault="00CD1290" w:rsidP="00B565EB">
            <w:pPr>
              <w:pStyle w:val="BodyTextFirstIndent"/>
              <w:ind w:firstLineChars="500" w:firstLine="1050"/>
            </w:pPr>
            <w:r>
              <w:t>"desc": "5</w:t>
            </w:r>
            <w:r>
              <w:rPr>
                <w:rFonts w:hint="eastAsia"/>
              </w:rPr>
              <w:t>折团购</w:t>
            </w:r>
            <w:r>
              <w:t>"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} 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CD1290" w:rsidRDefault="00CD1290" w:rsidP="00702A97">
            <w:pPr>
              <w:jc w:val="left"/>
            </w:pPr>
            <w:r>
              <w:t>}</w:t>
            </w:r>
          </w:p>
        </w:tc>
      </w:tr>
    </w:tbl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297" w:name="_Toc399248873"/>
      <w:bookmarkStart w:id="298" w:name="_Toc399495453"/>
      <w:r>
        <w:rPr>
          <w:rFonts w:hint="eastAsia"/>
        </w:rPr>
        <w:t>字段说明</w:t>
      </w:r>
      <w:bookmarkEnd w:id="297"/>
      <w:bookmarkEnd w:id="29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data.id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Data.cid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隶属小区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data.name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团购信息名称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data.goods_id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data.goods_name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团购商品名称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data.goods_img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团购商品图片地址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data.price_ago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团购商品原价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data.price_now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团购商品现价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data.min_unit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团购商品最小单位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data.date_start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团购开始日期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data.date_end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团购结束日期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data.num_min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起团人数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data.num_yet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当前已团购人数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</w:t>
            </w:r>
            <w:r>
              <w:t>shipping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送货方式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</w:t>
            </w:r>
            <w:r>
              <w:t>desc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团购信息描述</w:t>
            </w:r>
          </w:p>
        </w:tc>
      </w:tr>
    </w:tbl>
    <w:p w:rsidR="00CD1290" w:rsidRDefault="00CD1290" w:rsidP="000D60F0">
      <w:pPr>
        <w:pStyle w:val="Heading4"/>
        <w:ind w:left="0" w:firstLine="0"/>
      </w:pPr>
    </w:p>
    <w:p w:rsidR="00CD1290" w:rsidRDefault="00CD1290" w:rsidP="000D60F0">
      <w:pPr>
        <w:pStyle w:val="Heading2"/>
        <w:numPr>
          <w:ilvl w:val="1"/>
          <w:numId w:val="21"/>
        </w:numPr>
        <w:tabs>
          <w:tab w:val="clear" w:pos="774"/>
          <w:tab w:val="left" w:pos="860"/>
        </w:tabs>
        <w:ind w:left="578" w:hanging="578"/>
      </w:pPr>
      <w:bookmarkStart w:id="299" w:name="_Toc399248874"/>
      <w:bookmarkStart w:id="300" w:name="_Toc399495454"/>
      <w:r>
        <w:rPr>
          <w:rFonts w:hint="eastAsia"/>
        </w:rPr>
        <w:t>取得商品详细信息（</w:t>
      </w:r>
      <w:r w:rsidRPr="00B1756D">
        <w:t>/v1/</w:t>
      </w:r>
      <w:r>
        <w:t>groupon</w:t>
      </w:r>
      <w:r w:rsidRPr="00B1756D">
        <w:t>/</w:t>
      </w:r>
      <w:r>
        <w:t>getGoodsDetail</w:t>
      </w:r>
      <w:r>
        <w:rPr>
          <w:rFonts w:hint="eastAsia"/>
        </w:rPr>
        <w:t>）</w:t>
      </w:r>
      <w:bookmarkEnd w:id="299"/>
      <w:bookmarkEnd w:id="300"/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301" w:name="_Toc399248875"/>
      <w:bookmarkStart w:id="302" w:name="_Toc399495455"/>
      <w:r>
        <w:rPr>
          <w:rFonts w:hint="eastAsia"/>
        </w:rPr>
        <w:t>请求说明</w:t>
      </w:r>
      <w:bookmarkEnd w:id="301"/>
      <w:bookmarkEnd w:id="302"/>
    </w:p>
    <w:p w:rsidR="00CD1290" w:rsidRPr="00D951C8" w:rsidRDefault="00CD1290" w:rsidP="000D60F0">
      <w:pPr>
        <w:rPr>
          <w:sz w:val="18"/>
          <w:szCs w:val="18"/>
        </w:rPr>
      </w:pPr>
      <w:r>
        <w:rPr>
          <w:sz w:val="18"/>
          <w:szCs w:val="18"/>
        </w:rPr>
        <w:t>curl  '</w:t>
      </w:r>
      <w:r w:rsidRPr="00193F6A">
        <w:rPr>
          <w:sz w:val="18"/>
          <w:szCs w:val="18"/>
        </w:rPr>
        <w:t>http://test.community.com/v1/</w:t>
      </w:r>
      <w:r>
        <w:rPr>
          <w:sz w:val="18"/>
          <w:szCs w:val="18"/>
        </w:rPr>
        <w:t>groupon</w:t>
      </w:r>
      <w:r w:rsidRPr="00193F6A">
        <w:rPr>
          <w:sz w:val="18"/>
          <w:szCs w:val="18"/>
        </w:rPr>
        <w:t>/</w:t>
      </w:r>
      <w:r w:rsidRPr="00B67DB3">
        <w:rPr>
          <w:sz w:val="18"/>
          <w:szCs w:val="18"/>
        </w:rPr>
        <w:t>get</w:t>
      </w:r>
      <w:r>
        <w:rPr>
          <w:sz w:val="18"/>
          <w:szCs w:val="18"/>
        </w:rPr>
        <w:t>GoodsDetail</w:t>
      </w:r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303" w:name="_Toc399248876"/>
      <w:bookmarkStart w:id="304" w:name="_Toc399495456"/>
      <w:r>
        <w:rPr>
          <w:rFonts w:hint="eastAsia"/>
        </w:rPr>
        <w:t>参数说明</w:t>
      </w:r>
      <w:bookmarkEnd w:id="303"/>
      <w:bookmarkEnd w:id="304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CD1290" w:rsidTr="00702A97">
        <w:tc>
          <w:tcPr>
            <w:tcW w:w="1248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702A97">
        <w:tc>
          <w:tcPr>
            <w:tcW w:w="1248" w:type="dxa"/>
          </w:tcPr>
          <w:p w:rsidR="00CD1290" w:rsidRDefault="00CD1290" w:rsidP="00702A97">
            <w:pPr>
              <w:jc w:val="center"/>
            </w:pPr>
            <w:r>
              <w:t>id</w:t>
            </w:r>
          </w:p>
        </w:tc>
        <w:tc>
          <w:tcPr>
            <w:tcW w:w="850" w:type="dxa"/>
          </w:tcPr>
          <w:p w:rsidR="00CD1290" w:rsidRDefault="00CD1290" w:rsidP="00702A9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CD1290" w:rsidRDefault="00CD1290" w:rsidP="00702A97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CD1290" w:rsidRPr="00505C3B" w:rsidRDefault="00CD1290" w:rsidP="000D60F0">
      <w:pPr>
        <w:pStyle w:val="Heading4"/>
        <w:ind w:left="0" w:firstLine="0"/>
      </w:pPr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305" w:name="_Toc399248877"/>
      <w:bookmarkStart w:id="306" w:name="_Toc399495457"/>
      <w:r>
        <w:rPr>
          <w:rFonts w:hint="eastAsia"/>
        </w:rPr>
        <w:t>返回结果</w:t>
      </w:r>
      <w:bookmarkEnd w:id="305"/>
      <w:bookmarkEnd w:id="306"/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CD1290" w:rsidTr="00702A97">
        <w:trPr>
          <w:trHeight w:val="1922"/>
        </w:trPr>
        <w:tc>
          <w:tcPr>
            <w:tcW w:w="7802" w:type="dxa"/>
          </w:tcPr>
          <w:p w:rsidR="00CD1290" w:rsidRDefault="00CD1290" w:rsidP="00702A97">
            <w:pPr>
              <w:pStyle w:val="BodyTextFirstIndent"/>
              <w:ind w:firstLine="210"/>
            </w:pPr>
            <w:r>
              <w:t>{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"data": {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"id": 1,</w:t>
            </w:r>
          </w:p>
          <w:p w:rsidR="00CD1290" w:rsidRDefault="00CD1290" w:rsidP="00096756">
            <w:pPr>
              <w:pStyle w:val="BodyTextFirstIndent"/>
              <w:ind w:firstLineChars="500" w:firstLine="1050"/>
            </w:pPr>
            <w:r>
              <w:t>"cid": 1,</w:t>
            </w:r>
          </w:p>
          <w:p w:rsidR="00CD1290" w:rsidRDefault="00CD1290" w:rsidP="00702A97">
            <w:pPr>
              <w:pStyle w:val="BodyTextFirstIndent"/>
              <w:ind w:firstLineChars="500" w:firstLine="1050"/>
            </w:pPr>
            <w:r>
              <w:t>"name": "</w:t>
            </w:r>
            <w:r>
              <w:rPr>
                <w:rFonts w:hint="eastAsia"/>
              </w:rPr>
              <w:t>海南超甜大西</w:t>
            </w:r>
            <w:r>
              <w:t>",</w:t>
            </w:r>
          </w:p>
          <w:p w:rsidR="00CD1290" w:rsidRDefault="00CD1290" w:rsidP="00702A97">
            <w:pPr>
              <w:pStyle w:val="BodyTextFirstIndent"/>
              <w:ind w:firstLineChars="500" w:firstLine="1050"/>
            </w:pPr>
            <w:r>
              <w:t>"imgs": {</w:t>
            </w:r>
          </w:p>
          <w:p w:rsidR="00CD1290" w:rsidRDefault="00CD1290" w:rsidP="00702A97">
            <w:pPr>
              <w:pStyle w:val="BodyTextFirstIndent"/>
              <w:ind w:firstLineChars="800" w:firstLine="1680"/>
            </w:pPr>
            <w:r>
              <w:t>"http://</w:t>
            </w:r>
            <w:r w:rsidRPr="00193F6A">
              <w:rPr>
                <w:sz w:val="18"/>
                <w:szCs w:val="18"/>
              </w:rPr>
              <w:t xml:space="preserve"> test.community.com</w:t>
            </w:r>
            <w:r>
              <w:t>/img/5455646447.jpg",</w:t>
            </w:r>
          </w:p>
          <w:p w:rsidR="00CD1290" w:rsidRDefault="00CD1290" w:rsidP="00702A97">
            <w:pPr>
              <w:pStyle w:val="BodyTextFirstIndent"/>
              <w:ind w:firstLineChars="800" w:firstLine="1680"/>
            </w:pPr>
            <w:r>
              <w:t>"http://</w:t>
            </w:r>
            <w:r w:rsidRPr="00193F6A">
              <w:rPr>
                <w:sz w:val="18"/>
                <w:szCs w:val="18"/>
              </w:rPr>
              <w:t>test.community.com</w:t>
            </w:r>
            <w:r>
              <w:t>/img/5455646335.jpg",</w:t>
            </w:r>
          </w:p>
          <w:p w:rsidR="00CD1290" w:rsidRDefault="00CD1290" w:rsidP="00702A97">
            <w:pPr>
              <w:pStyle w:val="BodyTextFirstIndent"/>
              <w:ind w:firstLineChars="800" w:firstLine="1680"/>
            </w:pPr>
            <w:r>
              <w:t>"http://</w:t>
            </w:r>
            <w:r w:rsidRPr="00193F6A">
              <w:rPr>
                <w:sz w:val="18"/>
                <w:szCs w:val="18"/>
              </w:rPr>
              <w:t xml:space="preserve"> test.community.com</w:t>
            </w:r>
            <w:r>
              <w:t>/img/5455646178.jpg"</w:t>
            </w:r>
          </w:p>
          <w:p w:rsidR="00CD1290" w:rsidRDefault="00CD1290" w:rsidP="00702A97">
            <w:pPr>
              <w:pStyle w:val="BodyTextFirstIndent"/>
              <w:ind w:firstLineChars="500" w:firstLine="1050"/>
            </w:pPr>
            <w:r>
              <w:t>},</w:t>
            </w:r>
          </w:p>
          <w:p w:rsidR="00CD1290" w:rsidRDefault="00CD1290" w:rsidP="00702A97">
            <w:pPr>
              <w:pStyle w:val="BodyTextFirstIndent"/>
              <w:ind w:firstLineChars="500" w:firstLine="1050"/>
            </w:pPr>
            <w:r>
              <w:t>"desc": "</w:t>
            </w:r>
            <w:r>
              <w:rPr>
                <w:rFonts w:hint="eastAsia"/>
              </w:rPr>
              <w:t>精选海南超甜大西瓜</w:t>
            </w:r>
            <w:r>
              <w:t>…….</w:t>
            </w:r>
          </w:p>
          <w:p w:rsidR="00CD1290" w:rsidRDefault="00CD1290" w:rsidP="00702A97">
            <w:pPr>
              <w:pStyle w:val="BodyTextFirstIndent"/>
              <w:ind w:firstLineChars="500" w:firstLine="1050"/>
            </w:pPr>
            <w:r>
              <w:t>"packing": "</w:t>
            </w:r>
            <w:r>
              <w:rPr>
                <w:rFonts w:hint="eastAsia"/>
              </w:rPr>
              <w:t>暂无</w:t>
            </w:r>
            <w:r>
              <w:t>"</w:t>
            </w:r>
          </w:p>
          <w:p w:rsidR="00CD1290" w:rsidRDefault="00CD1290" w:rsidP="00702A97">
            <w:pPr>
              <w:pStyle w:val="BodyTextFirstIndent"/>
              <w:ind w:firstLineChars="500" w:firstLine="1050"/>
            </w:pPr>
            <w:r>
              <w:t>"service": "</w:t>
            </w:r>
            <w:r>
              <w:rPr>
                <w:rFonts w:hint="eastAsia"/>
              </w:rPr>
              <w:t>不甜免费退货</w:t>
            </w:r>
            <w:r>
              <w:t>……"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} 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CD1290" w:rsidRDefault="00CD1290" w:rsidP="00702A97">
            <w:pPr>
              <w:jc w:val="left"/>
            </w:pPr>
            <w:r>
              <w:t>}</w:t>
            </w:r>
          </w:p>
        </w:tc>
      </w:tr>
    </w:tbl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307" w:name="_Toc399248878"/>
      <w:bookmarkStart w:id="308" w:name="_Toc399495458"/>
      <w:r>
        <w:rPr>
          <w:rFonts w:hint="eastAsia"/>
        </w:rPr>
        <w:t>字段说明</w:t>
      </w:r>
      <w:bookmarkEnd w:id="307"/>
      <w:bookmarkEnd w:id="30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data.id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Data.cid</w:t>
            </w:r>
          </w:p>
        </w:tc>
        <w:tc>
          <w:tcPr>
            <w:tcW w:w="1176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隶属小区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data.name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data.imgs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商品图片地址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data.desc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商品描述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data.packing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商品包装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 service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商品售后服务</w:t>
            </w:r>
          </w:p>
        </w:tc>
      </w:tr>
    </w:tbl>
    <w:p w:rsidR="00CD1290" w:rsidRDefault="00CD1290" w:rsidP="000D60F0">
      <w:pPr>
        <w:pStyle w:val="Heading2"/>
        <w:numPr>
          <w:ilvl w:val="1"/>
          <w:numId w:val="21"/>
        </w:numPr>
        <w:tabs>
          <w:tab w:val="clear" w:pos="774"/>
          <w:tab w:val="left" w:pos="860"/>
        </w:tabs>
        <w:ind w:left="578" w:hanging="578"/>
      </w:pPr>
      <w:bookmarkStart w:id="309" w:name="_Toc399248879"/>
      <w:bookmarkStart w:id="310" w:name="_Toc399495459"/>
      <w:r>
        <w:rPr>
          <w:rFonts w:hint="eastAsia"/>
        </w:rPr>
        <w:t>提交订单信息（</w:t>
      </w:r>
      <w:r w:rsidRPr="00B1756D">
        <w:t>/v1/</w:t>
      </w:r>
      <w:r>
        <w:t>groupon</w:t>
      </w:r>
      <w:r w:rsidRPr="00B1756D">
        <w:t>/</w:t>
      </w:r>
      <w:r>
        <w:t>submitOrder</w:t>
      </w:r>
      <w:r>
        <w:rPr>
          <w:rFonts w:hint="eastAsia"/>
        </w:rPr>
        <w:t>）</w:t>
      </w:r>
      <w:bookmarkEnd w:id="309"/>
      <w:bookmarkEnd w:id="310"/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311" w:name="_Toc399248880"/>
      <w:bookmarkStart w:id="312" w:name="_Toc399495460"/>
      <w:r>
        <w:rPr>
          <w:rFonts w:hint="eastAsia"/>
        </w:rPr>
        <w:t>请求说明</w:t>
      </w:r>
      <w:bookmarkEnd w:id="311"/>
      <w:bookmarkEnd w:id="312"/>
    </w:p>
    <w:p w:rsidR="00CD1290" w:rsidRPr="00D951C8" w:rsidRDefault="00CD1290" w:rsidP="000D60F0">
      <w:pPr>
        <w:rPr>
          <w:sz w:val="18"/>
          <w:szCs w:val="18"/>
        </w:rPr>
      </w:pPr>
      <w:r>
        <w:rPr>
          <w:sz w:val="18"/>
          <w:szCs w:val="18"/>
        </w:rPr>
        <w:t>curl  -d  '</w:t>
      </w:r>
      <w:r w:rsidRPr="00193F6A">
        <w:rPr>
          <w:sz w:val="18"/>
          <w:szCs w:val="18"/>
        </w:rPr>
        <w:t>http://test.community.com/v1/</w:t>
      </w:r>
      <w:r>
        <w:rPr>
          <w:sz w:val="18"/>
          <w:szCs w:val="18"/>
        </w:rPr>
        <w:t>groupon</w:t>
      </w:r>
      <w:r w:rsidRPr="00193F6A">
        <w:rPr>
          <w:sz w:val="18"/>
          <w:szCs w:val="18"/>
        </w:rPr>
        <w:t>/</w:t>
      </w:r>
      <w:r>
        <w:t>submitOrder</w:t>
      </w:r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313" w:name="_Toc399248881"/>
      <w:bookmarkStart w:id="314" w:name="_Toc399495461"/>
      <w:r>
        <w:rPr>
          <w:rFonts w:hint="eastAsia"/>
        </w:rPr>
        <w:t>参数说明</w:t>
      </w:r>
      <w:bookmarkEnd w:id="313"/>
      <w:bookmarkEnd w:id="314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31"/>
        <w:gridCol w:w="851"/>
        <w:gridCol w:w="1417"/>
        <w:gridCol w:w="4303"/>
      </w:tblGrid>
      <w:tr w:rsidR="00CD1290" w:rsidTr="00702A97">
        <w:tc>
          <w:tcPr>
            <w:tcW w:w="1531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702A97">
        <w:tc>
          <w:tcPr>
            <w:tcW w:w="1531" w:type="dxa"/>
          </w:tcPr>
          <w:p w:rsidR="00CD1290" w:rsidRDefault="00CD1290" w:rsidP="00702A97">
            <w:pPr>
              <w:jc w:val="center"/>
            </w:pPr>
            <w:r>
              <w:t>Info_id</w:t>
            </w:r>
          </w:p>
        </w:tc>
        <w:tc>
          <w:tcPr>
            <w:tcW w:w="851" w:type="dxa"/>
          </w:tcPr>
          <w:p w:rsidR="00CD1290" w:rsidRDefault="00CD1290" w:rsidP="00702A97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CD1290" w:rsidRDefault="00CD1290" w:rsidP="00702A97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团购信息</w:t>
            </w:r>
            <w:r>
              <w:t>ID</w:t>
            </w:r>
          </w:p>
        </w:tc>
      </w:tr>
      <w:tr w:rsidR="00CD1290" w:rsidTr="00702A97">
        <w:tc>
          <w:tcPr>
            <w:tcW w:w="1531" w:type="dxa"/>
          </w:tcPr>
          <w:p w:rsidR="00CD1290" w:rsidRDefault="00CD1290" w:rsidP="00702A97">
            <w:pPr>
              <w:jc w:val="center"/>
            </w:pPr>
            <w:r>
              <w:t>user_id</w:t>
            </w:r>
          </w:p>
        </w:tc>
        <w:tc>
          <w:tcPr>
            <w:tcW w:w="851" w:type="dxa"/>
          </w:tcPr>
          <w:p w:rsidR="00CD1290" w:rsidRDefault="00CD1290" w:rsidP="00702A97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CD1290" w:rsidRDefault="00CD1290" w:rsidP="00702A97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D1290" w:rsidTr="00702A97">
        <w:tc>
          <w:tcPr>
            <w:tcW w:w="1531" w:type="dxa"/>
          </w:tcPr>
          <w:p w:rsidR="00CD1290" w:rsidRDefault="00CD1290" w:rsidP="00702A97">
            <w:pPr>
              <w:jc w:val="center"/>
            </w:pPr>
            <w:r>
              <w:t>buy_num</w:t>
            </w:r>
          </w:p>
        </w:tc>
        <w:tc>
          <w:tcPr>
            <w:tcW w:w="851" w:type="dxa"/>
          </w:tcPr>
          <w:p w:rsidR="00CD1290" w:rsidRDefault="00CD1290" w:rsidP="00702A97">
            <w:pPr>
              <w:jc w:val="center"/>
            </w:pPr>
            <w:r>
              <w:t>false</w:t>
            </w:r>
          </w:p>
        </w:tc>
        <w:tc>
          <w:tcPr>
            <w:tcW w:w="1417" w:type="dxa"/>
          </w:tcPr>
          <w:p w:rsidR="00CD1290" w:rsidRDefault="00CD1290" w:rsidP="00702A97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购买数量，默认是</w:t>
            </w:r>
            <w:r>
              <w:t>1</w:t>
            </w:r>
          </w:p>
        </w:tc>
      </w:tr>
      <w:tr w:rsidR="00CD1290" w:rsidTr="00702A97">
        <w:tc>
          <w:tcPr>
            <w:tcW w:w="1531" w:type="dxa"/>
          </w:tcPr>
          <w:p w:rsidR="00CD1290" w:rsidRDefault="00CD1290" w:rsidP="00702A97">
            <w:pPr>
              <w:jc w:val="center"/>
            </w:pPr>
            <w:r>
              <w:t>payment_type</w:t>
            </w:r>
          </w:p>
        </w:tc>
        <w:tc>
          <w:tcPr>
            <w:tcW w:w="851" w:type="dxa"/>
          </w:tcPr>
          <w:p w:rsidR="00CD1290" w:rsidRDefault="00CD1290" w:rsidP="00702A97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CD1290" w:rsidRDefault="00CD1290" w:rsidP="00702A97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702A97">
            <w:pPr>
              <w:jc w:val="center"/>
            </w:pPr>
            <w:r w:rsidRPr="00002659">
              <w:rPr>
                <w:rFonts w:hint="eastAsia"/>
              </w:rPr>
              <w:t>付款方式</w:t>
            </w:r>
            <w:r w:rsidRPr="00002659">
              <w:t>:1</w:t>
            </w:r>
            <w:r w:rsidRPr="00002659">
              <w:rPr>
                <w:rFonts w:hint="eastAsia"/>
              </w:rPr>
              <w:t>货到付款</w:t>
            </w:r>
            <w:r w:rsidRPr="00002659">
              <w:t>,2</w:t>
            </w:r>
            <w:r w:rsidRPr="00002659">
              <w:rPr>
                <w:rFonts w:hint="eastAsia"/>
              </w:rPr>
              <w:t>从钱包中扣</w:t>
            </w:r>
          </w:p>
        </w:tc>
      </w:tr>
    </w:tbl>
    <w:p w:rsidR="00CD1290" w:rsidRPr="00505C3B" w:rsidRDefault="00CD1290" w:rsidP="000D60F0">
      <w:pPr>
        <w:pStyle w:val="Heading4"/>
        <w:ind w:left="0" w:firstLine="0"/>
      </w:pPr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315" w:name="_Toc399248882"/>
      <w:bookmarkStart w:id="316" w:name="_Toc399495462"/>
      <w:r>
        <w:rPr>
          <w:rFonts w:hint="eastAsia"/>
        </w:rPr>
        <w:t>返回结果</w:t>
      </w:r>
      <w:bookmarkEnd w:id="315"/>
      <w:bookmarkEnd w:id="316"/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CD1290" w:rsidTr="00702A97">
        <w:trPr>
          <w:trHeight w:val="1922"/>
        </w:trPr>
        <w:tc>
          <w:tcPr>
            <w:tcW w:w="7802" w:type="dxa"/>
          </w:tcPr>
          <w:p w:rsidR="00CD1290" w:rsidRDefault="00CD1290" w:rsidP="00702A97">
            <w:pPr>
              <w:pStyle w:val="BodyTextFirstIndent"/>
              <w:ind w:firstLine="210"/>
            </w:pPr>
            <w:r>
              <w:t>{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"data": {</w:t>
            </w:r>
          </w:p>
          <w:p w:rsidR="00CD1290" w:rsidRDefault="00CD1290" w:rsidP="00777188">
            <w:pPr>
              <w:pStyle w:val="BodyTextFirstIndent"/>
              <w:ind w:firstLine="210"/>
            </w:pPr>
            <w:r>
              <w:t xml:space="preserve">        "id": 1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} 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CD1290" w:rsidRDefault="00CD1290" w:rsidP="00702A97">
            <w:pPr>
              <w:jc w:val="left"/>
            </w:pPr>
            <w:r>
              <w:t>}</w:t>
            </w:r>
          </w:p>
        </w:tc>
      </w:tr>
    </w:tbl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317" w:name="_Toc399248883"/>
      <w:bookmarkStart w:id="318" w:name="_Toc399495463"/>
      <w:r>
        <w:rPr>
          <w:rFonts w:hint="eastAsia"/>
        </w:rPr>
        <w:t>字段说明</w:t>
      </w:r>
      <w:bookmarkEnd w:id="317"/>
      <w:bookmarkEnd w:id="31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data.id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</w:t>
            </w:r>
            <w:r>
              <w:rPr>
                <w:sz w:val="18"/>
                <w:szCs w:val="18"/>
              </w:rPr>
              <w:t>id</w:t>
            </w:r>
          </w:p>
        </w:tc>
      </w:tr>
    </w:tbl>
    <w:p w:rsidR="00CD1290" w:rsidRDefault="00CD1290" w:rsidP="000D60F0">
      <w:pPr>
        <w:pStyle w:val="Heading2"/>
        <w:numPr>
          <w:ilvl w:val="1"/>
          <w:numId w:val="21"/>
        </w:numPr>
        <w:tabs>
          <w:tab w:val="clear" w:pos="774"/>
          <w:tab w:val="left" w:pos="860"/>
        </w:tabs>
        <w:ind w:left="578" w:hanging="578"/>
      </w:pPr>
      <w:bookmarkStart w:id="319" w:name="_Toc399248884"/>
      <w:bookmarkStart w:id="320" w:name="_Toc399495464"/>
      <w:bookmarkStart w:id="321" w:name="OLE_LINK3"/>
      <w:bookmarkStart w:id="322" w:name="OLE_LINK4"/>
      <w:r>
        <w:rPr>
          <w:rFonts w:hint="eastAsia"/>
        </w:rPr>
        <w:t>提交购买用户信息（</w:t>
      </w:r>
      <w:r w:rsidRPr="00B1756D">
        <w:t>/v1/</w:t>
      </w:r>
      <w:r>
        <w:t>groupon</w:t>
      </w:r>
      <w:r w:rsidRPr="00B1756D">
        <w:t>/</w:t>
      </w:r>
      <w:r>
        <w:t>submitUser</w:t>
      </w:r>
      <w:r>
        <w:rPr>
          <w:rFonts w:hint="eastAsia"/>
        </w:rPr>
        <w:t>）</w:t>
      </w:r>
      <w:bookmarkEnd w:id="319"/>
      <w:bookmarkEnd w:id="320"/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323" w:name="_Toc399248885"/>
      <w:bookmarkStart w:id="324" w:name="_Toc399495465"/>
      <w:r>
        <w:rPr>
          <w:rFonts w:hint="eastAsia"/>
        </w:rPr>
        <w:t>请求说明</w:t>
      </w:r>
      <w:bookmarkEnd w:id="323"/>
      <w:bookmarkEnd w:id="324"/>
    </w:p>
    <w:p w:rsidR="00CD1290" w:rsidRPr="00D951C8" w:rsidRDefault="00CD1290" w:rsidP="000D60F0">
      <w:pPr>
        <w:rPr>
          <w:sz w:val="18"/>
          <w:szCs w:val="18"/>
        </w:rPr>
      </w:pPr>
      <w:r>
        <w:rPr>
          <w:sz w:val="18"/>
          <w:szCs w:val="18"/>
        </w:rPr>
        <w:t>curl  -d  '</w:t>
      </w:r>
      <w:r w:rsidRPr="00193F6A">
        <w:rPr>
          <w:sz w:val="18"/>
          <w:szCs w:val="18"/>
        </w:rPr>
        <w:t>http://test.community.com/v1/</w:t>
      </w:r>
      <w:r>
        <w:rPr>
          <w:sz w:val="18"/>
          <w:szCs w:val="18"/>
        </w:rPr>
        <w:t>groupon</w:t>
      </w:r>
      <w:r w:rsidRPr="00193F6A">
        <w:rPr>
          <w:sz w:val="18"/>
          <w:szCs w:val="18"/>
        </w:rPr>
        <w:t>/</w:t>
      </w:r>
      <w:r>
        <w:t>submitUser</w:t>
      </w:r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325" w:name="_Toc399248886"/>
      <w:bookmarkStart w:id="326" w:name="_Toc399495466"/>
      <w:r>
        <w:rPr>
          <w:rFonts w:hint="eastAsia"/>
        </w:rPr>
        <w:t>参数说明</w:t>
      </w:r>
      <w:bookmarkEnd w:id="325"/>
      <w:bookmarkEnd w:id="32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31"/>
        <w:gridCol w:w="851"/>
        <w:gridCol w:w="1417"/>
        <w:gridCol w:w="4303"/>
      </w:tblGrid>
      <w:tr w:rsidR="00CD1290" w:rsidTr="00702A97">
        <w:tc>
          <w:tcPr>
            <w:tcW w:w="1531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702A97">
        <w:tc>
          <w:tcPr>
            <w:tcW w:w="1531" w:type="dxa"/>
          </w:tcPr>
          <w:p w:rsidR="00CD1290" w:rsidRDefault="00CD1290" w:rsidP="00702A97">
            <w:pPr>
              <w:jc w:val="center"/>
            </w:pPr>
            <w:r>
              <w:t>name</w:t>
            </w:r>
          </w:p>
        </w:tc>
        <w:tc>
          <w:tcPr>
            <w:tcW w:w="851" w:type="dxa"/>
          </w:tcPr>
          <w:p w:rsidR="00CD1290" w:rsidRDefault="00CD1290" w:rsidP="00702A97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CD1290" w:rsidRDefault="00CD1290" w:rsidP="00702A97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购买人</w:t>
            </w:r>
            <w:r>
              <w:rPr>
                <w:rFonts w:hint="eastAsia"/>
              </w:rPr>
              <w:t>姓名</w:t>
            </w:r>
          </w:p>
        </w:tc>
      </w:tr>
      <w:tr w:rsidR="00CD1290" w:rsidTr="00702A97">
        <w:tc>
          <w:tcPr>
            <w:tcW w:w="1531" w:type="dxa"/>
          </w:tcPr>
          <w:p w:rsidR="00CD1290" w:rsidRDefault="00CD1290" w:rsidP="00702A97">
            <w:pPr>
              <w:jc w:val="center"/>
            </w:pPr>
            <w:r>
              <w:t>phone</w:t>
            </w:r>
          </w:p>
        </w:tc>
        <w:tc>
          <w:tcPr>
            <w:tcW w:w="851" w:type="dxa"/>
          </w:tcPr>
          <w:p w:rsidR="00CD1290" w:rsidRDefault="00CD1290" w:rsidP="00702A97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CD1290" w:rsidRDefault="00CD1290" w:rsidP="00702A9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购买人</w:t>
            </w:r>
            <w:r>
              <w:rPr>
                <w:rFonts w:hint="eastAsia"/>
              </w:rPr>
              <w:t>电话</w:t>
            </w:r>
          </w:p>
        </w:tc>
      </w:tr>
      <w:tr w:rsidR="00CD1290" w:rsidTr="00702A97">
        <w:tc>
          <w:tcPr>
            <w:tcW w:w="1531" w:type="dxa"/>
          </w:tcPr>
          <w:p w:rsidR="00CD1290" w:rsidRDefault="00CD1290" w:rsidP="00702A97">
            <w:pPr>
              <w:jc w:val="center"/>
            </w:pPr>
            <w:r>
              <w:t>addr</w:t>
            </w:r>
          </w:p>
        </w:tc>
        <w:tc>
          <w:tcPr>
            <w:tcW w:w="851" w:type="dxa"/>
          </w:tcPr>
          <w:p w:rsidR="00CD1290" w:rsidRDefault="00CD1290" w:rsidP="00702A97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CD1290" w:rsidRDefault="00CD1290" w:rsidP="00702A9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CD1290" w:rsidRDefault="00CD1290" w:rsidP="00702A9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购买人</w:t>
            </w:r>
            <w:r>
              <w:rPr>
                <w:rFonts w:hint="eastAsia"/>
              </w:rPr>
              <w:t>地址</w:t>
            </w:r>
          </w:p>
        </w:tc>
      </w:tr>
    </w:tbl>
    <w:p w:rsidR="00CD1290" w:rsidRPr="00505C3B" w:rsidRDefault="00CD1290" w:rsidP="000D60F0">
      <w:pPr>
        <w:pStyle w:val="Heading4"/>
        <w:ind w:left="0" w:firstLine="0"/>
      </w:pPr>
    </w:p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327" w:name="_Toc399248887"/>
      <w:bookmarkStart w:id="328" w:name="_Toc399495467"/>
      <w:r>
        <w:rPr>
          <w:rFonts w:hint="eastAsia"/>
        </w:rPr>
        <w:t>返回结果</w:t>
      </w:r>
      <w:bookmarkEnd w:id="327"/>
      <w:bookmarkEnd w:id="328"/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CD1290" w:rsidTr="00702A97">
        <w:trPr>
          <w:trHeight w:val="1922"/>
        </w:trPr>
        <w:tc>
          <w:tcPr>
            <w:tcW w:w="7802" w:type="dxa"/>
          </w:tcPr>
          <w:p w:rsidR="00CD1290" w:rsidRDefault="00CD1290" w:rsidP="00702A97">
            <w:pPr>
              <w:pStyle w:val="BodyTextFirstIndent"/>
              <w:ind w:firstLine="210"/>
            </w:pPr>
            <w:r>
              <w:t>{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"data": {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    "id": 1,</w:t>
            </w:r>
          </w:p>
          <w:p w:rsidR="00CD1290" w:rsidRDefault="00CD1290" w:rsidP="00702A97">
            <w:pPr>
              <w:pStyle w:val="BodyTextFirstIndent"/>
              <w:ind w:firstLineChars="300" w:firstLine="630"/>
            </w:pPr>
            <w:r>
              <w:t>} 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CD1290" w:rsidRDefault="00CD1290" w:rsidP="00702A97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CD1290" w:rsidRDefault="00CD1290" w:rsidP="00702A97">
            <w:pPr>
              <w:jc w:val="left"/>
            </w:pPr>
            <w:r>
              <w:t>}</w:t>
            </w:r>
          </w:p>
        </w:tc>
      </w:tr>
    </w:tbl>
    <w:p w:rsidR="00CD1290" w:rsidRDefault="00CD1290" w:rsidP="000D60F0">
      <w:pPr>
        <w:pStyle w:val="Heading3"/>
        <w:numPr>
          <w:ilvl w:val="2"/>
          <w:numId w:val="21"/>
        </w:numPr>
        <w:ind w:left="720"/>
      </w:pPr>
      <w:bookmarkStart w:id="329" w:name="_Toc399248888"/>
      <w:bookmarkStart w:id="330" w:name="_Toc399495468"/>
      <w:r>
        <w:rPr>
          <w:rFonts w:hint="eastAsia"/>
        </w:rPr>
        <w:t>字段说明</w:t>
      </w:r>
      <w:bookmarkEnd w:id="329"/>
      <w:bookmarkEnd w:id="330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RPr="005D5F5B" w:rsidTr="00702A97">
        <w:tc>
          <w:tcPr>
            <w:tcW w:w="2907" w:type="dxa"/>
          </w:tcPr>
          <w:p w:rsidR="00CD1290" w:rsidRPr="005D5F5B" w:rsidRDefault="00CD1290" w:rsidP="00702A9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data.id</w:t>
            </w:r>
          </w:p>
        </w:tc>
        <w:tc>
          <w:tcPr>
            <w:tcW w:w="1176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702A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购买人</w:t>
            </w:r>
            <w:r>
              <w:rPr>
                <w:sz w:val="18"/>
                <w:szCs w:val="18"/>
              </w:rPr>
              <w:t>id</w:t>
            </w:r>
          </w:p>
        </w:tc>
      </w:tr>
      <w:bookmarkEnd w:id="321"/>
      <w:bookmarkEnd w:id="322"/>
    </w:tbl>
    <w:p w:rsidR="00CD1290" w:rsidRPr="00854D4B" w:rsidRDefault="00CD1290" w:rsidP="000D60F0">
      <w:pPr>
        <w:pStyle w:val="Heading3"/>
        <w:ind w:firstLine="0"/>
      </w:pPr>
    </w:p>
    <w:p w:rsidR="00CD1290" w:rsidRDefault="00CD1290" w:rsidP="00D53C58">
      <w:pPr>
        <w:pStyle w:val="Heading1"/>
        <w:numPr>
          <w:ilvl w:val="0"/>
          <w:numId w:val="21"/>
        </w:numPr>
        <w:ind w:left="431" w:hanging="431"/>
      </w:pPr>
      <w:bookmarkStart w:id="331" w:name="_Toc399495469"/>
      <w:r>
        <w:rPr>
          <w:rFonts w:hint="eastAsia"/>
        </w:rPr>
        <w:t>首页黄页</w:t>
      </w:r>
      <w:bookmarkEnd w:id="331"/>
    </w:p>
    <w:p w:rsidR="00CD1290" w:rsidRDefault="00CD1290" w:rsidP="00FD16E3">
      <w:pPr>
        <w:pStyle w:val="Heading2"/>
        <w:numPr>
          <w:ilvl w:val="1"/>
          <w:numId w:val="21"/>
        </w:numPr>
        <w:tabs>
          <w:tab w:val="clear" w:pos="774"/>
          <w:tab w:val="left" w:pos="860"/>
        </w:tabs>
        <w:ind w:left="578" w:hanging="578"/>
      </w:pPr>
      <w:bookmarkStart w:id="332" w:name="_Toc399495470"/>
      <w:r>
        <w:rPr>
          <w:rFonts w:hint="eastAsia"/>
        </w:rPr>
        <w:t>获取首页黄页信息（</w:t>
      </w:r>
      <w:r w:rsidRPr="0018229C">
        <w:t>/v1/yellowpages/getYellowPagesList</w:t>
      </w:r>
      <w:r>
        <w:rPr>
          <w:rFonts w:hint="eastAsia"/>
        </w:rPr>
        <w:t>）</w:t>
      </w:r>
      <w:bookmarkEnd w:id="332"/>
    </w:p>
    <w:p w:rsidR="00CD1290" w:rsidRDefault="00CD1290" w:rsidP="00FD16E3">
      <w:pPr>
        <w:pStyle w:val="Heading3"/>
        <w:numPr>
          <w:ilvl w:val="2"/>
          <w:numId w:val="21"/>
        </w:numPr>
        <w:ind w:left="720"/>
      </w:pPr>
      <w:bookmarkStart w:id="333" w:name="_Toc399495471"/>
      <w:r>
        <w:rPr>
          <w:rFonts w:hint="eastAsia"/>
        </w:rPr>
        <w:t>请求说明</w:t>
      </w:r>
      <w:bookmarkEnd w:id="333"/>
    </w:p>
    <w:p w:rsidR="00CD1290" w:rsidRPr="00D951C8" w:rsidRDefault="00CD1290" w:rsidP="00FD16E3">
      <w:pPr>
        <w:rPr>
          <w:sz w:val="18"/>
          <w:szCs w:val="18"/>
        </w:rPr>
      </w:pPr>
      <w:r>
        <w:rPr>
          <w:sz w:val="18"/>
          <w:szCs w:val="18"/>
        </w:rPr>
        <w:t xml:space="preserve">curl   </w:t>
      </w:r>
      <w:bookmarkStart w:id="334" w:name="OLE_LINK57"/>
      <w:bookmarkStart w:id="335" w:name="OLE_LINK58"/>
      <w:r>
        <w:rPr>
          <w:sz w:val="18"/>
          <w:szCs w:val="18"/>
        </w:rPr>
        <w:t>'</w:t>
      </w:r>
      <w:bookmarkEnd w:id="334"/>
      <w:bookmarkEnd w:id="335"/>
      <w:r w:rsidRPr="00193F6A">
        <w:rPr>
          <w:sz w:val="18"/>
          <w:szCs w:val="18"/>
        </w:rPr>
        <w:t>http://test.community.com/</w:t>
      </w:r>
      <w:r w:rsidRPr="003D224F">
        <w:t xml:space="preserve"> </w:t>
      </w:r>
      <w:r w:rsidRPr="003D224F">
        <w:rPr>
          <w:sz w:val="18"/>
          <w:szCs w:val="18"/>
        </w:rPr>
        <w:t>/v1/yellowpages/getYellowPagesList</w:t>
      </w:r>
      <w:r>
        <w:rPr>
          <w:sz w:val="18"/>
          <w:szCs w:val="18"/>
        </w:rPr>
        <w:t>'</w:t>
      </w:r>
    </w:p>
    <w:p w:rsidR="00CD1290" w:rsidRDefault="00CD1290" w:rsidP="00FD16E3">
      <w:pPr>
        <w:pStyle w:val="Heading3"/>
        <w:numPr>
          <w:ilvl w:val="2"/>
          <w:numId w:val="21"/>
        </w:numPr>
        <w:ind w:left="720"/>
      </w:pPr>
      <w:bookmarkStart w:id="336" w:name="_Toc399495472"/>
      <w:r>
        <w:rPr>
          <w:rFonts w:hint="eastAsia"/>
        </w:rPr>
        <w:t>参数说明</w:t>
      </w:r>
      <w:bookmarkEnd w:id="33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31"/>
        <w:gridCol w:w="851"/>
        <w:gridCol w:w="1417"/>
        <w:gridCol w:w="4303"/>
      </w:tblGrid>
      <w:tr w:rsidR="00CD1290" w:rsidTr="008200AC">
        <w:tc>
          <w:tcPr>
            <w:tcW w:w="1531" w:type="dxa"/>
            <w:shd w:val="clear" w:color="auto" w:fill="FFFF00"/>
          </w:tcPr>
          <w:p w:rsidR="00CD1290" w:rsidRDefault="00CD1290" w:rsidP="008200A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FFFF00"/>
          </w:tcPr>
          <w:p w:rsidR="00CD1290" w:rsidRDefault="00CD1290" w:rsidP="008200AC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shd w:val="clear" w:color="auto" w:fill="FFFF00"/>
          </w:tcPr>
          <w:p w:rsidR="00CD1290" w:rsidRDefault="00CD1290" w:rsidP="008200AC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 w:rsidP="008200A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CD1290" w:rsidRPr="00505C3B" w:rsidRDefault="00CD1290" w:rsidP="00FD16E3">
      <w:pPr>
        <w:pStyle w:val="Heading4"/>
        <w:ind w:left="0" w:firstLine="0"/>
      </w:pPr>
    </w:p>
    <w:p w:rsidR="00CD1290" w:rsidRDefault="00CD1290" w:rsidP="00FD16E3">
      <w:pPr>
        <w:pStyle w:val="Heading3"/>
        <w:numPr>
          <w:ilvl w:val="2"/>
          <w:numId w:val="21"/>
        </w:numPr>
        <w:ind w:left="720"/>
      </w:pPr>
      <w:bookmarkStart w:id="337" w:name="_Toc399495473"/>
      <w:r>
        <w:rPr>
          <w:rFonts w:hint="eastAsia"/>
        </w:rPr>
        <w:t>返回结果</w:t>
      </w:r>
      <w:bookmarkEnd w:id="337"/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CD1290" w:rsidTr="008200AC">
        <w:trPr>
          <w:trHeight w:val="1922"/>
        </w:trPr>
        <w:tc>
          <w:tcPr>
            <w:tcW w:w="7802" w:type="dxa"/>
          </w:tcPr>
          <w:p w:rsidR="00CD1290" w:rsidRDefault="00CD1290" w:rsidP="00232DE6">
            <w:pPr>
              <w:pStyle w:val="BodyTextFirstIndent"/>
              <w:ind w:firstLine="210"/>
            </w:pPr>
            <w:r>
              <w:t>{</w:t>
            </w:r>
          </w:p>
          <w:p w:rsidR="00CD1290" w:rsidRDefault="00CD1290" w:rsidP="00232DE6">
            <w:pPr>
              <w:pStyle w:val="BodyTextFirstIndent"/>
              <w:ind w:firstLine="210"/>
            </w:pPr>
            <w:r>
              <w:t xml:space="preserve">    "data": {</w:t>
            </w:r>
          </w:p>
          <w:p w:rsidR="00CD1290" w:rsidRDefault="00CD1290" w:rsidP="00232DE6">
            <w:pPr>
              <w:pStyle w:val="BodyTextFirstIndent"/>
              <w:ind w:firstLine="210"/>
            </w:pPr>
            <w:r>
              <w:t xml:space="preserve">        "1": [</w:t>
            </w:r>
          </w:p>
          <w:p w:rsidR="00CD1290" w:rsidRDefault="00CD1290" w:rsidP="00232DE6">
            <w:pPr>
              <w:pStyle w:val="BodyTextFirstIndent"/>
              <w:ind w:firstLine="210"/>
            </w:pPr>
            <w:r>
              <w:t xml:space="preserve">            {</w:t>
            </w:r>
          </w:p>
          <w:p w:rsidR="00CD1290" w:rsidRDefault="00CD1290" w:rsidP="00232DE6">
            <w:pPr>
              <w:pStyle w:val="BodyTextFirstIndent"/>
              <w:ind w:firstLine="210"/>
            </w:pPr>
            <w:r>
              <w:t xml:space="preserve">                "id": 3,</w:t>
            </w:r>
          </w:p>
          <w:p w:rsidR="00CD1290" w:rsidRDefault="00CD1290" w:rsidP="00232DE6">
            <w:pPr>
              <w:pStyle w:val="BodyTextFirstIndent"/>
              <w:ind w:firstLine="210"/>
            </w:pPr>
            <w:r>
              <w:t xml:space="preserve">                "cid": 1,</w:t>
            </w:r>
          </w:p>
          <w:p w:rsidR="00CD1290" w:rsidRDefault="00CD1290" w:rsidP="00232DE6">
            <w:pPr>
              <w:pStyle w:val="BodyTextFirstIndent"/>
              <w:ind w:firstLine="210"/>
            </w:pPr>
            <w: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t>",</w:t>
            </w:r>
          </w:p>
          <w:p w:rsidR="00CD1290" w:rsidRDefault="00CD1290" w:rsidP="00232DE6">
            <w:pPr>
              <w:pStyle w:val="BodyTextFirstIndent"/>
              <w:ind w:firstLine="210"/>
            </w:pPr>
            <w:r>
              <w:t xml:space="preserve">                "phone": "13800138001",</w:t>
            </w:r>
          </w:p>
          <w:p w:rsidR="00CD1290" w:rsidRDefault="00CD1290" w:rsidP="00232DE6">
            <w:pPr>
              <w:pStyle w:val="BodyTextFirstIndent"/>
              <w:ind w:firstLine="210"/>
            </w:pPr>
            <w:r>
              <w:t xml:space="preserve">                "sort": 3,</w:t>
            </w:r>
          </w:p>
          <w:p w:rsidR="00CD1290" w:rsidRDefault="00CD1290" w:rsidP="00232DE6">
            <w:pPr>
              <w:pStyle w:val="BodyTextFirstIndent"/>
              <w:ind w:firstLine="210"/>
            </w:pPr>
            <w:r>
              <w:t xml:space="preserve">                "created": 16</w:t>
            </w:r>
          </w:p>
          <w:p w:rsidR="00CD1290" w:rsidRDefault="00CD1290" w:rsidP="00232DE6">
            <w:pPr>
              <w:pStyle w:val="BodyTextFirstIndent"/>
              <w:ind w:firstLine="210"/>
            </w:pPr>
            <w:r>
              <w:t xml:space="preserve">            },</w:t>
            </w:r>
          </w:p>
          <w:p w:rsidR="00CD1290" w:rsidRDefault="00CD1290" w:rsidP="00C742CA">
            <w:pPr>
              <w:pStyle w:val="BodyTextFirstIndent"/>
              <w:ind w:firstLineChars="0" w:firstLine="0"/>
            </w:pPr>
            <w:r>
              <w:t xml:space="preserve">        ],</w:t>
            </w:r>
          </w:p>
          <w:p w:rsidR="00CD1290" w:rsidRDefault="00CD1290" w:rsidP="00232DE6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CD1290" w:rsidRDefault="00CD1290" w:rsidP="00232DE6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CD1290" w:rsidRDefault="00CD1290" w:rsidP="00232DE6">
            <w:pPr>
              <w:jc w:val="left"/>
            </w:pPr>
            <w:r>
              <w:t>}</w:t>
            </w:r>
          </w:p>
        </w:tc>
      </w:tr>
    </w:tbl>
    <w:p w:rsidR="00CD1290" w:rsidRDefault="00CD1290" w:rsidP="00FD16E3">
      <w:pPr>
        <w:pStyle w:val="Heading3"/>
        <w:numPr>
          <w:ilvl w:val="2"/>
          <w:numId w:val="21"/>
        </w:numPr>
        <w:ind w:left="720"/>
      </w:pPr>
      <w:bookmarkStart w:id="338" w:name="_Toc399495474"/>
      <w:r>
        <w:rPr>
          <w:rFonts w:hint="eastAsia"/>
        </w:rPr>
        <w:t>字段说明</w:t>
      </w:r>
      <w:bookmarkEnd w:id="33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CD1290" w:rsidRPr="005D5F5B" w:rsidTr="008200AC">
        <w:tc>
          <w:tcPr>
            <w:tcW w:w="2907" w:type="dxa"/>
          </w:tcPr>
          <w:p w:rsidR="00CD1290" w:rsidRPr="005D5F5B" w:rsidRDefault="00CD1290" w:rsidP="008200AC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Pr="005D5F5B" w:rsidRDefault="00CD1290" w:rsidP="008200AC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Pr="005D5F5B" w:rsidRDefault="00CD1290" w:rsidP="008200AC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RPr="005D5F5B" w:rsidTr="008200AC">
        <w:tc>
          <w:tcPr>
            <w:tcW w:w="2907" w:type="dxa"/>
          </w:tcPr>
          <w:p w:rsidR="00CD1290" w:rsidRPr="005D5F5B" w:rsidRDefault="00CD1290" w:rsidP="008200A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data.id</w:t>
            </w:r>
          </w:p>
        </w:tc>
        <w:tc>
          <w:tcPr>
            <w:tcW w:w="1176" w:type="dxa"/>
          </w:tcPr>
          <w:p w:rsidR="00CD1290" w:rsidRPr="005D5F5B" w:rsidRDefault="00CD1290" w:rsidP="008200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Pr="005D5F5B" w:rsidRDefault="00CD1290" w:rsidP="000F48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黄页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RPr="005D5F5B" w:rsidTr="008200AC">
        <w:tc>
          <w:tcPr>
            <w:tcW w:w="2907" w:type="dxa"/>
          </w:tcPr>
          <w:p w:rsidR="00CD1290" w:rsidRPr="005D5F5B" w:rsidRDefault="00CD1290" w:rsidP="001F4F6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data.cid</w:t>
            </w:r>
          </w:p>
        </w:tc>
        <w:tc>
          <w:tcPr>
            <w:tcW w:w="1176" w:type="dxa"/>
          </w:tcPr>
          <w:p w:rsidR="00CD1290" w:rsidRPr="005D5F5B" w:rsidRDefault="00CD1290" w:rsidP="008200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8200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黄页分类</w:t>
            </w:r>
          </w:p>
        </w:tc>
      </w:tr>
      <w:tr w:rsidR="00CD1290" w:rsidRPr="005D5F5B" w:rsidTr="008200AC">
        <w:tc>
          <w:tcPr>
            <w:tcW w:w="2907" w:type="dxa"/>
          </w:tcPr>
          <w:p w:rsidR="00CD1290" w:rsidRPr="005D5F5B" w:rsidRDefault="00CD1290" w:rsidP="002B5E7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data.title</w:t>
            </w:r>
          </w:p>
        </w:tc>
        <w:tc>
          <w:tcPr>
            <w:tcW w:w="1176" w:type="dxa"/>
          </w:tcPr>
          <w:p w:rsidR="00CD1290" w:rsidRPr="005D5F5B" w:rsidRDefault="00CD1290" w:rsidP="008200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Pr="005D5F5B" w:rsidRDefault="00CD1290" w:rsidP="008200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CD1290" w:rsidRPr="005D5F5B" w:rsidTr="008200AC">
        <w:tc>
          <w:tcPr>
            <w:tcW w:w="2907" w:type="dxa"/>
          </w:tcPr>
          <w:p w:rsidR="00CD1290" w:rsidRDefault="00CD1290" w:rsidP="001433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data.phone</w:t>
            </w:r>
          </w:p>
        </w:tc>
        <w:tc>
          <w:tcPr>
            <w:tcW w:w="1176" w:type="dxa"/>
          </w:tcPr>
          <w:p w:rsidR="00CD1290" w:rsidRDefault="00CD1290" w:rsidP="008200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8200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 w:rsidR="00CD1290" w:rsidRPr="005D5F5B" w:rsidTr="008200AC">
        <w:tc>
          <w:tcPr>
            <w:tcW w:w="2907" w:type="dxa"/>
          </w:tcPr>
          <w:p w:rsidR="00CD1290" w:rsidRDefault="00CD1290" w:rsidP="001433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Data.created</w:t>
            </w:r>
          </w:p>
        </w:tc>
        <w:tc>
          <w:tcPr>
            <w:tcW w:w="1176" w:type="dxa"/>
          </w:tcPr>
          <w:p w:rsidR="00CD1290" w:rsidRDefault="00CD1290" w:rsidP="008200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 w:rsidP="008200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添加时间</w:t>
            </w:r>
          </w:p>
        </w:tc>
      </w:tr>
    </w:tbl>
    <w:p w:rsidR="00CD1290" w:rsidRPr="00A84691" w:rsidRDefault="00CD1290" w:rsidP="00A84691">
      <w:pPr>
        <w:pStyle w:val="Heading1"/>
        <w:numPr>
          <w:ilvl w:val="0"/>
          <w:numId w:val="21"/>
        </w:numPr>
        <w:tabs>
          <w:tab w:val="left" w:pos="860"/>
        </w:tabs>
      </w:pPr>
      <w:bookmarkStart w:id="339" w:name="_Toc399495475"/>
      <w:r>
        <w:rPr>
          <w:rFonts w:hint="eastAsia"/>
        </w:rPr>
        <w:t>首页费用查询</w:t>
      </w:r>
      <w:bookmarkEnd w:id="339"/>
    </w:p>
    <w:p w:rsidR="00CD1290" w:rsidRDefault="00CD1290" w:rsidP="006E7066">
      <w:pPr>
        <w:pStyle w:val="Heading2"/>
        <w:numPr>
          <w:ilvl w:val="1"/>
          <w:numId w:val="29"/>
        </w:numPr>
        <w:tabs>
          <w:tab w:val="clear" w:pos="774"/>
          <w:tab w:val="left" w:pos="860"/>
        </w:tabs>
        <w:ind w:left="578" w:hanging="578"/>
      </w:pPr>
      <w:bookmarkStart w:id="340" w:name="_Toc399495476"/>
      <w:r>
        <w:rPr>
          <w:rFonts w:hint="eastAsia"/>
        </w:rPr>
        <w:t>获取首页费用（</w:t>
      </w:r>
      <w:r w:rsidRPr="008D5A87">
        <w:t>/v1/querycost/getAllQUeryCost</w:t>
      </w:r>
      <w:r>
        <w:rPr>
          <w:rFonts w:hint="eastAsia"/>
        </w:rPr>
        <w:t>）</w:t>
      </w:r>
      <w:bookmarkEnd w:id="340"/>
    </w:p>
    <w:p w:rsidR="00CD1290" w:rsidRDefault="00CD1290" w:rsidP="006E7066">
      <w:pPr>
        <w:pStyle w:val="Heading3"/>
        <w:numPr>
          <w:ilvl w:val="2"/>
          <w:numId w:val="29"/>
        </w:numPr>
        <w:ind w:left="720"/>
      </w:pPr>
      <w:bookmarkStart w:id="341" w:name="_Toc399495477"/>
      <w:r>
        <w:rPr>
          <w:rFonts w:hint="eastAsia"/>
        </w:rPr>
        <w:t>请求说明</w:t>
      </w:r>
      <w:bookmarkEnd w:id="341"/>
    </w:p>
    <w:p w:rsidR="00CD1290" w:rsidRDefault="00CD1290" w:rsidP="006E7066">
      <w:pPr>
        <w:rPr>
          <w:sz w:val="18"/>
          <w:szCs w:val="18"/>
        </w:rPr>
      </w:pPr>
      <w:r>
        <w:rPr>
          <w:sz w:val="18"/>
          <w:szCs w:val="18"/>
        </w:rPr>
        <w:t>curl   'http://test.community.com/</w:t>
      </w:r>
      <w:r w:rsidRPr="00697987">
        <w:t>v1/querycost/getAllQUeryCost</w:t>
      </w:r>
      <w:r>
        <w:rPr>
          <w:sz w:val="18"/>
          <w:szCs w:val="18"/>
        </w:rPr>
        <w:t>'</w:t>
      </w:r>
    </w:p>
    <w:p w:rsidR="00CD1290" w:rsidRDefault="00CD1290" w:rsidP="006E7066">
      <w:pPr>
        <w:pStyle w:val="Heading3"/>
        <w:numPr>
          <w:ilvl w:val="2"/>
          <w:numId w:val="29"/>
        </w:numPr>
        <w:ind w:left="720"/>
      </w:pPr>
      <w:bookmarkStart w:id="342" w:name="_Toc399495478"/>
      <w:r>
        <w:rPr>
          <w:rFonts w:hint="eastAsia"/>
        </w:rPr>
        <w:t>参数说明</w:t>
      </w:r>
      <w:bookmarkEnd w:id="342"/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530"/>
        <w:gridCol w:w="851"/>
        <w:gridCol w:w="1417"/>
        <w:gridCol w:w="4302"/>
      </w:tblGrid>
      <w:tr w:rsidR="00CD1290" w:rsidTr="006E7066">
        <w:tc>
          <w:tcPr>
            <w:tcW w:w="1531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6E7066">
        <w:tc>
          <w:tcPr>
            <w:tcW w:w="1531" w:type="dxa"/>
            <w:shd w:val="clear" w:color="auto" w:fill="FFFF00"/>
          </w:tcPr>
          <w:p w:rsidR="00CD1290" w:rsidRDefault="00CD1290" w:rsidP="00202AB1">
            <w:r w:rsidRPr="00963D15">
              <w:t>community_id</w:t>
            </w:r>
          </w:p>
        </w:tc>
        <w:tc>
          <w:tcPr>
            <w:tcW w:w="851" w:type="dxa"/>
            <w:shd w:val="clear" w:color="auto" w:fill="FFFF00"/>
          </w:tcPr>
          <w:p w:rsidR="00CD1290" w:rsidRDefault="00CD1290">
            <w:pPr>
              <w:jc w:val="center"/>
            </w:pPr>
            <w:r>
              <w:t>True</w:t>
            </w:r>
          </w:p>
        </w:tc>
        <w:tc>
          <w:tcPr>
            <w:tcW w:w="1417" w:type="dxa"/>
            <w:shd w:val="clear" w:color="auto" w:fill="FFFF00"/>
          </w:tcPr>
          <w:p w:rsidR="00CD1290" w:rsidRDefault="00CD1290">
            <w:pPr>
              <w:jc w:val="center"/>
            </w:pPr>
            <w:r>
              <w:t>Int</w:t>
            </w:r>
          </w:p>
        </w:tc>
        <w:tc>
          <w:tcPr>
            <w:tcW w:w="4303" w:type="dxa"/>
            <w:shd w:val="clear" w:color="auto" w:fill="FFFF00"/>
          </w:tcPr>
          <w:p w:rsidR="00CD1290" w:rsidRDefault="00CD1290">
            <w:pPr>
              <w:jc w:val="center"/>
            </w:pPr>
            <w:r>
              <w:rPr>
                <w:rFonts w:hint="eastAsia"/>
              </w:rPr>
              <w:t>小区</w:t>
            </w:r>
            <w:r>
              <w:t>ID</w:t>
            </w:r>
          </w:p>
        </w:tc>
      </w:tr>
    </w:tbl>
    <w:p w:rsidR="00CD1290" w:rsidRDefault="00CD1290" w:rsidP="006E7066">
      <w:pPr>
        <w:pStyle w:val="Heading4"/>
        <w:ind w:left="0" w:firstLine="0"/>
      </w:pPr>
    </w:p>
    <w:p w:rsidR="00CD1290" w:rsidRDefault="00CD1290" w:rsidP="006E7066">
      <w:pPr>
        <w:pStyle w:val="Heading3"/>
        <w:numPr>
          <w:ilvl w:val="2"/>
          <w:numId w:val="29"/>
        </w:numPr>
        <w:ind w:left="720"/>
      </w:pPr>
      <w:bookmarkStart w:id="343" w:name="_Toc399495479"/>
      <w:r>
        <w:rPr>
          <w:rFonts w:hint="eastAsia"/>
        </w:rPr>
        <w:t>返回结果</w:t>
      </w:r>
      <w:bookmarkEnd w:id="343"/>
    </w:p>
    <w:tbl>
      <w:tblPr>
        <w:tblW w:w="78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0"/>
      </w:tblGrid>
      <w:tr w:rsidR="00CD1290" w:rsidTr="006E7066">
        <w:trPr>
          <w:trHeight w:val="1922"/>
        </w:trPr>
        <w:tc>
          <w:tcPr>
            <w:tcW w:w="7802" w:type="dxa"/>
          </w:tcPr>
          <w:p w:rsidR="00CD1290" w:rsidRDefault="00CD1290" w:rsidP="002E3981">
            <w:pPr>
              <w:pStyle w:val="BodyTextFirstIndent"/>
              <w:ind w:firstLine="210"/>
            </w:pPr>
            <w:r>
              <w:t>{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"data": {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"list": [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{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"id": "1",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"cid": "1",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"room": "B301",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"type": </w:t>
            </w:r>
            <w:r>
              <w:rPr>
                <w:rFonts w:hint="eastAsia"/>
              </w:rPr>
              <w:t>账单类型</w:t>
            </w:r>
            <w:r>
              <w:t>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"bill_date": "2014-08-09",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"bill_status": "0",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"user_money": "0",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"manage_fees": "0",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"manage_remark": "</w:t>
            </w:r>
            <w:r>
              <w:rPr>
                <w:rFonts w:hint="eastAsia"/>
              </w:rPr>
              <w:t>管理费备注</w:t>
            </w:r>
            <w:r>
              <w:t>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"keep_fees": "0",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"keep_remark": "</w:t>
            </w:r>
            <w:r w:rsidRPr="00104527">
              <w:rPr>
                <w:rFonts w:hint="eastAsia"/>
              </w:rPr>
              <w:t>维修基金</w:t>
            </w:r>
            <w:r>
              <w:rPr>
                <w:rFonts w:hint="eastAsia"/>
              </w:rPr>
              <w:t>备注</w:t>
            </w:r>
            <w:r>
              <w:t>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"car_fees": "0",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"car_remark": "</w:t>
            </w:r>
            <w:r>
              <w:rPr>
                <w:rFonts w:hint="eastAsia"/>
              </w:rPr>
              <w:t>停车费备注</w:t>
            </w:r>
            <w:r>
              <w:t>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"waste_fees": "0",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"waste_remark":"</w:t>
            </w:r>
            <w:r>
              <w:rPr>
                <w:rFonts w:hint="eastAsia"/>
              </w:rPr>
              <w:t>垃圾处理费备注</w:t>
            </w:r>
            <w:r>
              <w:t>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"water_fees": </w:t>
            </w:r>
            <w:bookmarkStart w:id="344" w:name="OLE_LINK59"/>
            <w:r>
              <w:t>"0"</w:t>
            </w:r>
            <w:bookmarkEnd w:id="344"/>
            <w:r>
              <w:t>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"water_remark": "</w:t>
            </w:r>
            <w:r>
              <w:rPr>
                <w:rFonts w:hint="eastAsia"/>
              </w:rPr>
              <w:t>水费备注</w:t>
            </w:r>
            <w:r>
              <w:t>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"ele_fees": "0",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"ele_remark": "</w:t>
            </w:r>
            <w:r>
              <w:rPr>
                <w:rFonts w:hint="eastAsia"/>
              </w:rPr>
              <w:t>电费备注</w:t>
            </w:r>
            <w:r>
              <w:t>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"gas_fees": "0",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"gas_remark": "</w:t>
            </w:r>
            <w:r>
              <w:rPr>
                <w:rFonts w:hint="eastAsia"/>
              </w:rPr>
              <w:t>燃气费备注</w:t>
            </w:r>
            <w:r>
              <w:t>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"remark": null,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"created": "0",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            "updated": "0"</w:t>
            </w:r>
          </w:p>
          <w:p w:rsidR="00CD1290" w:rsidRDefault="00CD1290" w:rsidP="005E293C">
            <w:pPr>
              <w:pStyle w:val="BodyTextFirstIndent"/>
              <w:ind w:firstLine="210"/>
            </w:pPr>
            <w:r>
              <w:t xml:space="preserve">            },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CD1290" w:rsidRDefault="00CD1290" w:rsidP="002E3981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CD1290" w:rsidRDefault="00CD1290" w:rsidP="002E3981">
            <w:pPr>
              <w:jc w:val="left"/>
            </w:pPr>
            <w:r>
              <w:t>}</w:t>
            </w:r>
          </w:p>
        </w:tc>
      </w:tr>
    </w:tbl>
    <w:p w:rsidR="00CD1290" w:rsidRDefault="00CD1290" w:rsidP="006E7066">
      <w:pPr>
        <w:pStyle w:val="Heading3"/>
        <w:numPr>
          <w:ilvl w:val="2"/>
          <w:numId w:val="29"/>
        </w:numPr>
        <w:ind w:left="720"/>
      </w:pPr>
      <w:bookmarkStart w:id="345" w:name="_Toc399495480"/>
      <w:r>
        <w:rPr>
          <w:rFonts w:hint="eastAsia"/>
        </w:rPr>
        <w:t>字段说明</w:t>
      </w:r>
      <w:bookmarkEnd w:id="345"/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906"/>
        <w:gridCol w:w="1176"/>
        <w:gridCol w:w="4018"/>
      </w:tblGrid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list.id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</w:t>
            </w:r>
            <w:r>
              <w:rPr>
                <w:sz w:val="18"/>
                <w:szCs w:val="18"/>
              </w:rPr>
              <w:t>ID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list.cid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小区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 w:rsidP="007B650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list.room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List.type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账单类型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List.bill_date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缴款时间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List.bill_status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缴款状态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List.user_money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会员余额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List.manage_fees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管理费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List.remark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管理费备注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List.keep_fees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维修基金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List.keep_remark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维修基金备注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List.car_fees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停车费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List.car_remark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停车费备注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List.waste_fees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垃圾处理费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List.waste_remark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垃圾处理费备注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List.water_fees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CD1290" w:rsidRDefault="00CD1290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水费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List.water_remark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水费备注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List.ele_fees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CD1290" w:rsidRDefault="00CD1290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电费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List.ele_remarkl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电费备注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List.gas_fees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CD1290" w:rsidRDefault="00CD1290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燃气费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List.gas_remark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燃气费备注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List.remark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CD1290" w:rsidRDefault="00CD1290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用户费用备注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List.created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CD1290" w:rsidTr="006E7066">
        <w:tc>
          <w:tcPr>
            <w:tcW w:w="2907" w:type="dxa"/>
          </w:tcPr>
          <w:p w:rsidR="00CD1290" w:rsidRDefault="00CD12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List.updated</w:t>
            </w:r>
          </w:p>
        </w:tc>
        <w:tc>
          <w:tcPr>
            <w:tcW w:w="1176" w:type="dxa"/>
          </w:tcPr>
          <w:p w:rsidR="00CD1290" w:rsidRDefault="00CD12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CD1290" w:rsidRDefault="00CD1290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</w:tbl>
    <w:p w:rsidR="00CD1290" w:rsidRDefault="00CD1290" w:rsidP="004E22DB">
      <w:pPr>
        <w:pStyle w:val="BodyTextFirstIndent"/>
        <w:tabs>
          <w:tab w:val="left" w:pos="432"/>
        </w:tabs>
        <w:ind w:left="432" w:firstLineChars="0" w:firstLine="0"/>
      </w:pPr>
    </w:p>
    <w:p w:rsidR="00CD1290" w:rsidRDefault="00CD1290" w:rsidP="004E22DB">
      <w:pPr>
        <w:pStyle w:val="BodyTextFirstIndent"/>
        <w:tabs>
          <w:tab w:val="left" w:pos="432"/>
        </w:tabs>
        <w:ind w:left="432" w:firstLineChars="0" w:firstLine="0"/>
      </w:pPr>
    </w:p>
    <w:p w:rsidR="00CD1290" w:rsidRDefault="00CD1290" w:rsidP="00524B47">
      <w:pPr>
        <w:pStyle w:val="Heading1"/>
        <w:numPr>
          <w:ilvl w:val="0"/>
          <w:numId w:val="21"/>
        </w:numPr>
        <w:tabs>
          <w:tab w:val="clear" w:pos="630"/>
          <w:tab w:val="left" w:pos="574"/>
        </w:tabs>
        <w:ind w:left="431" w:hanging="431"/>
      </w:pPr>
      <w:bookmarkStart w:id="346" w:name="_Toc399404161"/>
      <w:bookmarkStart w:id="347" w:name="_Toc399495481"/>
      <w:r>
        <w:rPr>
          <w:rFonts w:hint="eastAsia"/>
        </w:rPr>
        <w:t>首页小区资讯</w:t>
      </w:r>
      <w:r>
        <w:t xml:space="preserve"> (/v1/news/)</w:t>
      </w:r>
      <w:bookmarkEnd w:id="346"/>
      <w:bookmarkEnd w:id="347"/>
    </w:p>
    <w:p w:rsidR="00CD1290" w:rsidRDefault="00CD1290" w:rsidP="00524B47">
      <w:pPr>
        <w:pStyle w:val="Heading2"/>
        <w:numPr>
          <w:ilvl w:val="1"/>
          <w:numId w:val="29"/>
        </w:numPr>
        <w:tabs>
          <w:tab w:val="clear" w:pos="774"/>
          <w:tab w:val="left" w:pos="860"/>
        </w:tabs>
        <w:ind w:left="578" w:hanging="578"/>
      </w:pPr>
      <w:bookmarkStart w:id="348" w:name="_Toc399404162"/>
      <w:bookmarkStart w:id="349" w:name="_Toc399495482"/>
      <w:r>
        <w:rPr>
          <w:rFonts w:hint="eastAsia"/>
        </w:rPr>
        <w:t>获取资讯请求说明</w:t>
      </w:r>
      <w:bookmarkEnd w:id="348"/>
      <w:bookmarkEnd w:id="349"/>
    </w:p>
    <w:p w:rsidR="00CD1290" w:rsidRDefault="00CD1290" w:rsidP="00524B47">
      <w:pPr>
        <w:pStyle w:val="Heading3"/>
        <w:numPr>
          <w:ilvl w:val="2"/>
          <w:numId w:val="29"/>
        </w:numPr>
        <w:ind w:left="720"/>
      </w:pPr>
      <w:bookmarkStart w:id="350" w:name="_Toc399495483"/>
      <w:r>
        <w:rPr>
          <w:rFonts w:hint="eastAsia"/>
        </w:rPr>
        <w:t>请求说明</w:t>
      </w:r>
      <w:bookmarkEnd w:id="350"/>
    </w:p>
    <w:p w:rsidR="00CD1290" w:rsidRPr="00327F6C" w:rsidRDefault="00CD1290" w:rsidP="008E2DD5">
      <w:pPr>
        <w:rPr>
          <w:sz w:val="18"/>
          <w:szCs w:val="18"/>
        </w:rPr>
      </w:pPr>
      <w:r w:rsidRPr="00327F6C">
        <w:rPr>
          <w:sz w:val="18"/>
          <w:szCs w:val="18"/>
        </w:rPr>
        <w:t>Curl</w:t>
      </w:r>
      <w:r>
        <w:rPr>
          <w:sz w:val="18"/>
          <w:szCs w:val="18"/>
        </w:rPr>
        <w:t xml:space="preserve"> </w:t>
      </w:r>
      <w:r w:rsidRPr="00327F6C">
        <w:rPr>
          <w:sz w:val="18"/>
          <w:szCs w:val="18"/>
        </w:rPr>
        <w:t xml:space="preserve"> 'http://test.community.com/v1/</w:t>
      </w:r>
      <w:r>
        <w:rPr>
          <w:sz w:val="18"/>
          <w:szCs w:val="18"/>
        </w:rPr>
        <w:t>news</w:t>
      </w:r>
      <w:r w:rsidRPr="00327F6C">
        <w:rPr>
          <w:sz w:val="18"/>
          <w:szCs w:val="18"/>
        </w:rPr>
        <w:t>/getNews</w:t>
      </w:r>
      <w:r>
        <w:rPr>
          <w:sz w:val="18"/>
          <w:szCs w:val="18"/>
        </w:rPr>
        <w:t>List</w:t>
      </w:r>
      <w:r w:rsidRPr="00327F6C">
        <w:rPr>
          <w:sz w:val="18"/>
          <w:szCs w:val="18"/>
        </w:rPr>
        <w:t>?</w:t>
      </w:r>
      <w:r>
        <w:rPr>
          <w:sz w:val="18"/>
          <w:szCs w:val="18"/>
        </w:rPr>
        <w:t>community_id</w:t>
      </w:r>
      <w:r w:rsidRPr="00327F6C">
        <w:rPr>
          <w:sz w:val="18"/>
          <w:szCs w:val="18"/>
        </w:rPr>
        <w:t>=1'</w:t>
      </w:r>
    </w:p>
    <w:p w:rsidR="00CD1290" w:rsidRDefault="00CD1290" w:rsidP="008E2DD5">
      <w:pPr>
        <w:pStyle w:val="Heading3"/>
        <w:numPr>
          <w:ilvl w:val="2"/>
          <w:numId w:val="21"/>
        </w:numPr>
        <w:ind w:left="720"/>
      </w:pPr>
      <w:bookmarkStart w:id="351" w:name="_Toc399404163"/>
      <w:bookmarkStart w:id="352" w:name="_Toc399495484"/>
      <w:r>
        <w:rPr>
          <w:rFonts w:hint="eastAsia"/>
        </w:rPr>
        <w:t>参数说明</w:t>
      </w:r>
      <w:bookmarkEnd w:id="351"/>
      <w:bookmarkEnd w:id="352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418"/>
        <w:gridCol w:w="4586"/>
      </w:tblGrid>
      <w:tr w:rsidR="00CD1290" w:rsidTr="00A87E0B">
        <w:tc>
          <w:tcPr>
            <w:tcW w:w="1248" w:type="dxa"/>
            <w:shd w:val="clear" w:color="auto" w:fill="FFFF00"/>
          </w:tcPr>
          <w:p w:rsidR="00CD1290" w:rsidRDefault="00CD1290" w:rsidP="00A87E0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A87E0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shd w:val="clear" w:color="auto" w:fill="FFFF00"/>
          </w:tcPr>
          <w:p w:rsidR="00CD1290" w:rsidRDefault="00CD1290" w:rsidP="00A87E0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586" w:type="dxa"/>
            <w:shd w:val="clear" w:color="auto" w:fill="FFFF00"/>
          </w:tcPr>
          <w:p w:rsidR="00CD1290" w:rsidRDefault="00CD1290" w:rsidP="00A87E0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A87E0B">
        <w:tc>
          <w:tcPr>
            <w:tcW w:w="1248" w:type="dxa"/>
          </w:tcPr>
          <w:p w:rsidR="00CD1290" w:rsidRDefault="00CD1290" w:rsidP="00A87E0B">
            <w:pPr>
              <w:jc w:val="center"/>
            </w:pPr>
            <w:r>
              <w:t>type</w:t>
            </w:r>
          </w:p>
        </w:tc>
        <w:tc>
          <w:tcPr>
            <w:tcW w:w="850" w:type="dxa"/>
          </w:tcPr>
          <w:p w:rsidR="00CD1290" w:rsidRDefault="00CD1290" w:rsidP="00A87E0B">
            <w:pPr>
              <w:jc w:val="center"/>
            </w:pPr>
            <w:r>
              <w:t>true</w:t>
            </w:r>
          </w:p>
        </w:tc>
        <w:tc>
          <w:tcPr>
            <w:tcW w:w="1418" w:type="dxa"/>
          </w:tcPr>
          <w:p w:rsidR="00CD1290" w:rsidRDefault="00CD1290" w:rsidP="00A87E0B">
            <w:pPr>
              <w:jc w:val="center"/>
            </w:pPr>
            <w:r>
              <w:t>string</w:t>
            </w:r>
          </w:p>
        </w:tc>
        <w:tc>
          <w:tcPr>
            <w:tcW w:w="4586" w:type="dxa"/>
          </w:tcPr>
          <w:p w:rsidR="00CD1290" w:rsidRDefault="00CD1290" w:rsidP="00FF499B">
            <w:pPr>
              <w:jc w:val="left"/>
            </w:pPr>
            <w:r>
              <w:rPr>
                <w:rFonts w:hint="eastAsia"/>
              </w:rPr>
              <w:t>资讯内容类型：</w:t>
            </w:r>
            <w:r w:rsidRPr="00FF499B">
              <w:t>news</w:t>
            </w:r>
            <w:r>
              <w:t>(</w:t>
            </w:r>
            <w:r>
              <w:rPr>
                <w:rFonts w:hint="eastAsia"/>
              </w:rPr>
              <w:t>新闻</w:t>
            </w:r>
            <w:r>
              <w:t>),</w:t>
            </w:r>
            <w:r w:rsidRPr="00FF499B">
              <w:t xml:space="preserve"> notice</w:t>
            </w:r>
            <w:r>
              <w:t>(</w:t>
            </w:r>
            <w:r>
              <w:rPr>
                <w:rFonts w:hint="eastAsia"/>
              </w:rPr>
              <w:t>通知</w:t>
            </w:r>
            <w:r>
              <w:t>),</w:t>
            </w:r>
            <w:r w:rsidRPr="00FF499B">
              <w:t>ad</w:t>
            </w:r>
            <w:r>
              <w:t>(</w:t>
            </w:r>
            <w:r>
              <w:rPr>
                <w:rFonts w:hint="eastAsia"/>
              </w:rPr>
              <w:t>广告</w:t>
            </w:r>
            <w:r>
              <w:t>)</w:t>
            </w:r>
          </w:p>
        </w:tc>
      </w:tr>
      <w:tr w:rsidR="00CD1290" w:rsidTr="00A87E0B">
        <w:tc>
          <w:tcPr>
            <w:tcW w:w="1248" w:type="dxa"/>
          </w:tcPr>
          <w:p w:rsidR="00CD1290" w:rsidRDefault="00CD1290" w:rsidP="00A87E0B">
            <w:pPr>
              <w:jc w:val="center"/>
            </w:pPr>
            <w:r>
              <w:t>page</w:t>
            </w:r>
          </w:p>
        </w:tc>
        <w:tc>
          <w:tcPr>
            <w:tcW w:w="850" w:type="dxa"/>
          </w:tcPr>
          <w:p w:rsidR="00CD1290" w:rsidRDefault="00CD1290" w:rsidP="00A87E0B">
            <w:pPr>
              <w:jc w:val="center"/>
            </w:pPr>
            <w:r>
              <w:t>false</w:t>
            </w:r>
          </w:p>
        </w:tc>
        <w:tc>
          <w:tcPr>
            <w:tcW w:w="1418" w:type="dxa"/>
          </w:tcPr>
          <w:p w:rsidR="00CD1290" w:rsidRDefault="00CD1290" w:rsidP="00A87E0B">
            <w:pPr>
              <w:jc w:val="center"/>
            </w:pPr>
            <w:r>
              <w:t>int</w:t>
            </w:r>
          </w:p>
        </w:tc>
        <w:tc>
          <w:tcPr>
            <w:tcW w:w="4586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当前页码，默认为</w:t>
            </w:r>
            <w:r>
              <w:t>1</w:t>
            </w:r>
          </w:p>
        </w:tc>
      </w:tr>
      <w:tr w:rsidR="00CD1290" w:rsidTr="00A87E0B">
        <w:tc>
          <w:tcPr>
            <w:tcW w:w="1248" w:type="dxa"/>
          </w:tcPr>
          <w:p w:rsidR="00CD1290" w:rsidRDefault="00CD1290" w:rsidP="00A87E0B">
            <w:pPr>
              <w:jc w:val="center"/>
            </w:pPr>
            <w:r>
              <w:t>limit</w:t>
            </w:r>
          </w:p>
        </w:tc>
        <w:tc>
          <w:tcPr>
            <w:tcW w:w="850" w:type="dxa"/>
          </w:tcPr>
          <w:p w:rsidR="00CD1290" w:rsidRDefault="00CD1290" w:rsidP="00A87E0B">
            <w:pPr>
              <w:jc w:val="center"/>
            </w:pPr>
            <w:r>
              <w:t>false</w:t>
            </w:r>
          </w:p>
        </w:tc>
        <w:tc>
          <w:tcPr>
            <w:tcW w:w="1418" w:type="dxa"/>
          </w:tcPr>
          <w:p w:rsidR="00CD1290" w:rsidRDefault="00CD1290" w:rsidP="00A87E0B">
            <w:pPr>
              <w:jc w:val="center"/>
            </w:pPr>
            <w:r>
              <w:t>int</w:t>
            </w:r>
          </w:p>
        </w:tc>
        <w:tc>
          <w:tcPr>
            <w:tcW w:w="4586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每页条数，默认为</w:t>
            </w:r>
            <w:r>
              <w:t>10</w:t>
            </w:r>
          </w:p>
        </w:tc>
      </w:tr>
      <w:tr w:rsidR="00CD1290" w:rsidTr="00A87E0B">
        <w:tc>
          <w:tcPr>
            <w:tcW w:w="1248" w:type="dxa"/>
          </w:tcPr>
          <w:p w:rsidR="00CD1290" w:rsidRDefault="00CD1290" w:rsidP="00A87E0B">
            <w:pPr>
              <w:jc w:val="center"/>
            </w:pPr>
            <w:r>
              <w:t>sort</w:t>
            </w:r>
          </w:p>
        </w:tc>
        <w:tc>
          <w:tcPr>
            <w:tcW w:w="850" w:type="dxa"/>
          </w:tcPr>
          <w:p w:rsidR="00CD1290" w:rsidRDefault="00CD1290" w:rsidP="00A87E0B">
            <w:pPr>
              <w:jc w:val="center"/>
            </w:pPr>
            <w:r>
              <w:t>false</w:t>
            </w:r>
          </w:p>
        </w:tc>
        <w:tc>
          <w:tcPr>
            <w:tcW w:w="1418" w:type="dxa"/>
          </w:tcPr>
          <w:p w:rsidR="00CD1290" w:rsidRDefault="00CD1290" w:rsidP="00A87E0B">
            <w:pPr>
              <w:jc w:val="center"/>
            </w:pPr>
            <w:r>
              <w:t>String</w:t>
            </w:r>
          </w:p>
        </w:tc>
        <w:tc>
          <w:tcPr>
            <w:tcW w:w="4586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列表排序，可选值：</w:t>
            </w:r>
          </w:p>
          <w:p w:rsidR="00CD1290" w:rsidRDefault="00CD1290" w:rsidP="00A87E0B">
            <w:pPr>
              <w:jc w:val="left"/>
            </w:pPr>
            <w:r>
              <w:t>1. new(</w:t>
            </w:r>
            <w:r>
              <w:rPr>
                <w:rFonts w:hint="eastAsia"/>
              </w:rPr>
              <w:t>按最新发布排序。说明：后台若有置顶的话，则先按置顶的顺序显示，再按发布时间先后顺序显示</w:t>
            </w:r>
            <w:r>
              <w:t>);</w:t>
            </w:r>
          </w:p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默认</w:t>
            </w:r>
            <w:r>
              <w:t>new</w:t>
            </w:r>
          </w:p>
        </w:tc>
      </w:tr>
    </w:tbl>
    <w:p w:rsidR="00CD1290" w:rsidRDefault="00CD1290" w:rsidP="008E2DD5"/>
    <w:p w:rsidR="00CD1290" w:rsidRDefault="00CD1290" w:rsidP="008E2DD5">
      <w:pPr>
        <w:pStyle w:val="Heading3"/>
        <w:numPr>
          <w:ilvl w:val="2"/>
          <w:numId w:val="21"/>
        </w:numPr>
        <w:ind w:left="720"/>
      </w:pPr>
      <w:bookmarkStart w:id="353" w:name="_Toc399404164"/>
      <w:bookmarkStart w:id="354" w:name="_Toc399495485"/>
      <w:r>
        <w:rPr>
          <w:rFonts w:hint="eastAsia"/>
        </w:rPr>
        <w:t>返回结果</w:t>
      </w:r>
      <w:bookmarkEnd w:id="353"/>
      <w:bookmarkEnd w:id="354"/>
    </w:p>
    <w:p w:rsidR="00CD1290" w:rsidRDefault="00CD1290" w:rsidP="008E2DD5"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A87E0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802F76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D1290" w:rsidRPr="00802F76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"data": {</w:t>
            </w:r>
          </w:p>
          <w:p w:rsidR="00CD1290" w:rsidRPr="00802F76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"count": 2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0</w:t>
            </w: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>,</w:t>
            </w:r>
          </w:p>
          <w:p w:rsidR="00CD1290" w:rsidRPr="00802F76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"list": [</w:t>
            </w:r>
          </w:p>
          <w:p w:rsidR="00CD1290" w:rsidRPr="00802F76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CD1290" w:rsidRPr="00802F76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2,</w:t>
            </w:r>
          </w:p>
          <w:p w:rsidR="00CD1290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"cid": 1,</w:t>
            </w:r>
          </w:p>
          <w:p w:rsidR="00CD1290" w:rsidRPr="00B46862" w:rsidRDefault="00CD1290" w:rsidP="00A87E0B">
            <w:pPr>
              <w:ind w:firstLineChars="800" w:firstLine="144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"type": "news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CD1290" w:rsidRPr="00B46862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 "title": "news2",</w:t>
            </w:r>
          </w:p>
          <w:p w:rsidR="00CD1290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 "desc": "new-desc222~~",</w:t>
            </w:r>
          </w:p>
          <w:p w:rsidR="00CD1290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"img_small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ascii="宋体" w:cs="宋体"/>
                <w:kern w:val="0"/>
                <w:sz w:val="18"/>
                <w:szCs w:val="18"/>
              </w:rPr>
              <w:t>http://www.xxx.com/aaa.jpg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CD1290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"img_big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http://www.xxx.com/bbb.jpg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",</w:t>
            </w:r>
          </w:p>
          <w:p w:rsidR="00CD1290" w:rsidRPr="00B46862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 "</w:t>
            </w:r>
            <w:r>
              <w:rPr>
                <w:rFonts w:ascii="宋体" w:cs="宋体"/>
                <w:kern w:val="0"/>
                <w:sz w:val="18"/>
                <w:szCs w:val="18"/>
              </w:rPr>
              <w:t>num_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views": </w:t>
            </w:r>
            <w:r>
              <w:rPr>
                <w:rFonts w:ascii="宋体" w:cs="宋体"/>
                <w:kern w:val="0"/>
                <w:sz w:val="18"/>
                <w:szCs w:val="18"/>
              </w:rPr>
              <w:t>30</w:t>
            </w:r>
          </w:p>
          <w:p w:rsidR="00CD1290" w:rsidRPr="00B46862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},</w:t>
            </w:r>
          </w:p>
          <w:p w:rsidR="00CD1290" w:rsidRPr="00B46862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……</w:t>
            </w:r>
          </w:p>
          <w:p w:rsidR="00CD1290" w:rsidRPr="004200CE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……</w:t>
            </w:r>
          </w:p>
          <w:p w:rsidR="00CD1290" w:rsidRPr="004200CE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]</w:t>
            </w:r>
          </w:p>
          <w:p w:rsidR="00CD1290" w:rsidRPr="004200CE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CD1290" w:rsidRPr="004200CE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4200CE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B46862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 w:rsidP="008E2DD5"/>
    <w:p w:rsidR="00CD1290" w:rsidRDefault="00CD1290" w:rsidP="008E2DD5">
      <w:pPr>
        <w:pStyle w:val="Heading3"/>
        <w:numPr>
          <w:ilvl w:val="2"/>
          <w:numId w:val="21"/>
        </w:numPr>
        <w:ind w:left="720"/>
      </w:pPr>
      <w:bookmarkStart w:id="355" w:name="_Toc399404165"/>
      <w:bookmarkStart w:id="356" w:name="_Toc399495486"/>
      <w:r>
        <w:rPr>
          <w:rFonts w:hint="eastAsia"/>
        </w:rPr>
        <w:t>字段说明</w:t>
      </w:r>
      <w:bookmarkEnd w:id="355"/>
      <w:bookmarkEnd w:id="356"/>
    </w:p>
    <w:p w:rsidR="00CD1290" w:rsidRDefault="00CD1290" w:rsidP="008E2DD5">
      <w:pPr>
        <w:ind w:left="420"/>
      </w:pPr>
      <w:r>
        <w:t>data</w:t>
      </w:r>
      <w:r>
        <w:rPr>
          <w:rFonts w:hint="eastAsia"/>
        </w:rPr>
        <w:t>中返回数据：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6"/>
        <w:gridCol w:w="1134"/>
        <w:gridCol w:w="5012"/>
      </w:tblGrid>
      <w:tr w:rsidR="00CD1290" w:rsidTr="00A87E0B">
        <w:tc>
          <w:tcPr>
            <w:tcW w:w="1956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34" w:type="dxa"/>
          </w:tcPr>
          <w:p w:rsidR="00CD1290" w:rsidRDefault="00CD1290" w:rsidP="00A87E0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</w:tcPr>
          <w:p w:rsidR="00CD1290" w:rsidRDefault="00CD1290" w:rsidP="00A87E0B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CD1290" w:rsidTr="00A87E0B">
        <w:tc>
          <w:tcPr>
            <w:tcW w:w="1956" w:type="dxa"/>
          </w:tcPr>
          <w:p w:rsidR="00CD1290" w:rsidRDefault="00CD1290" w:rsidP="00A87E0B">
            <w:pPr>
              <w:jc w:val="left"/>
            </w:pPr>
            <w:r>
              <w:t>count</w:t>
            </w:r>
          </w:p>
        </w:tc>
        <w:tc>
          <w:tcPr>
            <w:tcW w:w="1134" w:type="dxa"/>
          </w:tcPr>
          <w:p w:rsidR="00CD1290" w:rsidRDefault="00CD1290" w:rsidP="00A87E0B">
            <w:pPr>
              <w:jc w:val="center"/>
            </w:pPr>
            <w:r>
              <w:t>int</w:t>
            </w:r>
          </w:p>
        </w:tc>
        <w:tc>
          <w:tcPr>
            <w:tcW w:w="5012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总资讯数</w:t>
            </w:r>
          </w:p>
        </w:tc>
      </w:tr>
      <w:tr w:rsidR="00CD1290" w:rsidTr="00A87E0B">
        <w:trPr>
          <w:trHeight w:val="90"/>
        </w:trPr>
        <w:tc>
          <w:tcPr>
            <w:tcW w:w="1956" w:type="dxa"/>
          </w:tcPr>
          <w:p w:rsidR="00CD1290" w:rsidRDefault="00CD1290" w:rsidP="00A87E0B">
            <w:pPr>
              <w:jc w:val="left"/>
            </w:pPr>
            <w:r>
              <w:t>list.id</w:t>
            </w:r>
          </w:p>
        </w:tc>
        <w:tc>
          <w:tcPr>
            <w:tcW w:w="1134" w:type="dxa"/>
          </w:tcPr>
          <w:p w:rsidR="00CD1290" w:rsidRDefault="00CD1290" w:rsidP="00A87E0B">
            <w:pPr>
              <w:jc w:val="center"/>
            </w:pPr>
            <w:r>
              <w:t>int</w:t>
            </w:r>
          </w:p>
        </w:tc>
        <w:tc>
          <w:tcPr>
            <w:tcW w:w="5012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资讯</w:t>
            </w:r>
            <w:r>
              <w:t>id</w:t>
            </w:r>
          </w:p>
        </w:tc>
      </w:tr>
      <w:tr w:rsidR="00CD1290" w:rsidTr="00A87E0B">
        <w:tc>
          <w:tcPr>
            <w:tcW w:w="1956" w:type="dxa"/>
          </w:tcPr>
          <w:p w:rsidR="00CD1290" w:rsidRDefault="00CD1290" w:rsidP="00A87E0B">
            <w:pPr>
              <w:jc w:val="left"/>
            </w:pPr>
            <w:r>
              <w:t xml:space="preserve">list.cid  </w:t>
            </w:r>
          </w:p>
        </w:tc>
        <w:tc>
          <w:tcPr>
            <w:tcW w:w="1134" w:type="dxa"/>
          </w:tcPr>
          <w:p w:rsidR="00CD1290" w:rsidRDefault="00CD1290" w:rsidP="00A87E0B">
            <w:pPr>
              <w:jc w:val="center"/>
            </w:pPr>
            <w:r>
              <w:t>int</w:t>
            </w:r>
          </w:p>
        </w:tc>
        <w:tc>
          <w:tcPr>
            <w:tcW w:w="5012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隶属小区</w:t>
            </w:r>
            <w:r>
              <w:t>id</w:t>
            </w:r>
          </w:p>
        </w:tc>
      </w:tr>
      <w:tr w:rsidR="00CD1290" w:rsidTr="00A87E0B">
        <w:tc>
          <w:tcPr>
            <w:tcW w:w="1956" w:type="dxa"/>
          </w:tcPr>
          <w:p w:rsidR="00CD1290" w:rsidRDefault="00CD1290" w:rsidP="00A87E0B">
            <w:pPr>
              <w:jc w:val="left"/>
            </w:pPr>
            <w:r>
              <w:t>List.type</w:t>
            </w:r>
          </w:p>
        </w:tc>
        <w:tc>
          <w:tcPr>
            <w:tcW w:w="1134" w:type="dxa"/>
          </w:tcPr>
          <w:p w:rsidR="00CD1290" w:rsidRDefault="00CD1290" w:rsidP="00A87E0B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资讯</w:t>
            </w:r>
            <w:r w:rsidRPr="00A62606">
              <w:rPr>
                <w:rFonts w:hint="eastAsia"/>
              </w:rPr>
              <w:t>类型</w:t>
            </w:r>
            <w:r w:rsidRPr="00A62606">
              <w:t>:</w:t>
            </w:r>
            <w:r w:rsidRPr="00FF499B">
              <w:t xml:space="preserve"> news</w:t>
            </w:r>
            <w:r>
              <w:t>(</w:t>
            </w:r>
            <w:r>
              <w:rPr>
                <w:rFonts w:hint="eastAsia"/>
              </w:rPr>
              <w:t>新闻</w:t>
            </w:r>
            <w:r>
              <w:t>),</w:t>
            </w:r>
            <w:r w:rsidRPr="00FF499B">
              <w:t xml:space="preserve"> notice</w:t>
            </w:r>
            <w:r>
              <w:t>(</w:t>
            </w:r>
            <w:r>
              <w:rPr>
                <w:rFonts w:hint="eastAsia"/>
              </w:rPr>
              <w:t>通知</w:t>
            </w:r>
            <w:r>
              <w:t>),</w:t>
            </w:r>
            <w:r w:rsidRPr="00FF499B">
              <w:t>ad</w:t>
            </w:r>
            <w:r>
              <w:t>(</w:t>
            </w:r>
            <w:r>
              <w:rPr>
                <w:rFonts w:hint="eastAsia"/>
              </w:rPr>
              <w:t>广告</w:t>
            </w:r>
            <w:r>
              <w:t>)</w:t>
            </w:r>
          </w:p>
        </w:tc>
      </w:tr>
      <w:tr w:rsidR="00CD1290" w:rsidTr="00A87E0B">
        <w:tc>
          <w:tcPr>
            <w:tcW w:w="1956" w:type="dxa"/>
          </w:tcPr>
          <w:p w:rsidR="00CD1290" w:rsidRDefault="00CD1290" w:rsidP="00A87E0B">
            <w:pPr>
              <w:jc w:val="left"/>
            </w:pPr>
            <w:r>
              <w:t xml:space="preserve">list.title </w:t>
            </w:r>
          </w:p>
        </w:tc>
        <w:tc>
          <w:tcPr>
            <w:tcW w:w="1134" w:type="dxa"/>
          </w:tcPr>
          <w:p w:rsidR="00CD1290" w:rsidRDefault="00CD1290" w:rsidP="00A87E0B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CD1290" w:rsidTr="00A87E0B">
        <w:tc>
          <w:tcPr>
            <w:tcW w:w="1956" w:type="dxa"/>
          </w:tcPr>
          <w:p w:rsidR="00CD1290" w:rsidRDefault="00CD1290" w:rsidP="00A87E0B">
            <w:pPr>
              <w:jc w:val="left"/>
            </w:pPr>
            <w:r>
              <w:t xml:space="preserve">list.desc  </w:t>
            </w:r>
          </w:p>
        </w:tc>
        <w:tc>
          <w:tcPr>
            <w:tcW w:w="1134" w:type="dxa"/>
          </w:tcPr>
          <w:p w:rsidR="00CD1290" w:rsidRDefault="00CD1290" w:rsidP="00A87E0B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摘要</w:t>
            </w:r>
          </w:p>
        </w:tc>
      </w:tr>
      <w:tr w:rsidR="00CD1290" w:rsidTr="00A87E0B">
        <w:tc>
          <w:tcPr>
            <w:tcW w:w="1956" w:type="dxa"/>
          </w:tcPr>
          <w:p w:rsidR="00CD1290" w:rsidRDefault="00CD1290" w:rsidP="00A87E0B">
            <w:pPr>
              <w:jc w:val="left"/>
            </w:pPr>
            <w:r>
              <w:t>List.img_small</w:t>
            </w:r>
          </w:p>
        </w:tc>
        <w:tc>
          <w:tcPr>
            <w:tcW w:w="1134" w:type="dxa"/>
          </w:tcPr>
          <w:p w:rsidR="00CD1290" w:rsidRDefault="00CD1290" w:rsidP="00A87E0B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小图</w:t>
            </w:r>
          </w:p>
        </w:tc>
      </w:tr>
      <w:tr w:rsidR="00CD1290" w:rsidTr="00A87E0B">
        <w:tc>
          <w:tcPr>
            <w:tcW w:w="1956" w:type="dxa"/>
          </w:tcPr>
          <w:p w:rsidR="00CD1290" w:rsidRDefault="00CD1290" w:rsidP="00A87E0B">
            <w:pPr>
              <w:jc w:val="left"/>
            </w:pPr>
            <w:r>
              <w:t>List.img_big</w:t>
            </w:r>
          </w:p>
        </w:tc>
        <w:tc>
          <w:tcPr>
            <w:tcW w:w="1134" w:type="dxa"/>
          </w:tcPr>
          <w:p w:rsidR="00CD1290" w:rsidRDefault="00CD1290" w:rsidP="00A87E0B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大图</w:t>
            </w:r>
          </w:p>
        </w:tc>
      </w:tr>
      <w:tr w:rsidR="00CD1290" w:rsidTr="00A87E0B">
        <w:tc>
          <w:tcPr>
            <w:tcW w:w="1956" w:type="dxa"/>
          </w:tcPr>
          <w:p w:rsidR="00CD1290" w:rsidRDefault="00CD1290" w:rsidP="00A87E0B">
            <w:pPr>
              <w:jc w:val="left"/>
            </w:pPr>
            <w:r>
              <w:t>list.num_views</w:t>
            </w:r>
          </w:p>
        </w:tc>
        <w:tc>
          <w:tcPr>
            <w:tcW w:w="1134" w:type="dxa"/>
          </w:tcPr>
          <w:p w:rsidR="00CD1290" w:rsidRDefault="00CD1290" w:rsidP="00A87E0B">
            <w:pPr>
              <w:jc w:val="center"/>
            </w:pPr>
            <w:r>
              <w:t>int</w:t>
            </w:r>
          </w:p>
        </w:tc>
        <w:tc>
          <w:tcPr>
            <w:tcW w:w="5012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阅读数</w:t>
            </w:r>
          </w:p>
        </w:tc>
      </w:tr>
    </w:tbl>
    <w:p w:rsidR="00CD1290" w:rsidRDefault="00CD1290" w:rsidP="008E2DD5"/>
    <w:p w:rsidR="00CD1290" w:rsidRDefault="00CD1290" w:rsidP="008E2DD5"/>
    <w:p w:rsidR="00CD1290" w:rsidRDefault="00CD1290" w:rsidP="00524B47">
      <w:pPr>
        <w:pStyle w:val="Heading2"/>
        <w:numPr>
          <w:ilvl w:val="1"/>
          <w:numId w:val="29"/>
        </w:numPr>
        <w:tabs>
          <w:tab w:val="clear" w:pos="774"/>
          <w:tab w:val="left" w:pos="860"/>
        </w:tabs>
        <w:ind w:left="578" w:hanging="578"/>
      </w:pPr>
      <w:bookmarkStart w:id="357" w:name="_Toc399495487"/>
      <w:r>
        <w:rPr>
          <w:rFonts w:hint="eastAsia"/>
        </w:rPr>
        <w:t>更新资讯的阅读数说明</w:t>
      </w:r>
      <w:r>
        <w:t>(</w:t>
      </w:r>
      <w:r>
        <w:rPr>
          <w:rFonts w:hint="eastAsia"/>
        </w:rPr>
        <w:t>只累加阅读数</w:t>
      </w:r>
      <w:r>
        <w:t>)</w:t>
      </w:r>
      <w:bookmarkEnd w:id="357"/>
    </w:p>
    <w:p w:rsidR="00CD1290" w:rsidRDefault="00CD1290" w:rsidP="00524B47">
      <w:pPr>
        <w:pStyle w:val="Heading3"/>
        <w:numPr>
          <w:ilvl w:val="2"/>
          <w:numId w:val="29"/>
        </w:numPr>
        <w:ind w:left="720"/>
      </w:pPr>
      <w:bookmarkStart w:id="358" w:name="_Toc399495488"/>
      <w:r>
        <w:rPr>
          <w:rFonts w:hint="eastAsia"/>
        </w:rPr>
        <w:t>请求说明</w:t>
      </w:r>
      <w:bookmarkEnd w:id="358"/>
    </w:p>
    <w:p w:rsidR="00CD1290" w:rsidRPr="00327F6C" w:rsidRDefault="00CD1290" w:rsidP="008E2DD5">
      <w:pPr>
        <w:rPr>
          <w:sz w:val="18"/>
          <w:szCs w:val="18"/>
        </w:rPr>
      </w:pPr>
      <w:r w:rsidRPr="00327F6C">
        <w:rPr>
          <w:sz w:val="18"/>
          <w:szCs w:val="18"/>
        </w:rPr>
        <w:t>Curl</w:t>
      </w:r>
      <w:r>
        <w:rPr>
          <w:sz w:val="18"/>
          <w:szCs w:val="18"/>
        </w:rPr>
        <w:t xml:space="preserve">  -d </w:t>
      </w:r>
      <w:r w:rsidRPr="00327F6C">
        <w:rPr>
          <w:sz w:val="18"/>
          <w:szCs w:val="18"/>
        </w:rPr>
        <w:t xml:space="preserve"> 'http://test.community.com/v1/</w:t>
      </w:r>
      <w:r>
        <w:rPr>
          <w:sz w:val="18"/>
          <w:szCs w:val="18"/>
        </w:rPr>
        <w:t>news/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setViewsNum</w:t>
      </w:r>
      <w:r w:rsidRPr="00327F6C">
        <w:rPr>
          <w:sz w:val="18"/>
          <w:szCs w:val="18"/>
        </w:rPr>
        <w:t>?</w:t>
      </w:r>
      <w:r>
        <w:rPr>
          <w:sz w:val="18"/>
          <w:szCs w:val="18"/>
        </w:rPr>
        <w:t>community_id</w:t>
      </w:r>
      <w:r w:rsidRPr="00327F6C">
        <w:rPr>
          <w:sz w:val="18"/>
          <w:szCs w:val="18"/>
        </w:rPr>
        <w:t>=1'</w:t>
      </w:r>
    </w:p>
    <w:p w:rsidR="00CD1290" w:rsidRDefault="00CD1290" w:rsidP="008E2DD5">
      <w:pPr>
        <w:pStyle w:val="Heading3"/>
        <w:numPr>
          <w:ilvl w:val="2"/>
          <w:numId w:val="21"/>
        </w:numPr>
        <w:ind w:left="720"/>
      </w:pPr>
      <w:bookmarkStart w:id="359" w:name="_Toc399495489"/>
      <w:r>
        <w:rPr>
          <w:rFonts w:hint="eastAsia"/>
        </w:rPr>
        <w:t>参数说明</w:t>
      </w:r>
      <w:bookmarkEnd w:id="35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418"/>
        <w:gridCol w:w="4586"/>
      </w:tblGrid>
      <w:tr w:rsidR="00CD1290" w:rsidTr="00A87E0B">
        <w:tc>
          <w:tcPr>
            <w:tcW w:w="1248" w:type="dxa"/>
            <w:shd w:val="clear" w:color="auto" w:fill="FFFF00"/>
          </w:tcPr>
          <w:p w:rsidR="00CD1290" w:rsidRDefault="00CD1290" w:rsidP="00A87E0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CD1290" w:rsidRDefault="00CD1290" w:rsidP="00A87E0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shd w:val="clear" w:color="auto" w:fill="FFFF00"/>
          </w:tcPr>
          <w:p w:rsidR="00CD1290" w:rsidRDefault="00CD1290" w:rsidP="00A87E0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586" w:type="dxa"/>
            <w:shd w:val="clear" w:color="auto" w:fill="FFFF00"/>
          </w:tcPr>
          <w:p w:rsidR="00CD1290" w:rsidRDefault="00CD1290" w:rsidP="00A87E0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1290" w:rsidTr="00A87E0B">
        <w:tc>
          <w:tcPr>
            <w:tcW w:w="1248" w:type="dxa"/>
          </w:tcPr>
          <w:p w:rsidR="00CD1290" w:rsidRDefault="00CD1290" w:rsidP="00A87E0B">
            <w:pPr>
              <w:jc w:val="center"/>
            </w:pPr>
            <w:r>
              <w:t>id</w:t>
            </w:r>
          </w:p>
        </w:tc>
        <w:tc>
          <w:tcPr>
            <w:tcW w:w="850" w:type="dxa"/>
          </w:tcPr>
          <w:p w:rsidR="00CD1290" w:rsidRDefault="00CD1290" w:rsidP="00A87E0B">
            <w:pPr>
              <w:jc w:val="center"/>
            </w:pPr>
            <w:r>
              <w:t>true</w:t>
            </w:r>
          </w:p>
        </w:tc>
        <w:tc>
          <w:tcPr>
            <w:tcW w:w="1418" w:type="dxa"/>
          </w:tcPr>
          <w:p w:rsidR="00CD1290" w:rsidRDefault="00CD1290" w:rsidP="00A87E0B">
            <w:pPr>
              <w:jc w:val="center"/>
            </w:pPr>
            <w:r>
              <w:t>string</w:t>
            </w:r>
          </w:p>
        </w:tc>
        <w:tc>
          <w:tcPr>
            <w:tcW w:w="4586" w:type="dxa"/>
          </w:tcPr>
          <w:p w:rsidR="00CD1290" w:rsidRDefault="00CD1290" w:rsidP="00A87E0B">
            <w:pPr>
              <w:jc w:val="left"/>
            </w:pPr>
            <w:r>
              <w:rPr>
                <w:rFonts w:hint="eastAsia"/>
              </w:rPr>
              <w:t>资讯</w:t>
            </w:r>
            <w:r>
              <w:t>ID</w:t>
            </w:r>
          </w:p>
        </w:tc>
      </w:tr>
    </w:tbl>
    <w:p w:rsidR="00CD1290" w:rsidRDefault="00CD1290" w:rsidP="008E2DD5"/>
    <w:p w:rsidR="00CD1290" w:rsidRDefault="00CD1290" w:rsidP="008E2DD5">
      <w:pPr>
        <w:pStyle w:val="Heading3"/>
        <w:numPr>
          <w:ilvl w:val="2"/>
          <w:numId w:val="21"/>
        </w:numPr>
        <w:ind w:left="720"/>
      </w:pPr>
      <w:bookmarkStart w:id="360" w:name="_Toc399495490"/>
      <w:r>
        <w:rPr>
          <w:rFonts w:hint="eastAsia"/>
        </w:rPr>
        <w:t>返回结果</w:t>
      </w:r>
      <w:bookmarkEnd w:id="360"/>
    </w:p>
    <w:p w:rsidR="00CD1290" w:rsidRDefault="00CD1290" w:rsidP="008E2DD5"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CD1290" w:rsidTr="00A87E0B">
        <w:trPr>
          <w:trHeight w:val="956"/>
        </w:trPr>
        <w:tc>
          <w:tcPr>
            <w:tcW w:w="8102" w:type="dxa"/>
            <w:shd w:val="clear" w:color="auto" w:fill="EEECE1"/>
          </w:tcPr>
          <w:p w:rsidR="00CD1290" w:rsidRPr="00802F76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D1290" w:rsidRPr="004200CE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CD1290" w:rsidRPr="004200CE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CD1290" w:rsidRPr="00B46862" w:rsidRDefault="00CD1290" w:rsidP="00A87E0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CD1290" w:rsidRDefault="00CD1290" w:rsidP="008E2DD5"/>
    <w:p w:rsidR="00CD1290" w:rsidRDefault="00CD1290" w:rsidP="008E2DD5">
      <w:pPr>
        <w:pStyle w:val="Heading3"/>
        <w:numPr>
          <w:ilvl w:val="2"/>
          <w:numId w:val="21"/>
        </w:numPr>
        <w:ind w:left="720"/>
      </w:pPr>
      <w:bookmarkStart w:id="361" w:name="_Toc399495491"/>
      <w:r>
        <w:rPr>
          <w:rFonts w:hint="eastAsia"/>
        </w:rPr>
        <w:t>字段说明</w:t>
      </w:r>
      <w:bookmarkEnd w:id="361"/>
    </w:p>
    <w:p w:rsidR="00CD1290" w:rsidRDefault="00CD1290" w:rsidP="008E2DD5">
      <w:pPr>
        <w:ind w:left="420"/>
      </w:pPr>
      <w:r>
        <w:rPr>
          <w:rFonts w:hint="eastAsia"/>
        </w:rPr>
        <w:t>无</w:t>
      </w:r>
    </w:p>
    <w:p w:rsidR="00CD1290" w:rsidRDefault="00CD1290" w:rsidP="008E2DD5"/>
    <w:p w:rsidR="00CD1290" w:rsidRPr="006E7066" w:rsidRDefault="00CD1290" w:rsidP="004E22DB">
      <w:pPr>
        <w:pStyle w:val="BodyTextFirstIndent"/>
        <w:tabs>
          <w:tab w:val="left" w:pos="432"/>
        </w:tabs>
        <w:ind w:left="432" w:firstLineChars="0" w:firstLine="0"/>
      </w:pPr>
    </w:p>
    <w:sectPr w:rsidR="00CD1290" w:rsidRPr="006E7066" w:rsidSect="00B073D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290" w:rsidRDefault="00CD1290" w:rsidP="00B073D3">
      <w:r>
        <w:separator/>
      </w:r>
    </w:p>
  </w:endnote>
  <w:endnote w:type="continuationSeparator" w:id="0">
    <w:p w:rsidR="00CD1290" w:rsidRDefault="00CD1290" w:rsidP="00B07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90" w:rsidRDefault="00CD1290">
    <w:pPr>
      <w:pStyle w:val="Footer"/>
      <w:jc w:val="center"/>
    </w:pPr>
    <w:r>
      <w:rPr>
        <w:rFonts w:ascii="Arial" w:cs="Arial" w:hint="eastAsia"/>
      </w:rPr>
      <w:t>第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1</w:t>
    </w:r>
    <w:r>
      <w:rPr>
        <w:rStyle w:val="PageNumber"/>
        <w:rFonts w:cs="Arial"/>
      </w:rPr>
      <w:fldChar w:fldCharType="end"/>
    </w:r>
    <w:r>
      <w:rPr>
        <w:rStyle w:val="PageNumber"/>
        <w:rFonts w:cs="Arial" w:hint="eastAsia"/>
      </w:rPr>
      <w:t>页共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52</w:t>
    </w:r>
    <w:r>
      <w:rPr>
        <w:rStyle w:val="PageNumber"/>
        <w:rFonts w:cs="Arial"/>
      </w:rPr>
      <w:fldChar w:fldCharType="end"/>
    </w:r>
    <w:r>
      <w:rPr>
        <w:rStyle w:val="PageNumber"/>
        <w:rFonts w:cs="Arial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290" w:rsidRDefault="00CD1290" w:rsidP="00B073D3">
      <w:r>
        <w:separator/>
      </w:r>
    </w:p>
  </w:footnote>
  <w:footnote w:type="continuationSeparator" w:id="0">
    <w:p w:rsidR="00CD1290" w:rsidRDefault="00CD1290" w:rsidP="00B073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90" w:rsidRDefault="00CD1290">
    <w:pPr>
      <w:pStyle w:val="Header"/>
    </w:pPr>
    <w:r>
      <w:rPr>
        <w:rFonts w:hint="eastAsia"/>
      </w:rPr>
      <w:t>活宝</w:t>
    </w:r>
    <w:r>
      <w:t>APP api</w:t>
    </w:r>
    <w:r>
      <w:rPr>
        <w:rFonts w:hint="eastAsia"/>
      </w:rPr>
      <w:t>接口文档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 w:tentative="1">
      <w:start w:val="1"/>
      <w:numFmt w:val="bullet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</w:rPr>
    </w:lvl>
  </w:abstractNum>
  <w:abstractNum w:abstractNumId="1">
    <w:nsid w:val="0C1E7ECE"/>
    <w:multiLevelType w:val="multilevel"/>
    <w:tmpl w:val="0C1E7EC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C363482"/>
    <w:multiLevelType w:val="hybridMultilevel"/>
    <w:tmpl w:val="441E97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cs="Times New Roman" w:hint="eastAsia"/>
      </w:rPr>
    </w:lvl>
    <w:lvl w:ilvl="4" w:tentative="1">
      <w:start w:val="1"/>
      <w:numFmt w:val="decimal"/>
      <w:lvlText w:val="%5）"/>
      <w:lvlJc w:val="left"/>
      <w:pPr>
        <w:tabs>
          <w:tab w:val="left" w:pos="765"/>
        </w:tabs>
        <w:ind w:left="1134" w:hanging="680"/>
      </w:pPr>
      <w:rPr>
        <w:rFonts w:cs="Times New Roman" w:hint="eastAsia"/>
      </w:rPr>
    </w:lvl>
    <w:lvl w:ilvl="5" w:tentative="1">
      <w:start w:val="1"/>
      <w:numFmt w:val="lowerLetter"/>
      <w:lvlText w:val="%6）"/>
      <w:lvlJc w:val="left"/>
      <w:pPr>
        <w:tabs>
          <w:tab w:val="left" w:pos="765"/>
        </w:tabs>
        <w:ind w:left="1134" w:hanging="680"/>
      </w:pPr>
      <w:rPr>
        <w:rFonts w:cs="Times New Roman" w:hint="eastAsia"/>
      </w:rPr>
    </w:lvl>
    <w:lvl w:ilvl="6" w:tentative="1">
      <w:start w:val="1"/>
      <w:numFmt w:val="lowerRoman"/>
      <w:lvlText w:val="%7"/>
      <w:lvlJc w:val="left"/>
      <w:pPr>
        <w:tabs>
          <w:tab w:val="left" w:pos="765"/>
        </w:tabs>
        <w:ind w:left="1134" w:hanging="680"/>
      </w:pPr>
      <w:rPr>
        <w:rFonts w:cs="Times New Roman"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cs="Times New Roman" w:hint="eastAsia"/>
      </w:rPr>
    </w:lvl>
  </w:abstractNum>
  <w:abstractNum w:abstractNumId="4">
    <w:nsid w:val="6584420A"/>
    <w:multiLevelType w:val="hybridMultilevel"/>
    <w:tmpl w:val="992A7722"/>
    <w:lvl w:ilvl="0" w:tplc="9FCA76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66F22DC3"/>
    <w:multiLevelType w:val="hybridMultilevel"/>
    <w:tmpl w:val="58F66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1"/>
  </w:num>
  <w:num w:numId="24">
    <w:abstractNumId w:val="5"/>
  </w:num>
  <w:num w:numId="25">
    <w:abstractNumId w:val="4"/>
  </w:num>
  <w:num w:numId="26">
    <w:abstractNumId w:val="2"/>
  </w:num>
  <w:num w:numId="2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73D3"/>
    <w:rsid w:val="00002659"/>
    <w:rsid w:val="000045C2"/>
    <w:rsid w:val="000066C9"/>
    <w:rsid w:val="00007F7A"/>
    <w:rsid w:val="0001240B"/>
    <w:rsid w:val="00013F4B"/>
    <w:rsid w:val="00014639"/>
    <w:rsid w:val="00021D59"/>
    <w:rsid w:val="0002479A"/>
    <w:rsid w:val="00025471"/>
    <w:rsid w:val="00025C26"/>
    <w:rsid w:val="00026A4D"/>
    <w:rsid w:val="000308F6"/>
    <w:rsid w:val="0003407B"/>
    <w:rsid w:val="00034FF2"/>
    <w:rsid w:val="000430DC"/>
    <w:rsid w:val="000500B9"/>
    <w:rsid w:val="00051678"/>
    <w:rsid w:val="000534DD"/>
    <w:rsid w:val="000578AF"/>
    <w:rsid w:val="0006034E"/>
    <w:rsid w:val="00065AF1"/>
    <w:rsid w:val="0007054E"/>
    <w:rsid w:val="00073B09"/>
    <w:rsid w:val="0007700E"/>
    <w:rsid w:val="0008227C"/>
    <w:rsid w:val="00083606"/>
    <w:rsid w:val="00084446"/>
    <w:rsid w:val="000856FB"/>
    <w:rsid w:val="00096756"/>
    <w:rsid w:val="00097ED1"/>
    <w:rsid w:val="000A09CB"/>
    <w:rsid w:val="000A2253"/>
    <w:rsid w:val="000A71F6"/>
    <w:rsid w:val="000B1B71"/>
    <w:rsid w:val="000C29B4"/>
    <w:rsid w:val="000C36B7"/>
    <w:rsid w:val="000C428E"/>
    <w:rsid w:val="000D21F1"/>
    <w:rsid w:val="000D60F0"/>
    <w:rsid w:val="000E00BF"/>
    <w:rsid w:val="000E06C5"/>
    <w:rsid w:val="000E6888"/>
    <w:rsid w:val="000F05CC"/>
    <w:rsid w:val="000F48CD"/>
    <w:rsid w:val="001024DA"/>
    <w:rsid w:val="00104527"/>
    <w:rsid w:val="001059E2"/>
    <w:rsid w:val="001070CE"/>
    <w:rsid w:val="0011033B"/>
    <w:rsid w:val="0011537E"/>
    <w:rsid w:val="00117214"/>
    <w:rsid w:val="001240AF"/>
    <w:rsid w:val="00126C8D"/>
    <w:rsid w:val="00140021"/>
    <w:rsid w:val="00140EFC"/>
    <w:rsid w:val="00143388"/>
    <w:rsid w:val="00146F48"/>
    <w:rsid w:val="00152BAD"/>
    <w:rsid w:val="001533AF"/>
    <w:rsid w:val="00170B58"/>
    <w:rsid w:val="0018229C"/>
    <w:rsid w:val="00182F67"/>
    <w:rsid w:val="0018586D"/>
    <w:rsid w:val="001933BA"/>
    <w:rsid w:val="00193F6A"/>
    <w:rsid w:val="00194D59"/>
    <w:rsid w:val="001A011F"/>
    <w:rsid w:val="001A4928"/>
    <w:rsid w:val="001B0A66"/>
    <w:rsid w:val="001B1320"/>
    <w:rsid w:val="001B1C0D"/>
    <w:rsid w:val="001C1495"/>
    <w:rsid w:val="001C15ED"/>
    <w:rsid w:val="001C5A7B"/>
    <w:rsid w:val="001C6369"/>
    <w:rsid w:val="001D520C"/>
    <w:rsid w:val="001D542A"/>
    <w:rsid w:val="001D6694"/>
    <w:rsid w:val="001E11F4"/>
    <w:rsid w:val="001F3D3A"/>
    <w:rsid w:val="001F4F64"/>
    <w:rsid w:val="001F62E4"/>
    <w:rsid w:val="00202AB1"/>
    <w:rsid w:val="0020786B"/>
    <w:rsid w:val="0021067E"/>
    <w:rsid w:val="00215ED0"/>
    <w:rsid w:val="0021643C"/>
    <w:rsid w:val="00223EDD"/>
    <w:rsid w:val="00230563"/>
    <w:rsid w:val="00232DE6"/>
    <w:rsid w:val="0024340E"/>
    <w:rsid w:val="002441DE"/>
    <w:rsid w:val="002550AB"/>
    <w:rsid w:val="0025736B"/>
    <w:rsid w:val="0026643E"/>
    <w:rsid w:val="00276F85"/>
    <w:rsid w:val="00283384"/>
    <w:rsid w:val="002876F4"/>
    <w:rsid w:val="00293AC9"/>
    <w:rsid w:val="00295EE7"/>
    <w:rsid w:val="002969BD"/>
    <w:rsid w:val="002978FE"/>
    <w:rsid w:val="002A791E"/>
    <w:rsid w:val="002A7CE5"/>
    <w:rsid w:val="002B0791"/>
    <w:rsid w:val="002B1041"/>
    <w:rsid w:val="002B584F"/>
    <w:rsid w:val="002B5E78"/>
    <w:rsid w:val="002B7049"/>
    <w:rsid w:val="002C1556"/>
    <w:rsid w:val="002D6AE4"/>
    <w:rsid w:val="002E2D47"/>
    <w:rsid w:val="002E3981"/>
    <w:rsid w:val="002E4258"/>
    <w:rsid w:val="002E65EE"/>
    <w:rsid w:val="003052E0"/>
    <w:rsid w:val="003245BC"/>
    <w:rsid w:val="00327F6C"/>
    <w:rsid w:val="00330329"/>
    <w:rsid w:val="003321C1"/>
    <w:rsid w:val="0033529D"/>
    <w:rsid w:val="00335B4A"/>
    <w:rsid w:val="00345364"/>
    <w:rsid w:val="0034676D"/>
    <w:rsid w:val="00347CEA"/>
    <w:rsid w:val="0035456E"/>
    <w:rsid w:val="0035456F"/>
    <w:rsid w:val="003700FD"/>
    <w:rsid w:val="00370949"/>
    <w:rsid w:val="00373EE9"/>
    <w:rsid w:val="00376F6C"/>
    <w:rsid w:val="003770E7"/>
    <w:rsid w:val="00377F3B"/>
    <w:rsid w:val="00384EE1"/>
    <w:rsid w:val="0039077E"/>
    <w:rsid w:val="003A38D9"/>
    <w:rsid w:val="003B18B9"/>
    <w:rsid w:val="003C1400"/>
    <w:rsid w:val="003C3B45"/>
    <w:rsid w:val="003D224F"/>
    <w:rsid w:val="003D5E7C"/>
    <w:rsid w:val="003E0A41"/>
    <w:rsid w:val="003E3A5B"/>
    <w:rsid w:val="003F2A8E"/>
    <w:rsid w:val="003F66E9"/>
    <w:rsid w:val="00406385"/>
    <w:rsid w:val="004200CE"/>
    <w:rsid w:val="00420858"/>
    <w:rsid w:val="004326CF"/>
    <w:rsid w:val="004374C9"/>
    <w:rsid w:val="0045406C"/>
    <w:rsid w:val="004572F8"/>
    <w:rsid w:val="004632D6"/>
    <w:rsid w:val="00467DBD"/>
    <w:rsid w:val="00480C64"/>
    <w:rsid w:val="004A3305"/>
    <w:rsid w:val="004B2232"/>
    <w:rsid w:val="004B7E95"/>
    <w:rsid w:val="004C4EB6"/>
    <w:rsid w:val="004C6501"/>
    <w:rsid w:val="004D00CD"/>
    <w:rsid w:val="004D3307"/>
    <w:rsid w:val="004D38A1"/>
    <w:rsid w:val="004D4FFF"/>
    <w:rsid w:val="004E1A01"/>
    <w:rsid w:val="004E22DB"/>
    <w:rsid w:val="004E2D69"/>
    <w:rsid w:val="004E4614"/>
    <w:rsid w:val="004E5B20"/>
    <w:rsid w:val="004F4B61"/>
    <w:rsid w:val="005056FC"/>
    <w:rsid w:val="00505C3B"/>
    <w:rsid w:val="00507828"/>
    <w:rsid w:val="005112D3"/>
    <w:rsid w:val="005128D4"/>
    <w:rsid w:val="0052079F"/>
    <w:rsid w:val="00523E8E"/>
    <w:rsid w:val="00524B47"/>
    <w:rsid w:val="00534C1E"/>
    <w:rsid w:val="00535DFF"/>
    <w:rsid w:val="00544BBB"/>
    <w:rsid w:val="005466BD"/>
    <w:rsid w:val="00546F39"/>
    <w:rsid w:val="00551F45"/>
    <w:rsid w:val="005520EE"/>
    <w:rsid w:val="00552D36"/>
    <w:rsid w:val="0055366E"/>
    <w:rsid w:val="005575D9"/>
    <w:rsid w:val="005620B2"/>
    <w:rsid w:val="00564D15"/>
    <w:rsid w:val="00570C38"/>
    <w:rsid w:val="00581505"/>
    <w:rsid w:val="005956C3"/>
    <w:rsid w:val="005A2910"/>
    <w:rsid w:val="005A2EE6"/>
    <w:rsid w:val="005B299F"/>
    <w:rsid w:val="005C2C32"/>
    <w:rsid w:val="005C5716"/>
    <w:rsid w:val="005C78D8"/>
    <w:rsid w:val="005D0735"/>
    <w:rsid w:val="005D18EA"/>
    <w:rsid w:val="005D3812"/>
    <w:rsid w:val="005D5F5B"/>
    <w:rsid w:val="005D662A"/>
    <w:rsid w:val="005E293C"/>
    <w:rsid w:val="005E474B"/>
    <w:rsid w:val="005E54CD"/>
    <w:rsid w:val="005E56DF"/>
    <w:rsid w:val="005E7A28"/>
    <w:rsid w:val="005E7FAC"/>
    <w:rsid w:val="005F24B8"/>
    <w:rsid w:val="005F5458"/>
    <w:rsid w:val="00605445"/>
    <w:rsid w:val="006120BB"/>
    <w:rsid w:val="006179A7"/>
    <w:rsid w:val="00624BB3"/>
    <w:rsid w:val="006324DC"/>
    <w:rsid w:val="00640C1D"/>
    <w:rsid w:val="00640DC5"/>
    <w:rsid w:val="00641690"/>
    <w:rsid w:val="006420D8"/>
    <w:rsid w:val="00643F41"/>
    <w:rsid w:val="00644BD3"/>
    <w:rsid w:val="0064539E"/>
    <w:rsid w:val="006467E0"/>
    <w:rsid w:val="00647C33"/>
    <w:rsid w:val="006527B9"/>
    <w:rsid w:val="00652FEC"/>
    <w:rsid w:val="0066071E"/>
    <w:rsid w:val="00661089"/>
    <w:rsid w:val="00666C97"/>
    <w:rsid w:val="00667674"/>
    <w:rsid w:val="00671AB3"/>
    <w:rsid w:val="00675679"/>
    <w:rsid w:val="006773E9"/>
    <w:rsid w:val="00680C74"/>
    <w:rsid w:val="006828F2"/>
    <w:rsid w:val="0068382D"/>
    <w:rsid w:val="006873E8"/>
    <w:rsid w:val="006929FB"/>
    <w:rsid w:val="00697987"/>
    <w:rsid w:val="006A2875"/>
    <w:rsid w:val="006A562A"/>
    <w:rsid w:val="006B362B"/>
    <w:rsid w:val="006C0C49"/>
    <w:rsid w:val="006C6466"/>
    <w:rsid w:val="006C7462"/>
    <w:rsid w:val="006D0849"/>
    <w:rsid w:val="006D6B48"/>
    <w:rsid w:val="006E2145"/>
    <w:rsid w:val="006E3C5B"/>
    <w:rsid w:val="006E7066"/>
    <w:rsid w:val="006F1CAB"/>
    <w:rsid w:val="006F1FCE"/>
    <w:rsid w:val="006F4804"/>
    <w:rsid w:val="006F56CC"/>
    <w:rsid w:val="00702A97"/>
    <w:rsid w:val="0070466B"/>
    <w:rsid w:val="00706135"/>
    <w:rsid w:val="007109FF"/>
    <w:rsid w:val="0071238D"/>
    <w:rsid w:val="0072446D"/>
    <w:rsid w:val="00726946"/>
    <w:rsid w:val="00747675"/>
    <w:rsid w:val="00755C9D"/>
    <w:rsid w:val="007569D5"/>
    <w:rsid w:val="007569EA"/>
    <w:rsid w:val="0076019D"/>
    <w:rsid w:val="007652D5"/>
    <w:rsid w:val="007721B0"/>
    <w:rsid w:val="00777188"/>
    <w:rsid w:val="00784F09"/>
    <w:rsid w:val="00787E42"/>
    <w:rsid w:val="00792BCB"/>
    <w:rsid w:val="00794C17"/>
    <w:rsid w:val="00794F9E"/>
    <w:rsid w:val="007951D4"/>
    <w:rsid w:val="00795B8F"/>
    <w:rsid w:val="007A3AB1"/>
    <w:rsid w:val="007A70B6"/>
    <w:rsid w:val="007B6502"/>
    <w:rsid w:val="007B674B"/>
    <w:rsid w:val="007B757A"/>
    <w:rsid w:val="007C1257"/>
    <w:rsid w:val="007C1E1F"/>
    <w:rsid w:val="007C61A5"/>
    <w:rsid w:val="007D1A39"/>
    <w:rsid w:val="007D304D"/>
    <w:rsid w:val="007E6698"/>
    <w:rsid w:val="007F18E0"/>
    <w:rsid w:val="00802F76"/>
    <w:rsid w:val="0080466D"/>
    <w:rsid w:val="008169ED"/>
    <w:rsid w:val="008200AC"/>
    <w:rsid w:val="008219FE"/>
    <w:rsid w:val="00827433"/>
    <w:rsid w:val="008275D4"/>
    <w:rsid w:val="00827CA3"/>
    <w:rsid w:val="00831435"/>
    <w:rsid w:val="00831B93"/>
    <w:rsid w:val="0083620F"/>
    <w:rsid w:val="00846939"/>
    <w:rsid w:val="008507EB"/>
    <w:rsid w:val="00852912"/>
    <w:rsid w:val="00854D4B"/>
    <w:rsid w:val="00870CA4"/>
    <w:rsid w:val="00874548"/>
    <w:rsid w:val="00881B82"/>
    <w:rsid w:val="00894533"/>
    <w:rsid w:val="00895A59"/>
    <w:rsid w:val="008970B7"/>
    <w:rsid w:val="008971F3"/>
    <w:rsid w:val="0089776F"/>
    <w:rsid w:val="008A0C7E"/>
    <w:rsid w:val="008A7FB4"/>
    <w:rsid w:val="008B37A5"/>
    <w:rsid w:val="008B66F3"/>
    <w:rsid w:val="008B6E62"/>
    <w:rsid w:val="008B7415"/>
    <w:rsid w:val="008C1676"/>
    <w:rsid w:val="008D3FA3"/>
    <w:rsid w:val="008D5A87"/>
    <w:rsid w:val="008D6560"/>
    <w:rsid w:val="008D6AE8"/>
    <w:rsid w:val="008D6C3D"/>
    <w:rsid w:val="008D72D0"/>
    <w:rsid w:val="008E2DD5"/>
    <w:rsid w:val="008E62EA"/>
    <w:rsid w:val="008F3997"/>
    <w:rsid w:val="00901BA8"/>
    <w:rsid w:val="00905C24"/>
    <w:rsid w:val="00914680"/>
    <w:rsid w:val="00921B1A"/>
    <w:rsid w:val="00923710"/>
    <w:rsid w:val="0092613B"/>
    <w:rsid w:val="0092747A"/>
    <w:rsid w:val="00932443"/>
    <w:rsid w:val="00935845"/>
    <w:rsid w:val="00935A7E"/>
    <w:rsid w:val="00935FCE"/>
    <w:rsid w:val="00937148"/>
    <w:rsid w:val="00941619"/>
    <w:rsid w:val="00963B2D"/>
    <w:rsid w:val="00963D15"/>
    <w:rsid w:val="00966214"/>
    <w:rsid w:val="00967424"/>
    <w:rsid w:val="00971A74"/>
    <w:rsid w:val="009749A7"/>
    <w:rsid w:val="0098065B"/>
    <w:rsid w:val="0099132E"/>
    <w:rsid w:val="009920E0"/>
    <w:rsid w:val="009A4027"/>
    <w:rsid w:val="009A69D6"/>
    <w:rsid w:val="009C382B"/>
    <w:rsid w:val="009C46B3"/>
    <w:rsid w:val="009C5616"/>
    <w:rsid w:val="009D0429"/>
    <w:rsid w:val="009D2901"/>
    <w:rsid w:val="009D4D09"/>
    <w:rsid w:val="009D59E1"/>
    <w:rsid w:val="009E2DA5"/>
    <w:rsid w:val="009E499D"/>
    <w:rsid w:val="009E515D"/>
    <w:rsid w:val="009E52C6"/>
    <w:rsid w:val="009E756E"/>
    <w:rsid w:val="00A10CCC"/>
    <w:rsid w:val="00A15F19"/>
    <w:rsid w:val="00A235AB"/>
    <w:rsid w:val="00A33BED"/>
    <w:rsid w:val="00A462B6"/>
    <w:rsid w:val="00A51A1C"/>
    <w:rsid w:val="00A62606"/>
    <w:rsid w:val="00A63614"/>
    <w:rsid w:val="00A64678"/>
    <w:rsid w:val="00A71251"/>
    <w:rsid w:val="00A75B66"/>
    <w:rsid w:val="00A83BED"/>
    <w:rsid w:val="00A84691"/>
    <w:rsid w:val="00A860F9"/>
    <w:rsid w:val="00A8614F"/>
    <w:rsid w:val="00A87E0B"/>
    <w:rsid w:val="00A90143"/>
    <w:rsid w:val="00A91E15"/>
    <w:rsid w:val="00A959B8"/>
    <w:rsid w:val="00AA3806"/>
    <w:rsid w:val="00AA3BBE"/>
    <w:rsid w:val="00AD526C"/>
    <w:rsid w:val="00AF64CE"/>
    <w:rsid w:val="00B035D9"/>
    <w:rsid w:val="00B05EF6"/>
    <w:rsid w:val="00B073D3"/>
    <w:rsid w:val="00B1265D"/>
    <w:rsid w:val="00B1756D"/>
    <w:rsid w:val="00B17BA6"/>
    <w:rsid w:val="00B201E3"/>
    <w:rsid w:val="00B3186B"/>
    <w:rsid w:val="00B320CA"/>
    <w:rsid w:val="00B36F89"/>
    <w:rsid w:val="00B41299"/>
    <w:rsid w:val="00B46391"/>
    <w:rsid w:val="00B46862"/>
    <w:rsid w:val="00B52457"/>
    <w:rsid w:val="00B565EB"/>
    <w:rsid w:val="00B64433"/>
    <w:rsid w:val="00B65DAC"/>
    <w:rsid w:val="00B67DB3"/>
    <w:rsid w:val="00B87DBF"/>
    <w:rsid w:val="00B91A7E"/>
    <w:rsid w:val="00B93DF9"/>
    <w:rsid w:val="00B94A44"/>
    <w:rsid w:val="00B96BFC"/>
    <w:rsid w:val="00BA2BC6"/>
    <w:rsid w:val="00BA39A0"/>
    <w:rsid w:val="00BD1F7A"/>
    <w:rsid w:val="00BF201D"/>
    <w:rsid w:val="00BF46DB"/>
    <w:rsid w:val="00BF55B8"/>
    <w:rsid w:val="00BF6E50"/>
    <w:rsid w:val="00BF7600"/>
    <w:rsid w:val="00C00098"/>
    <w:rsid w:val="00C02E43"/>
    <w:rsid w:val="00C04E17"/>
    <w:rsid w:val="00C15132"/>
    <w:rsid w:val="00C20431"/>
    <w:rsid w:val="00C26457"/>
    <w:rsid w:val="00C4420C"/>
    <w:rsid w:val="00C4660B"/>
    <w:rsid w:val="00C46874"/>
    <w:rsid w:val="00C50E67"/>
    <w:rsid w:val="00C5444D"/>
    <w:rsid w:val="00C60A75"/>
    <w:rsid w:val="00C63BF3"/>
    <w:rsid w:val="00C63C6C"/>
    <w:rsid w:val="00C6613D"/>
    <w:rsid w:val="00C742CA"/>
    <w:rsid w:val="00C83827"/>
    <w:rsid w:val="00C852AF"/>
    <w:rsid w:val="00C9355F"/>
    <w:rsid w:val="00CA05B8"/>
    <w:rsid w:val="00CA0DBA"/>
    <w:rsid w:val="00CA38D9"/>
    <w:rsid w:val="00CB3ED2"/>
    <w:rsid w:val="00CD0F19"/>
    <w:rsid w:val="00CD1290"/>
    <w:rsid w:val="00CD36D3"/>
    <w:rsid w:val="00CE35BF"/>
    <w:rsid w:val="00CE5B87"/>
    <w:rsid w:val="00CE7515"/>
    <w:rsid w:val="00CF3E02"/>
    <w:rsid w:val="00D00B07"/>
    <w:rsid w:val="00D01AA3"/>
    <w:rsid w:val="00D04800"/>
    <w:rsid w:val="00D04FEF"/>
    <w:rsid w:val="00D054F6"/>
    <w:rsid w:val="00D05E53"/>
    <w:rsid w:val="00D13D75"/>
    <w:rsid w:val="00D14034"/>
    <w:rsid w:val="00D178CC"/>
    <w:rsid w:val="00D21D00"/>
    <w:rsid w:val="00D22E05"/>
    <w:rsid w:val="00D30626"/>
    <w:rsid w:val="00D32D49"/>
    <w:rsid w:val="00D348AA"/>
    <w:rsid w:val="00D34CFB"/>
    <w:rsid w:val="00D44785"/>
    <w:rsid w:val="00D5032B"/>
    <w:rsid w:val="00D53C58"/>
    <w:rsid w:val="00D56F79"/>
    <w:rsid w:val="00D63F7C"/>
    <w:rsid w:val="00D651DD"/>
    <w:rsid w:val="00D67986"/>
    <w:rsid w:val="00D72B6E"/>
    <w:rsid w:val="00D7347B"/>
    <w:rsid w:val="00D85E5B"/>
    <w:rsid w:val="00D87868"/>
    <w:rsid w:val="00D951C8"/>
    <w:rsid w:val="00D96F13"/>
    <w:rsid w:val="00D96FC6"/>
    <w:rsid w:val="00DA0F89"/>
    <w:rsid w:val="00DA2695"/>
    <w:rsid w:val="00DA65B5"/>
    <w:rsid w:val="00DA66E8"/>
    <w:rsid w:val="00DB43DB"/>
    <w:rsid w:val="00DC0175"/>
    <w:rsid w:val="00DC1813"/>
    <w:rsid w:val="00DC7EB0"/>
    <w:rsid w:val="00DD052E"/>
    <w:rsid w:val="00DD1AA5"/>
    <w:rsid w:val="00DE2457"/>
    <w:rsid w:val="00DE3662"/>
    <w:rsid w:val="00DF07C9"/>
    <w:rsid w:val="00DF08D7"/>
    <w:rsid w:val="00DF590D"/>
    <w:rsid w:val="00E01541"/>
    <w:rsid w:val="00E12F5F"/>
    <w:rsid w:val="00E15FA0"/>
    <w:rsid w:val="00E16D1E"/>
    <w:rsid w:val="00E17221"/>
    <w:rsid w:val="00E174E5"/>
    <w:rsid w:val="00E17EE2"/>
    <w:rsid w:val="00E215F1"/>
    <w:rsid w:val="00E4057F"/>
    <w:rsid w:val="00E40C41"/>
    <w:rsid w:val="00E42E3D"/>
    <w:rsid w:val="00E52661"/>
    <w:rsid w:val="00E5522B"/>
    <w:rsid w:val="00E73FFC"/>
    <w:rsid w:val="00E86DD9"/>
    <w:rsid w:val="00E92B1C"/>
    <w:rsid w:val="00E9773D"/>
    <w:rsid w:val="00EA35DC"/>
    <w:rsid w:val="00EB394D"/>
    <w:rsid w:val="00EB78A4"/>
    <w:rsid w:val="00EE1035"/>
    <w:rsid w:val="00EF5857"/>
    <w:rsid w:val="00EF71A5"/>
    <w:rsid w:val="00F00313"/>
    <w:rsid w:val="00F02141"/>
    <w:rsid w:val="00F02EF0"/>
    <w:rsid w:val="00F0460E"/>
    <w:rsid w:val="00F06820"/>
    <w:rsid w:val="00F10A09"/>
    <w:rsid w:val="00F13873"/>
    <w:rsid w:val="00F15BC0"/>
    <w:rsid w:val="00F15F52"/>
    <w:rsid w:val="00F1781D"/>
    <w:rsid w:val="00F2574D"/>
    <w:rsid w:val="00F2739E"/>
    <w:rsid w:val="00F34902"/>
    <w:rsid w:val="00F51509"/>
    <w:rsid w:val="00F56924"/>
    <w:rsid w:val="00F62F85"/>
    <w:rsid w:val="00F65338"/>
    <w:rsid w:val="00F6720C"/>
    <w:rsid w:val="00F71729"/>
    <w:rsid w:val="00F75E61"/>
    <w:rsid w:val="00F90633"/>
    <w:rsid w:val="00F92BED"/>
    <w:rsid w:val="00FA543A"/>
    <w:rsid w:val="00FB0D32"/>
    <w:rsid w:val="00FB2CE1"/>
    <w:rsid w:val="00FB3592"/>
    <w:rsid w:val="00FC1F1D"/>
    <w:rsid w:val="00FC3F05"/>
    <w:rsid w:val="00FC462F"/>
    <w:rsid w:val="00FC5933"/>
    <w:rsid w:val="00FC7E6D"/>
    <w:rsid w:val="00FD16E3"/>
    <w:rsid w:val="00FE244A"/>
    <w:rsid w:val="00FE293C"/>
    <w:rsid w:val="00FE3CE2"/>
    <w:rsid w:val="00FF499B"/>
    <w:rsid w:val="00FF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073D3"/>
    <w:pPr>
      <w:widowControl w:val="0"/>
      <w:jc w:val="both"/>
    </w:pPr>
    <w:rPr>
      <w:rFonts w:ascii="Calibri" w:hAnsi="Calibri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B073D3"/>
    <w:pPr>
      <w:keepNext/>
      <w:widowControl/>
      <w:tabs>
        <w:tab w:val="left" w:pos="630"/>
      </w:tabs>
      <w:autoSpaceDE w:val="0"/>
      <w:autoSpaceDN w:val="0"/>
      <w:spacing w:before="240" w:after="240"/>
      <w:ind w:left="431" w:hanging="431"/>
      <w:outlineLvl w:val="0"/>
    </w:pPr>
    <w:rPr>
      <w:rFonts w:ascii="Arial" w:eastAsia="黑体" w:hAnsi="Arial"/>
      <w:b/>
      <w:kern w:val="0"/>
      <w:sz w:val="32"/>
      <w:szCs w:val="36"/>
    </w:rPr>
  </w:style>
  <w:style w:type="paragraph" w:styleId="Heading2">
    <w:name w:val="heading 2"/>
    <w:basedOn w:val="Normal"/>
    <w:next w:val="Heading3"/>
    <w:link w:val="Heading2Char"/>
    <w:uiPriority w:val="99"/>
    <w:qFormat/>
    <w:rsid w:val="00B073D3"/>
    <w:pPr>
      <w:keepNext/>
      <w:widowControl/>
      <w:tabs>
        <w:tab w:val="left" w:pos="630"/>
        <w:tab w:val="left" w:pos="774"/>
      </w:tabs>
      <w:autoSpaceDE w:val="0"/>
      <w:autoSpaceDN w:val="0"/>
      <w:spacing w:before="240" w:after="240"/>
      <w:ind w:left="578" w:hanging="578"/>
      <w:outlineLvl w:val="1"/>
    </w:pPr>
    <w:rPr>
      <w:rFonts w:ascii="Arial" w:eastAsia="黑体" w:hAnsi="Arial"/>
      <w:kern w:val="0"/>
      <w:sz w:val="24"/>
      <w:szCs w:val="24"/>
    </w:rPr>
  </w:style>
  <w:style w:type="paragraph" w:styleId="Heading3">
    <w:name w:val="heading 3"/>
    <w:basedOn w:val="Normal"/>
    <w:next w:val="Heading4"/>
    <w:link w:val="Heading3Char"/>
    <w:uiPriority w:val="99"/>
    <w:qFormat/>
    <w:rsid w:val="00B073D3"/>
    <w:pPr>
      <w:keepNext/>
      <w:widowControl/>
      <w:tabs>
        <w:tab w:val="left" w:pos="630"/>
        <w:tab w:val="left" w:pos="918"/>
      </w:tabs>
      <w:autoSpaceDE w:val="0"/>
      <w:autoSpaceDN w:val="0"/>
      <w:spacing w:before="240" w:after="240"/>
      <w:ind w:left="720" w:hanging="720"/>
      <w:outlineLvl w:val="2"/>
    </w:pPr>
    <w:rPr>
      <w:rFonts w:ascii="Arial" w:eastAsia="黑体" w:hAnsi="Arial"/>
      <w:kern w:val="0"/>
      <w:sz w:val="24"/>
      <w:szCs w:val="24"/>
    </w:rPr>
  </w:style>
  <w:style w:type="paragraph" w:styleId="Heading4">
    <w:name w:val="heading 4"/>
    <w:basedOn w:val="Normal"/>
    <w:next w:val="BodyTextFirstIndent"/>
    <w:link w:val="Heading4Char"/>
    <w:uiPriority w:val="99"/>
    <w:qFormat/>
    <w:rsid w:val="00B073D3"/>
    <w:pPr>
      <w:keepNext/>
      <w:widowControl/>
      <w:tabs>
        <w:tab w:val="left" w:pos="630"/>
        <w:tab w:val="left" w:pos="765"/>
      </w:tabs>
      <w:autoSpaceDE w:val="0"/>
      <w:autoSpaceDN w:val="0"/>
      <w:spacing w:before="160" w:after="160"/>
      <w:ind w:left="1134" w:hanging="680"/>
      <w:outlineLvl w:val="3"/>
    </w:pPr>
    <w:rPr>
      <w:rFonts w:ascii="Arial" w:eastAsia="黑体" w:hAnsi="Arial"/>
      <w:kern w:val="0"/>
      <w:szCs w:val="21"/>
    </w:rPr>
  </w:style>
  <w:style w:type="paragraph" w:styleId="Heading5">
    <w:name w:val="heading 5"/>
    <w:basedOn w:val="Normal"/>
    <w:next w:val="BodyTextFirstIndent"/>
    <w:link w:val="Heading5Char"/>
    <w:uiPriority w:val="99"/>
    <w:qFormat/>
    <w:rsid w:val="00B073D3"/>
    <w:pPr>
      <w:keepNext/>
      <w:widowControl/>
      <w:tabs>
        <w:tab w:val="left" w:pos="630"/>
        <w:tab w:val="left" w:pos="765"/>
      </w:tabs>
      <w:autoSpaceDE w:val="0"/>
      <w:autoSpaceDN w:val="0"/>
      <w:spacing w:line="360" w:lineRule="auto"/>
      <w:ind w:left="1134" w:hanging="680"/>
      <w:jc w:val="left"/>
      <w:outlineLvl w:val="4"/>
    </w:pPr>
    <w:rPr>
      <w:rFonts w:ascii="Arial" w:eastAsia="黑体" w:hAnsi="Arial"/>
      <w:kern w:val="0"/>
      <w:szCs w:val="21"/>
    </w:rPr>
  </w:style>
  <w:style w:type="paragraph" w:styleId="Heading6">
    <w:name w:val="heading 6"/>
    <w:basedOn w:val="Normal"/>
    <w:link w:val="Heading6Char"/>
    <w:uiPriority w:val="99"/>
    <w:qFormat/>
    <w:rsid w:val="00B073D3"/>
    <w:pPr>
      <w:widowControl/>
      <w:tabs>
        <w:tab w:val="left" w:pos="630"/>
        <w:tab w:val="left" w:pos="765"/>
      </w:tabs>
      <w:autoSpaceDE w:val="0"/>
      <w:autoSpaceDN w:val="0"/>
      <w:adjustRightInd w:val="0"/>
      <w:spacing w:line="360" w:lineRule="auto"/>
      <w:ind w:left="1134" w:hanging="680"/>
      <w:jc w:val="left"/>
      <w:outlineLvl w:val="5"/>
    </w:pPr>
    <w:rPr>
      <w:rFonts w:ascii="Arial" w:eastAsia="黑体" w:hAnsi="Arial"/>
      <w:kern w:val="0"/>
      <w:szCs w:val="21"/>
    </w:rPr>
  </w:style>
  <w:style w:type="paragraph" w:styleId="Heading7">
    <w:name w:val="heading 7"/>
    <w:basedOn w:val="Normal"/>
    <w:link w:val="Heading7Char"/>
    <w:uiPriority w:val="99"/>
    <w:qFormat/>
    <w:rsid w:val="00B073D3"/>
    <w:pPr>
      <w:widowControl/>
      <w:tabs>
        <w:tab w:val="left" w:pos="630"/>
        <w:tab w:val="left" w:pos="765"/>
      </w:tabs>
      <w:autoSpaceDE w:val="0"/>
      <w:autoSpaceDN w:val="0"/>
      <w:adjustRightInd w:val="0"/>
      <w:spacing w:line="360" w:lineRule="auto"/>
      <w:ind w:left="1134" w:hanging="680"/>
      <w:jc w:val="left"/>
      <w:outlineLvl w:val="6"/>
    </w:pPr>
    <w:rPr>
      <w:rFonts w:ascii="Arial" w:eastAsia="黑体" w:hAnsi="Arial"/>
      <w:kern w:val="0"/>
      <w:szCs w:val="2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073D3"/>
    <w:pPr>
      <w:keepNext/>
      <w:keepLines/>
      <w:tabs>
        <w:tab w:val="left" w:pos="630"/>
        <w:tab w:val="left" w:pos="1638"/>
      </w:tabs>
      <w:autoSpaceDE w:val="0"/>
      <w:autoSpaceDN w:val="0"/>
      <w:adjustRightInd w:val="0"/>
      <w:spacing w:before="240" w:after="64" w:line="320" w:lineRule="auto"/>
      <w:ind w:left="1638" w:hanging="1440"/>
      <w:jc w:val="left"/>
      <w:outlineLvl w:val="7"/>
    </w:pPr>
    <w:rPr>
      <w:rFonts w:ascii="Arial" w:eastAsia="黑体" w:hAnsi="Arial"/>
      <w:kern w:val="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073D3"/>
    <w:pPr>
      <w:keepNext/>
      <w:keepLines/>
      <w:tabs>
        <w:tab w:val="left" w:pos="630"/>
        <w:tab w:val="left" w:pos="1782"/>
      </w:tabs>
      <w:autoSpaceDE w:val="0"/>
      <w:autoSpaceDN w:val="0"/>
      <w:adjustRightInd w:val="0"/>
      <w:spacing w:before="240" w:after="64" w:line="320" w:lineRule="auto"/>
      <w:ind w:left="1782" w:hanging="1584"/>
      <w:jc w:val="left"/>
      <w:outlineLvl w:val="8"/>
    </w:pPr>
    <w:rPr>
      <w:rFonts w:ascii="Arial" w:eastAsia="黑体" w:hAnsi="Arial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073D3"/>
    <w:rPr>
      <w:rFonts w:ascii="Arial" w:eastAsia="黑体" w:hAnsi="Arial" w:cs="Times New Roman"/>
      <w:b/>
      <w:kern w:val="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073D3"/>
    <w:rPr>
      <w:rFonts w:ascii="Arial" w:eastAsia="黑体" w:hAnsi="Arial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073D3"/>
    <w:rPr>
      <w:rFonts w:ascii="Arial" w:eastAsia="黑体" w:hAnsi="Arial" w:cs="Times New Roman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073D3"/>
    <w:rPr>
      <w:rFonts w:ascii="Arial" w:eastAsia="黑体" w:hAnsi="Arial" w:cs="Times New Roman"/>
      <w:kern w:val="0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073D3"/>
    <w:rPr>
      <w:rFonts w:ascii="Arial" w:eastAsia="黑体" w:hAnsi="Arial" w:cs="Times New Roman"/>
      <w:kern w:val="0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073D3"/>
    <w:rPr>
      <w:rFonts w:ascii="Arial" w:eastAsia="黑体" w:hAnsi="Arial" w:cs="Times New Roman"/>
      <w:kern w:val="0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073D3"/>
    <w:rPr>
      <w:rFonts w:ascii="Arial" w:eastAsia="黑体" w:hAnsi="Arial" w:cs="Times New Roman"/>
      <w:kern w:val="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073D3"/>
    <w:rPr>
      <w:rFonts w:ascii="Arial" w:eastAsia="黑体" w:hAnsi="Arial" w:cs="Times New Roman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B073D3"/>
    <w:rPr>
      <w:rFonts w:ascii="Arial" w:eastAsia="黑体" w:hAnsi="Arial" w:cs="Times New Roman"/>
      <w:kern w:val="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B073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073D3"/>
    <w:rPr>
      <w:rFonts w:ascii="Calibri" w:eastAsia="宋体" w:hAnsi="Calibri" w:cs="Times New Roman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B073D3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073D3"/>
  </w:style>
  <w:style w:type="paragraph" w:styleId="TOC7">
    <w:name w:val="toc 7"/>
    <w:basedOn w:val="Normal"/>
    <w:next w:val="Normal"/>
    <w:uiPriority w:val="99"/>
    <w:rsid w:val="00B073D3"/>
    <w:pPr>
      <w:ind w:leftChars="1200" w:left="2520"/>
    </w:pPr>
    <w:rPr>
      <w:rFonts w:cs="黑体"/>
    </w:rPr>
  </w:style>
  <w:style w:type="paragraph" w:styleId="ListBullet">
    <w:name w:val="List Bullet"/>
    <w:basedOn w:val="Normal"/>
    <w:uiPriority w:val="99"/>
    <w:rsid w:val="00B073D3"/>
    <w:pPr>
      <w:tabs>
        <w:tab w:val="left" w:pos="1134"/>
      </w:tabs>
      <w:autoSpaceDE w:val="0"/>
      <w:autoSpaceDN w:val="0"/>
      <w:adjustRightInd w:val="0"/>
      <w:spacing w:line="360" w:lineRule="auto"/>
      <w:ind w:leftChars="200" w:left="400"/>
      <w:jc w:val="left"/>
    </w:pPr>
    <w:rPr>
      <w:rFonts w:ascii="Arial" w:hAnsi="Arial"/>
      <w:kern w:val="0"/>
      <w:szCs w:val="21"/>
    </w:rPr>
  </w:style>
  <w:style w:type="paragraph" w:styleId="DocumentMap">
    <w:name w:val="Document Map"/>
    <w:basedOn w:val="Normal"/>
    <w:link w:val="DocumentMapChar"/>
    <w:uiPriority w:val="99"/>
    <w:semiHidden/>
    <w:rsid w:val="00B073D3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073D3"/>
    <w:rPr>
      <w:rFonts w:ascii="宋体" w:hAnsi="Calibri" w:cs="Times New Roman"/>
      <w:kern w:val="2"/>
      <w:sz w:val="18"/>
      <w:szCs w:val="18"/>
    </w:rPr>
  </w:style>
  <w:style w:type="paragraph" w:styleId="TOC5">
    <w:name w:val="toc 5"/>
    <w:basedOn w:val="Normal"/>
    <w:next w:val="Normal"/>
    <w:uiPriority w:val="99"/>
    <w:rsid w:val="00B073D3"/>
    <w:pPr>
      <w:ind w:leftChars="800" w:left="1680"/>
    </w:pPr>
    <w:rPr>
      <w:rFonts w:cs="黑体"/>
    </w:rPr>
  </w:style>
  <w:style w:type="paragraph" w:styleId="TOC3">
    <w:name w:val="toc 3"/>
    <w:basedOn w:val="Normal"/>
    <w:next w:val="Normal"/>
    <w:uiPriority w:val="99"/>
    <w:rsid w:val="00B073D3"/>
    <w:pPr>
      <w:ind w:leftChars="400" w:left="840"/>
    </w:pPr>
  </w:style>
  <w:style w:type="paragraph" w:styleId="TOC8">
    <w:name w:val="toc 8"/>
    <w:basedOn w:val="Normal"/>
    <w:next w:val="Normal"/>
    <w:uiPriority w:val="99"/>
    <w:rsid w:val="00B073D3"/>
    <w:pPr>
      <w:ind w:leftChars="1400" w:left="2940"/>
    </w:pPr>
    <w:rPr>
      <w:rFonts w:cs="黑体"/>
    </w:rPr>
  </w:style>
  <w:style w:type="paragraph" w:styleId="BalloonText">
    <w:name w:val="Balloon Text"/>
    <w:basedOn w:val="Normal"/>
    <w:link w:val="BalloonTextChar"/>
    <w:uiPriority w:val="99"/>
    <w:semiHidden/>
    <w:rsid w:val="00B073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073D3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073D3"/>
    <w:pPr>
      <w:tabs>
        <w:tab w:val="center" w:pos="4153"/>
        <w:tab w:val="right" w:pos="8306"/>
      </w:tabs>
      <w:snapToGrid w:val="0"/>
      <w:jc w:val="left"/>
    </w:pPr>
    <w:rPr>
      <w:rFonts w:cs="黑体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073D3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B07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黑体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073D3"/>
    <w:rPr>
      <w:rFonts w:cs="Times New Roman"/>
      <w:sz w:val="18"/>
      <w:szCs w:val="18"/>
    </w:rPr>
  </w:style>
  <w:style w:type="paragraph" w:styleId="TOC1">
    <w:name w:val="toc 1"/>
    <w:basedOn w:val="Normal"/>
    <w:next w:val="Normal"/>
    <w:uiPriority w:val="99"/>
    <w:rsid w:val="00B073D3"/>
  </w:style>
  <w:style w:type="paragraph" w:styleId="TOC4">
    <w:name w:val="toc 4"/>
    <w:basedOn w:val="Normal"/>
    <w:next w:val="Normal"/>
    <w:uiPriority w:val="99"/>
    <w:rsid w:val="00B073D3"/>
    <w:pPr>
      <w:ind w:leftChars="600" w:left="1260"/>
    </w:pPr>
    <w:rPr>
      <w:rFonts w:cs="黑体"/>
    </w:rPr>
  </w:style>
  <w:style w:type="paragraph" w:styleId="TOC6">
    <w:name w:val="toc 6"/>
    <w:basedOn w:val="Normal"/>
    <w:next w:val="Normal"/>
    <w:uiPriority w:val="99"/>
    <w:rsid w:val="00B073D3"/>
    <w:pPr>
      <w:ind w:leftChars="1000" w:left="2100"/>
    </w:pPr>
    <w:rPr>
      <w:rFonts w:cs="黑体"/>
    </w:rPr>
  </w:style>
  <w:style w:type="paragraph" w:styleId="TOC2">
    <w:name w:val="toc 2"/>
    <w:basedOn w:val="Normal"/>
    <w:next w:val="Normal"/>
    <w:uiPriority w:val="99"/>
    <w:rsid w:val="00B073D3"/>
    <w:pPr>
      <w:ind w:leftChars="200" w:left="420"/>
    </w:pPr>
  </w:style>
  <w:style w:type="paragraph" w:styleId="TOC9">
    <w:name w:val="toc 9"/>
    <w:basedOn w:val="Normal"/>
    <w:next w:val="Normal"/>
    <w:uiPriority w:val="99"/>
    <w:rsid w:val="00B073D3"/>
    <w:pPr>
      <w:ind w:leftChars="1600" w:left="3360"/>
    </w:pPr>
    <w:rPr>
      <w:rFonts w:cs="黑体"/>
    </w:rPr>
  </w:style>
  <w:style w:type="paragraph" w:styleId="HTMLPreformatted">
    <w:name w:val="HTML Preformatted"/>
    <w:basedOn w:val="Normal"/>
    <w:link w:val="HTMLPreformattedChar"/>
    <w:uiPriority w:val="99"/>
    <w:semiHidden/>
    <w:rsid w:val="00B07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073D3"/>
    <w:rPr>
      <w:rFonts w:ascii="宋体" w:eastAsia="宋体" w:cs="宋体"/>
      <w:sz w:val="24"/>
      <w:szCs w:val="24"/>
    </w:rPr>
  </w:style>
  <w:style w:type="character" w:styleId="PageNumber">
    <w:name w:val="page number"/>
    <w:basedOn w:val="DefaultParagraphFont"/>
    <w:uiPriority w:val="99"/>
    <w:rsid w:val="00B073D3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B073D3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rsid w:val="00B073D3"/>
    <w:rPr>
      <w:rFonts w:cs="Times New Roman"/>
      <w:color w:val="0000FF"/>
      <w:u w:val="single"/>
    </w:rPr>
  </w:style>
  <w:style w:type="paragraph" w:customStyle="1" w:styleId="1">
    <w:name w:val="列出段落1"/>
    <w:basedOn w:val="Normal"/>
    <w:uiPriority w:val="99"/>
    <w:rsid w:val="00B073D3"/>
    <w:pPr>
      <w:ind w:firstLineChars="200" w:firstLine="420"/>
    </w:pPr>
  </w:style>
  <w:style w:type="paragraph" w:styleId="ListParagraph">
    <w:name w:val="List Paragraph"/>
    <w:basedOn w:val="Normal"/>
    <w:uiPriority w:val="99"/>
    <w:qFormat/>
    <w:rsid w:val="00AA3BBE"/>
    <w:pPr>
      <w:ind w:firstLineChars="200" w:firstLine="420"/>
    </w:pPr>
    <w:rPr>
      <w:rFonts w:ascii="Times New Roman" w:hAnsi="Times New Roman"/>
      <w:szCs w:val="24"/>
    </w:rPr>
  </w:style>
  <w:style w:type="table" w:styleId="TableGrid">
    <w:name w:val="Table Grid"/>
    <w:basedOn w:val="TableNormal"/>
    <w:uiPriority w:val="99"/>
    <w:locked/>
    <w:rsid w:val="0071238D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uiPriority w:val="99"/>
    <w:rsid w:val="006D0849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6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1623</TotalTime>
  <Pages>52</Pages>
  <Words>7281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演吧后台API</dc:title>
  <dc:subject/>
  <dc:creator>Jerry.Zhang</dc:creator>
  <cp:keywords/>
  <dc:description/>
  <cp:lastModifiedBy>电脑公司</cp:lastModifiedBy>
  <cp:revision>374</cp:revision>
  <cp:lastPrinted>2013-07-05T06:08:00Z</cp:lastPrinted>
  <dcterms:created xsi:type="dcterms:W3CDTF">2014-09-18T06:52:00Z</dcterms:created>
  <dcterms:modified xsi:type="dcterms:W3CDTF">2014-09-26T03:47:00Z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